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0F" w:rsidRPr="00E83437" w:rsidRDefault="00A16AEB">
      <w:pPr>
        <w:pStyle w:val="Heading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e"/>
        <w:rPr>
          <w:lang w:val="nl-NL"/>
        </w:rPr>
      </w:pPr>
      <w:r>
        <w:rPr>
          <w:lang w:val="nl-NL"/>
        </w:rPr>
        <w:t xml:space="preserve">Ruimte: </w:t>
      </w:r>
      <w:r w:rsidR="003A392B" w:rsidRPr="003851A3">
        <w:rPr>
          <w:lang w:val="nl-NL"/>
        </w:rPr>
        <w:t>NN1-D08.0</w:t>
      </w:r>
      <w:r w:rsidR="001F45E5">
        <w:rPr>
          <w:lang w:val="nl-NL"/>
        </w:rPr>
        <w:t>8</w:t>
      </w:r>
      <w:r w:rsidR="003A392B">
        <w:rPr>
          <w:lang w:val="nl-NL"/>
        </w:rPr>
        <w:br/>
        <w:t>25</w:t>
      </w:r>
      <w:r w:rsidR="003809BD">
        <w:rPr>
          <w:lang w:val="nl-NL"/>
        </w:rPr>
        <w:t>-11-2015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A392B">
        <w:rPr>
          <w:lang w:val="nl-NL"/>
        </w:rPr>
        <w:t>1</w:t>
      </w:r>
      <w:r w:rsidR="001F45E5">
        <w:rPr>
          <w:lang w:val="nl-NL"/>
        </w:rPr>
        <w:t>:35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1F45E5" w:rsidRPr="001F45E5" w:rsidRDefault="0001070F" w:rsidP="001F45E5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  <w:r w:rsidR="001F45E5">
        <w:rPr>
          <w:lang w:val="nl-NL"/>
        </w:rPr>
        <w:br/>
        <w:t>Joost opent vergadering om 11:35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  <w:r w:rsidR="001F45E5">
        <w:rPr>
          <w:lang w:val="nl-NL"/>
        </w:rPr>
        <w:br/>
        <w:t>iedereen aanwezig</w:t>
      </w:r>
    </w:p>
    <w:p w:rsidR="0001070F" w:rsidRDefault="0001070F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1F45E5">
        <w:rPr>
          <w:lang w:val="nl-NL"/>
        </w:rPr>
        <w:br/>
        <w:t>is Goed.</w:t>
      </w:r>
    </w:p>
    <w:p w:rsidR="005F3233" w:rsidRPr="005F3233" w:rsidRDefault="00A16AEB" w:rsidP="005F3233">
      <w:pPr>
        <w:pStyle w:val="ListNumber"/>
        <w:rPr>
          <w:lang w:val="nl-NL"/>
        </w:rPr>
      </w:pPr>
      <w:r>
        <w:rPr>
          <w:lang w:val="nl-NL"/>
        </w:rPr>
        <w:t>Gedane zaken</w:t>
      </w:r>
      <w:r w:rsidR="001F45E5">
        <w:rPr>
          <w:lang w:val="nl-NL"/>
        </w:rPr>
        <w:br/>
        <w:t>Samenvatting is samengevoegd, spelfouten worden er nog verder uitgehaald.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stNumber2"/>
        <w:rPr>
          <w:lang w:val="nl-NL"/>
        </w:rPr>
      </w:pPr>
      <w:r w:rsidRPr="003809BD">
        <w:rPr>
          <w:lang w:val="nl-NL"/>
        </w:rPr>
        <w:t>Plan van aanpak</w:t>
      </w:r>
      <w:r w:rsidR="001F45E5">
        <w:rPr>
          <w:lang w:val="nl-NL"/>
        </w:rPr>
        <w:br/>
        <w:t>Wordt vandaag afgemaakt.</w:t>
      </w:r>
      <w:r w:rsidR="001F45E5">
        <w:rPr>
          <w:lang w:val="nl-NL"/>
        </w:rPr>
        <w:br/>
        <w:t>Jessy &amp; Zehna gaan aan het PVA werken en de lege punten invullen.</w:t>
      </w:r>
    </w:p>
    <w:p w:rsidR="00A16AEB" w:rsidRPr="001F45E5" w:rsidRDefault="00A16AEB" w:rsidP="00A1237A">
      <w:pPr>
        <w:pStyle w:val="ListNumber2"/>
        <w:rPr>
          <w:lang w:val="nl-NL"/>
        </w:rPr>
      </w:pPr>
      <w:r w:rsidRPr="001F45E5">
        <w:rPr>
          <w:lang w:val="nl-NL"/>
        </w:rPr>
        <w:t>Requirement Architecture</w:t>
      </w:r>
      <w:r w:rsidR="001F45E5" w:rsidRPr="001F45E5">
        <w:rPr>
          <w:lang w:val="nl-NL"/>
        </w:rPr>
        <w:br/>
        <w:t xml:space="preserve">Joost &amp; Koen gaan met de RA aan de slag, i.c.m. </w:t>
      </w:r>
      <w:r w:rsidR="001F45E5">
        <w:rPr>
          <w:lang w:val="nl-NL"/>
        </w:rPr>
        <w:t>MoSCoW.</w:t>
      </w:r>
    </w:p>
    <w:p w:rsidR="00A16AEB" w:rsidRPr="00A16AEB" w:rsidRDefault="00A16AEB" w:rsidP="00A16AEB">
      <w:pPr>
        <w:pStyle w:val="ListNumber2"/>
        <w:rPr>
          <w:lang w:val="nl-NL"/>
        </w:rPr>
      </w:pPr>
      <w:r>
        <w:rPr>
          <w:lang w:val="nl-NL"/>
        </w:rPr>
        <w:t>Interview</w:t>
      </w:r>
      <w:r w:rsidR="001F45E5">
        <w:rPr>
          <w:lang w:val="nl-NL"/>
        </w:rPr>
        <w:br/>
        <w:t>Na laatste keer doorlezen wordt het doorgestuurd naar opdrachtgever Jan Swirl.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Nieuwe punten</w:t>
      </w:r>
    </w:p>
    <w:p w:rsidR="0095360E" w:rsidRPr="00603248" w:rsidRDefault="001F45E5" w:rsidP="00603248">
      <w:pPr>
        <w:pStyle w:val="ListNumber2"/>
        <w:numPr>
          <w:ilvl w:val="0"/>
          <w:numId w:val="9"/>
        </w:numPr>
        <w:rPr>
          <w:lang w:val="nl-NL"/>
        </w:rPr>
      </w:pPr>
      <w:r>
        <w:rPr>
          <w:lang w:val="nl-NL"/>
        </w:rPr>
        <w:t>Vergadering maandag</w:t>
      </w:r>
      <w:r w:rsidR="004704B4">
        <w:rPr>
          <w:lang w:val="nl-NL"/>
        </w:rPr>
        <w:br/>
        <w:t>Vooralsnog wordt er aankomende maandag geen vergadering gehouden. Eventueel kan er aan het eind van de dag overlegd worden of het eventueel toch nodig zal zijn.</w:t>
      </w:r>
    </w:p>
    <w:p w:rsidR="004704B4" w:rsidRPr="004704B4" w:rsidRDefault="003809BD" w:rsidP="004704B4">
      <w:pPr>
        <w:pStyle w:val="ListNumber"/>
        <w:rPr>
          <w:lang w:val="nl-NL"/>
        </w:rPr>
      </w:pPr>
      <w:r>
        <w:rPr>
          <w:lang w:val="nl-NL"/>
        </w:rPr>
        <w:t>WVTTK</w:t>
      </w:r>
      <w:r w:rsidR="004704B4">
        <w:rPr>
          <w:lang w:val="nl-NL"/>
        </w:rPr>
        <w:br/>
        <w:t>Niks</w:t>
      </w:r>
    </w:p>
    <w:p w:rsidR="00A16AEB" w:rsidRPr="00A16AEB" w:rsidRDefault="00A16AEB" w:rsidP="00A16AEB">
      <w:pPr>
        <w:pStyle w:val="ListNumber"/>
        <w:rPr>
          <w:lang w:val="nl-NL"/>
        </w:rPr>
      </w:pPr>
      <w:r>
        <w:rPr>
          <w:lang w:val="nl-NL"/>
        </w:rPr>
        <w:t>Terugkoppeling Notulist</w:t>
      </w:r>
      <w:r w:rsidR="004704B4">
        <w:rPr>
          <w:lang w:val="nl-NL"/>
        </w:rPr>
        <w:br/>
        <w:t>goedgekeurd.</w:t>
      </w:r>
    </w:p>
    <w:p w:rsidR="004704B4" w:rsidRPr="004704B4" w:rsidRDefault="0001070F" w:rsidP="004704B4">
      <w:pPr>
        <w:pStyle w:val="ListNumber"/>
        <w:rPr>
          <w:lang w:val="nl-NL"/>
        </w:rPr>
      </w:pPr>
      <w:r w:rsidRPr="00E83437">
        <w:rPr>
          <w:lang w:val="nl-NL"/>
        </w:rPr>
        <w:lastRenderedPageBreak/>
        <w:t>Sluiting vergadering</w:t>
      </w:r>
      <w:r w:rsidR="004704B4">
        <w:rPr>
          <w:lang w:val="nl-NL"/>
        </w:rPr>
        <w:br/>
        <w:t>Joost sluit vergadering om 11:50</w:t>
      </w:r>
      <w:bookmarkStart w:id="0" w:name="_GoBack"/>
      <w:bookmarkEnd w:id="0"/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00CE9BE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0B2510"/>
    <w:rsid w:val="001F45E5"/>
    <w:rsid w:val="003809BD"/>
    <w:rsid w:val="003A392B"/>
    <w:rsid w:val="003B5B26"/>
    <w:rsid w:val="004704B4"/>
    <w:rsid w:val="005D36C1"/>
    <w:rsid w:val="005F3233"/>
    <w:rsid w:val="00603248"/>
    <w:rsid w:val="007F0239"/>
    <w:rsid w:val="00933848"/>
    <w:rsid w:val="0095360E"/>
    <w:rsid w:val="00A16AEB"/>
    <w:rsid w:val="00B422DE"/>
    <w:rsid w:val="00C6664E"/>
    <w:rsid w:val="00C83599"/>
    <w:rsid w:val="00D61492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78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Zehna</cp:lastModifiedBy>
  <cp:revision>18</cp:revision>
  <cp:lastPrinted>2002-03-20T21:04:00Z</cp:lastPrinted>
  <dcterms:created xsi:type="dcterms:W3CDTF">2015-11-16T09:22:00Z</dcterms:created>
  <dcterms:modified xsi:type="dcterms:W3CDTF">2015-11-25T10:50:00Z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