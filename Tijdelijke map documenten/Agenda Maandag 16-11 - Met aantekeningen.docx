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3809BD">
      <w:pPr>
        <w:pStyle w:val="Heading1"/>
        <w:rPr>
          <w:lang w:val="nl-NL"/>
        </w:rPr>
      </w:pPr>
      <w:bookmarkStart w:id="0" w:name="_GoBack"/>
      <w:bookmarkEnd w:id="0"/>
      <w:r>
        <w:rPr>
          <w:lang w:val="nl-NL"/>
        </w:rPr>
        <w:t>//Naam nog bedenken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3809BD">
      <w:pPr>
        <w:pStyle w:val="Date"/>
        <w:rPr>
          <w:lang w:val="nl-NL"/>
        </w:rPr>
      </w:pPr>
      <w:r>
        <w:rPr>
          <w:lang w:val="nl-NL"/>
        </w:rPr>
        <w:t>Ruimte: //nog niet bekend</w:t>
      </w:r>
      <w:r>
        <w:rPr>
          <w:lang w:val="nl-NL"/>
        </w:rPr>
        <w:br/>
        <w:t>16-11-2015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12</w:t>
      </w:r>
      <w:r w:rsidR="003809BD">
        <w:rPr>
          <w:lang w:val="nl-NL"/>
        </w:rPr>
        <w:t>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603248" w:rsidRPr="00603248" w:rsidRDefault="003809BD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</w:p>
    <w:p w:rsidR="00603248" w:rsidRPr="00603248" w:rsidRDefault="003809BD" w:rsidP="00603248">
      <w:pPr>
        <w:pStyle w:val="ListNumber2"/>
        <w:rPr>
          <w:lang w:val="nl-NL"/>
        </w:rPr>
      </w:pPr>
      <w:r>
        <w:rPr>
          <w:lang w:val="nl-NL"/>
        </w:rPr>
        <w:t>Interview</w:t>
      </w:r>
      <w:r w:rsidR="00603248">
        <w:rPr>
          <w:lang w:val="nl-NL"/>
        </w:rPr>
        <w:br/>
        <w:t>Opdrachtgever toevoegen (Jan zuurbier) om te mailen over interview.</w:t>
      </w:r>
      <w:r w:rsidR="00603248">
        <w:rPr>
          <w:lang w:val="nl-NL"/>
        </w:rPr>
        <w:br/>
        <w:t>Vandaag zo ver mogelijk klaar met voorbereiden interview zodat die woensdag/donderdag gehouden kan worden. Vandaag nog mailen naar jan door Joost. Hierna gelijk verwerken. Ligt aan tijd afspraak of we na het interview gelijk de informatie gaan verwerke</w:t>
      </w:r>
      <w:r w:rsidR="00FE009C">
        <w:rPr>
          <w:lang w:val="nl-NL"/>
        </w:rPr>
        <w:t>n anders alleen laastste punten rechtzetten.</w:t>
      </w:r>
    </w:p>
    <w:p w:rsidR="003809BD" w:rsidRPr="003809BD" w:rsidRDefault="003809BD" w:rsidP="003809BD">
      <w:pPr>
        <w:pStyle w:val="ListNumber2"/>
        <w:tabs>
          <w:tab w:val="clear" w:pos="720"/>
        </w:tabs>
        <w:rPr>
          <w:lang w:val="nl-NL"/>
        </w:rPr>
      </w:pPr>
      <w:r>
        <w:rPr>
          <w:lang w:val="nl-NL"/>
        </w:rPr>
        <w:t>Naam van het team.</w:t>
      </w:r>
      <w:r w:rsidR="00603248">
        <w:rPr>
          <w:lang w:val="nl-NL"/>
        </w:rPr>
        <w:br/>
      </w:r>
      <w:r w:rsidR="00B422DE">
        <w:rPr>
          <w:lang w:val="nl-NL"/>
        </w:rPr>
        <w:t>Teamnaam wordt Calgon.</w:t>
      </w:r>
    </w:p>
    <w:p w:rsidR="00B422DE" w:rsidRDefault="003809BD">
      <w:pPr>
        <w:pStyle w:val="ListNumber"/>
        <w:rPr>
          <w:lang w:val="nl-NL"/>
        </w:rPr>
      </w:pPr>
      <w:r>
        <w:rPr>
          <w:lang w:val="nl-NL"/>
        </w:rPr>
        <w:t>WVTTK</w:t>
      </w:r>
      <w:r w:rsidR="00B422DE">
        <w:rPr>
          <w:lang w:val="nl-NL"/>
        </w:rPr>
        <w:br/>
        <w:t>Koen moet bijtijds weg.</w:t>
      </w:r>
      <w:r w:rsidR="00B422DE">
        <w:rPr>
          <w:lang w:val="nl-NL"/>
        </w:rPr>
        <w:br/>
        <w:t xml:space="preserve">GitIgnore: Moet naar gekeken worden welke geïgnored moeten worden. Zowiezo object files. </w:t>
      </w:r>
    </w:p>
    <w:p w:rsidR="003809BD" w:rsidRPr="00FE009C" w:rsidRDefault="00B422DE" w:rsidP="00FE009C">
      <w:pPr>
        <w:pStyle w:val="ListNumber"/>
        <w:rPr>
          <w:lang w:val="nl-NL"/>
        </w:rPr>
      </w:pPr>
      <w:r>
        <w:rPr>
          <w:lang w:val="nl-NL"/>
        </w:rPr>
        <w:t>Gedane zaken</w:t>
      </w:r>
      <w:r>
        <w:rPr>
          <w:lang w:val="nl-NL"/>
        </w:rPr>
        <w:br/>
        <w:t>Houdt bij wat ieder gedaan heeft afgelopen week en kan gelinkt worden naar de urenverantwoording en later nog gekoppeld met uren. Kijken hoever de zaken</w:t>
      </w:r>
      <w:r w:rsidR="00FE009C">
        <w:rPr>
          <w:lang w:val="nl-NL"/>
        </w:rPr>
        <w:t xml:space="preserve"> zijn (afgerond/mee bezig).</w:t>
      </w:r>
      <w:r w:rsidR="00FE009C">
        <w:rPr>
          <w:lang w:val="nl-NL"/>
        </w:rPr>
        <w:br/>
        <w:t>Plan van aanpak ziet er goed gestructureerd uit. Staat verder nog niet zoveel informatie in.</w:t>
      </w:r>
      <w:r w:rsidR="00FE009C">
        <w:rPr>
          <w:lang w:val="nl-NL"/>
        </w:rPr>
        <w:br/>
        <w:t xml:space="preserve">Planning &amp; urenverantwoording: is ingevuld voor vorige week. Actiepunt voor koment woensdag aan Marten of er genoeg info in staat. </w:t>
      </w:r>
      <w:r w:rsidRPr="00FE009C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lastRenderedPageBreak/>
        <w:t>Sluiting vergadering</w:t>
      </w:r>
      <w:r w:rsidR="00FE009C">
        <w:rPr>
          <w:lang w:val="nl-NL"/>
        </w:rPr>
        <w:br/>
      </w:r>
      <w:r w:rsidR="00007628">
        <w:rPr>
          <w:lang w:val="nl-NL"/>
        </w:rPr>
        <w:t>Joost sluit de vergadering om 13:30.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3809BD"/>
    <w:rsid w:val="005D36C1"/>
    <w:rsid w:val="00603248"/>
    <w:rsid w:val="00933848"/>
    <w:rsid w:val="00B422DE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48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7</cp:revision>
  <cp:lastPrinted>2002-03-20T21:04:00Z</cp:lastPrinted>
  <dcterms:created xsi:type="dcterms:W3CDTF">2015-11-16T09:22:00Z</dcterms:created>
  <dcterms:modified xsi:type="dcterms:W3CDTF">2015-11-16T18:08:00Z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