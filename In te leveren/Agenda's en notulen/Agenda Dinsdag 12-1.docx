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NN1-D0</w:t>
      </w:r>
      <w:r w:rsidR="00AD4AFD">
        <w:rPr>
          <w:lang w:val="nl-NL"/>
        </w:rPr>
        <w:t>7</w:t>
      </w:r>
      <w:r w:rsidR="002B7071" w:rsidRPr="002B7071">
        <w:rPr>
          <w:lang w:val="nl-NL"/>
        </w:rPr>
        <w:t>.</w:t>
      </w:r>
      <w:r w:rsidR="00AD4AFD">
        <w:rPr>
          <w:lang w:val="nl-NL"/>
        </w:rPr>
        <w:t>11</w:t>
      </w:r>
      <w:r w:rsidR="003A392B">
        <w:rPr>
          <w:lang w:val="nl-NL"/>
        </w:rPr>
        <w:br/>
      </w:r>
      <w:r w:rsidR="00AD4AFD">
        <w:rPr>
          <w:lang w:val="nl-NL"/>
        </w:rPr>
        <w:t>1</w:t>
      </w:r>
      <w:r w:rsidR="001A52C7">
        <w:rPr>
          <w:lang w:val="nl-NL"/>
        </w:rPr>
        <w:t>2</w:t>
      </w:r>
      <w:r w:rsidR="00AD4AFD">
        <w:rPr>
          <w:lang w:val="nl-NL"/>
        </w:rPr>
        <w:t>-1-16</w:t>
      </w:r>
    </w:p>
    <w:p w:rsidR="0001070F" w:rsidRPr="00E83437" w:rsidRDefault="00AD4AFD">
      <w:pPr>
        <w:pStyle w:val="Tijd"/>
        <w:rPr>
          <w:lang w:val="nl-NL"/>
        </w:rPr>
      </w:pPr>
      <w:r>
        <w:rPr>
          <w:lang w:val="nl-NL"/>
        </w:rPr>
        <w:t>1</w:t>
      </w:r>
      <w:r w:rsidR="001A52C7">
        <w:rPr>
          <w:lang w:val="nl-NL"/>
        </w:rPr>
        <w:t>0</w:t>
      </w:r>
      <w:bookmarkStart w:id="0" w:name="_GoBack"/>
      <w:bookmarkEnd w:id="0"/>
      <w:r>
        <w:rPr>
          <w:lang w:val="nl-NL"/>
        </w:rPr>
        <w:t>:00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  <w:r w:rsidR="00AD5DE2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  <w:r w:rsidR="00AD5DE2">
        <w:rPr>
          <w:lang w:val="nl-NL"/>
        </w:rPr>
        <w:br/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AD5DE2">
        <w:rPr>
          <w:lang w:val="nl-NL"/>
        </w:rPr>
        <w:br/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271D5D" w:rsidRDefault="00271D5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Klassendiagram</w:t>
      </w:r>
    </w:p>
    <w:p w:rsidR="00271D5D" w:rsidRDefault="00AD4AF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Riviews allemaal verwerkt</w:t>
      </w:r>
    </w:p>
    <w:p w:rsidR="00AD4AFD" w:rsidRPr="00AD4AFD" w:rsidRDefault="00AD4AF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Planning projectweken</w:t>
      </w:r>
    </w:p>
    <w:p w:rsidR="00D0689B" w:rsidRPr="00AD4AFD" w:rsidRDefault="0072048F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 w:rsidRPr="00AD4AFD">
        <w:rPr>
          <w:lang w:val="nl-NL"/>
        </w:rPr>
        <w:t>Requirement Architecture</w:t>
      </w:r>
      <w:r w:rsidR="00AD5DE2" w:rsidRPr="00AD4AFD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72048F" w:rsidRPr="00AD4AFD" w:rsidRDefault="0072048F" w:rsidP="00AD4AFD">
      <w:pPr>
        <w:pStyle w:val="Lijstnummering2"/>
        <w:numPr>
          <w:ilvl w:val="0"/>
          <w:numId w:val="15"/>
        </w:numPr>
        <w:tabs>
          <w:tab w:val="clear" w:pos="720"/>
          <w:tab w:val="num" w:pos="540"/>
        </w:tabs>
        <w:ind w:left="540"/>
        <w:rPr>
          <w:lang w:val="nl-NL"/>
        </w:rPr>
      </w:pPr>
      <w:r w:rsidRPr="00AD4AFD">
        <w:rPr>
          <w:lang w:val="nl-NL"/>
        </w:rPr>
        <w:t>Solution Architecture</w:t>
      </w:r>
      <w:r w:rsidR="00AD5DE2" w:rsidRPr="00AD4AFD">
        <w:rPr>
          <w:lang w:val="nl-NL"/>
        </w:rPr>
        <w:br/>
      </w:r>
      <w:r w:rsidR="00AD4AFD" w:rsidRPr="00AD4AFD">
        <w:rPr>
          <w:lang w:val="nl-NL"/>
        </w:rPr>
        <w:t xml:space="preserve">Dit moet nog verder afgemaakt worden. Moet Joost nog naar alle 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EC32DF" w:rsidRP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LPC1114FN28/102 aansluiten op Breadboard</w:t>
      </w:r>
    </w:p>
    <w:p w:rsid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Webserver aan wasmachine koppelen.</w:t>
      </w:r>
    </w:p>
    <w:p w:rsid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Programma kunnen draaien op RTOS</w:t>
      </w:r>
    </w:p>
    <w:p w:rsidR="00C22022" w:rsidRPr="00C22022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Testen wasmachine emulator werking</w:t>
      </w:r>
      <w:r w:rsidR="00C22022">
        <w:rPr>
          <w:lang w:val="nl-NL"/>
        </w:rPr>
        <w:t xml:space="preserve"> </w:t>
      </w:r>
    </w:p>
    <w:p w:rsidR="0032419B" w:rsidRPr="0032419B" w:rsidRDefault="003809BD" w:rsidP="0032419B">
      <w:pPr>
        <w:pStyle w:val="Lijstnummering"/>
        <w:rPr>
          <w:lang w:val="nl-NL"/>
        </w:rPr>
      </w:pPr>
      <w:r>
        <w:rPr>
          <w:lang w:val="nl-NL"/>
        </w:rPr>
        <w:t>WVTTK</w:t>
      </w:r>
      <w:r w:rsidR="003F58DB">
        <w:rPr>
          <w:lang w:val="nl-NL"/>
        </w:rPr>
        <w:br/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  <w:r w:rsidR="003F58DB">
        <w:rPr>
          <w:lang w:val="nl-NL"/>
        </w:rPr>
        <w:br/>
      </w:r>
    </w:p>
    <w:p w:rsidR="004704B4" w:rsidRPr="004704B4" w:rsidRDefault="0001070F" w:rsidP="00640A4C">
      <w:pPr>
        <w:pStyle w:val="Lijstnummering"/>
        <w:rPr>
          <w:lang w:val="nl-NL"/>
        </w:rPr>
      </w:pPr>
      <w:r w:rsidRPr="00AD4AFD">
        <w:rPr>
          <w:lang w:val="nl-NL"/>
        </w:rPr>
        <w:t>Sluiting vergadering</w:t>
      </w:r>
      <w:r w:rsidR="003F58DB" w:rsidRPr="00AD4AFD">
        <w:rPr>
          <w:lang w:val="nl-NL"/>
        </w:rPr>
        <w:br/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EC80970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D675CC6"/>
    <w:multiLevelType w:val="hybridMultilevel"/>
    <w:tmpl w:val="E57AFD8E"/>
    <w:lvl w:ilvl="0" w:tplc="04130017">
      <w:start w:val="1"/>
      <w:numFmt w:val="lowerLetter"/>
      <w:lvlText w:val="%1)"/>
      <w:lvlJc w:val="left"/>
      <w:pPr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3"/>
  </w:num>
  <w:num w:numId="12">
    <w:abstractNumId w:val="2"/>
  </w:num>
  <w:num w:numId="13">
    <w:abstractNumId w:val="0"/>
    <w:lvlOverride w:ilvl="0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1A52C7"/>
    <w:rsid w:val="001F45E5"/>
    <w:rsid w:val="00271D5D"/>
    <w:rsid w:val="002B7071"/>
    <w:rsid w:val="00322967"/>
    <w:rsid w:val="0032419B"/>
    <w:rsid w:val="003809BD"/>
    <w:rsid w:val="003A1C03"/>
    <w:rsid w:val="003A392B"/>
    <w:rsid w:val="003B5B26"/>
    <w:rsid w:val="003F58DB"/>
    <w:rsid w:val="004704B4"/>
    <w:rsid w:val="00485708"/>
    <w:rsid w:val="005C7607"/>
    <w:rsid w:val="005D36C1"/>
    <w:rsid w:val="005F3233"/>
    <w:rsid w:val="00603248"/>
    <w:rsid w:val="00626293"/>
    <w:rsid w:val="006364CA"/>
    <w:rsid w:val="006B336E"/>
    <w:rsid w:val="0072048F"/>
    <w:rsid w:val="007F0239"/>
    <w:rsid w:val="00801286"/>
    <w:rsid w:val="00933848"/>
    <w:rsid w:val="0095360E"/>
    <w:rsid w:val="00A16AEB"/>
    <w:rsid w:val="00AD4AFD"/>
    <w:rsid w:val="00AD5DE2"/>
    <w:rsid w:val="00B422DE"/>
    <w:rsid w:val="00B42DFA"/>
    <w:rsid w:val="00C22022"/>
    <w:rsid w:val="00C6664E"/>
    <w:rsid w:val="00C83599"/>
    <w:rsid w:val="00D0689B"/>
    <w:rsid w:val="00D30179"/>
    <w:rsid w:val="00D61492"/>
    <w:rsid w:val="00DC437F"/>
    <w:rsid w:val="00E83437"/>
    <w:rsid w:val="00EC32DF"/>
    <w:rsid w:val="00ED1515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5D378CF0-1BEC-42D9-B8D8-FFBD39AD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1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3</cp:revision>
  <cp:lastPrinted>2002-03-20T21:04:00Z</cp:lastPrinted>
  <dcterms:created xsi:type="dcterms:W3CDTF">2016-01-18T10:32:00Z</dcterms:created>
  <dcterms:modified xsi:type="dcterms:W3CDTF">2016-01-21T13:40:00Z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