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44697" w:rsidRDefault="00FC27CF" w:rsidP="00EB3982">
      <w:pPr>
        <w:pStyle w:val="Subtitle"/>
        <w:rPr>
          <w:rFonts w:ascii="Arial" w:eastAsia="Times New Roman" w:hAnsi="Arial" w:cs="Arial"/>
          <w:i w:val="0"/>
          <w:iCs w:val="0"/>
          <w:color w:val="auto"/>
          <w:spacing w:val="0"/>
          <w:szCs w:val="18"/>
        </w:rPr>
      </w:pPr>
      <w:r w:rsidRPr="00FC27CF">
        <w:rPr>
          <w:rStyle w:val="IntenseEmphasis"/>
          <w:rFonts w:ascii="Arial" w:hAnsi="Arial" w:cs="Arial"/>
          <w:sz w:val="32"/>
        </w:rPr>
        <w:t>Opening</w:t>
      </w:r>
    </w:p>
    <w:p w:rsidR="00EB3982" w:rsidRPr="000772A8" w:rsidRDefault="000772A8" w:rsidP="00EB3982">
      <w:pPr>
        <w:rPr>
          <w:rFonts w:ascii="Arial" w:hAnsi="Arial" w:cs="Arial"/>
        </w:rPr>
      </w:pPr>
      <w:r>
        <w:rPr>
          <w:rFonts w:ascii="Arial" w:hAnsi="Arial" w:cs="Arial"/>
        </w:rPr>
        <w:t>Joo</w:t>
      </w:r>
      <w:r w:rsidR="009121A3">
        <w:rPr>
          <w:rFonts w:ascii="Arial" w:hAnsi="Arial" w:cs="Arial"/>
        </w:rPr>
        <w:t xml:space="preserve">st opent de vergadering om </w:t>
      </w:r>
      <w:r w:rsidR="00CF034E">
        <w:rPr>
          <w:rFonts w:ascii="Arial" w:hAnsi="Arial" w:cs="Arial"/>
        </w:rPr>
        <w:t>10:</w:t>
      </w:r>
      <w:r w:rsidR="002A5AE3">
        <w:rPr>
          <w:rFonts w:ascii="Arial" w:hAnsi="Arial" w:cs="Arial"/>
        </w:rPr>
        <w:t>3</w:t>
      </w:r>
      <w:r w:rsidR="00932FDE">
        <w:rPr>
          <w:rFonts w:ascii="Arial" w:hAnsi="Arial" w:cs="Arial"/>
        </w:rPr>
        <w:t>0</w:t>
      </w:r>
    </w:p>
    <w:p w:rsidR="00FC27CF" w:rsidRDefault="00FC27CF" w:rsidP="00FC27CF">
      <w:pPr>
        <w:jc w:val="both"/>
        <w:rPr>
          <w:rFonts w:ascii="Arial" w:hAnsi="Arial" w:cs="Arial"/>
          <w:sz w:val="18"/>
          <w:szCs w:val="18"/>
        </w:rPr>
      </w:pPr>
    </w:p>
    <w:p w:rsidR="00B37D6B" w:rsidRPr="00B37D6B" w:rsidRDefault="00FC27CF" w:rsidP="00B37D6B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i w:val="0"/>
          <w:sz w:val="32"/>
        </w:rPr>
        <w:t>Agenda</w:t>
      </w:r>
    </w:p>
    <w:p w:rsidR="00622700" w:rsidRPr="00622700" w:rsidRDefault="00622700" w:rsidP="00622700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Opening vergadering</w:t>
      </w:r>
    </w:p>
    <w:p w:rsidR="00622700" w:rsidRPr="00622700" w:rsidRDefault="00622700" w:rsidP="00622700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Vaststelling presentielijst</w:t>
      </w:r>
    </w:p>
    <w:p w:rsidR="00544B4A" w:rsidRPr="00544B4A" w:rsidRDefault="00622700" w:rsidP="00784B8F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Goedkeuring van notulen van vorige vergadering</w:t>
      </w:r>
    </w:p>
    <w:p w:rsidR="00622700" w:rsidRDefault="00622700" w:rsidP="00EC753F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Openstaande punten</w:t>
      </w:r>
    </w:p>
    <w:p w:rsidR="00622700" w:rsidRDefault="00544B4A" w:rsidP="00EC753F">
      <w:pPr>
        <w:pStyle w:val="NoSpacing"/>
        <w:numPr>
          <w:ilvl w:val="1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STD</w:t>
      </w:r>
    </w:p>
    <w:p w:rsidR="00544B4A" w:rsidRDefault="00544B4A" w:rsidP="00EC753F">
      <w:pPr>
        <w:pStyle w:val="NoSpacing"/>
        <w:numPr>
          <w:ilvl w:val="1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Wasprogramma</w:t>
      </w:r>
    </w:p>
    <w:p w:rsidR="00544B4A" w:rsidRDefault="00544B4A" w:rsidP="00EC753F">
      <w:pPr>
        <w:pStyle w:val="NoSpacing"/>
        <w:numPr>
          <w:ilvl w:val="1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Aflezen string vanaf web</w:t>
      </w:r>
    </w:p>
    <w:p w:rsidR="00544B4A" w:rsidRDefault="00544B4A" w:rsidP="00EC753F">
      <w:pPr>
        <w:pStyle w:val="NoSpacing"/>
        <w:numPr>
          <w:ilvl w:val="1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Technisch verslag</w:t>
      </w:r>
    </w:p>
    <w:p w:rsidR="007F0C47" w:rsidRDefault="00544B4A" w:rsidP="00E172D0">
      <w:pPr>
        <w:pStyle w:val="NoSpacing"/>
        <w:numPr>
          <w:ilvl w:val="1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 xml:space="preserve">Webpagina </w:t>
      </w:r>
      <w:r w:rsidR="00784B8F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opleuken</w:t>
      </w:r>
    </w:p>
    <w:p w:rsidR="00784B8F" w:rsidRPr="007F0C47" w:rsidRDefault="00784B8F" w:rsidP="00E172D0">
      <w:pPr>
        <w:pStyle w:val="NoSpacing"/>
        <w:numPr>
          <w:ilvl w:val="1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Onderzoekjes</w:t>
      </w:r>
    </w:p>
    <w:p w:rsidR="00622700" w:rsidRPr="00622700" w:rsidRDefault="00622700" w:rsidP="00622700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WVTTK</w:t>
      </w:r>
    </w:p>
    <w:p w:rsidR="00821380" w:rsidRPr="00622700" w:rsidRDefault="00622700" w:rsidP="00622700">
      <w:pPr>
        <w:pStyle w:val="NoSpacing"/>
        <w:numPr>
          <w:ilvl w:val="0"/>
          <w:numId w:val="15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Terugkoppeling Notulist</w:t>
      </w:r>
      <w:r w:rsidR="00821380" w:rsidRPr="0062270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br/>
      </w:r>
    </w:p>
    <w:p w:rsidR="008C75EF" w:rsidRPr="008C75EF" w:rsidRDefault="0025302A" w:rsidP="008C75EF">
      <w:pPr>
        <w:pStyle w:val="Subtitle"/>
        <w:rPr>
          <w:rStyle w:val="IntenseEmphasis"/>
          <w:rFonts w:ascii="Arial" w:hAnsi="Arial" w:cs="Arial"/>
          <w:sz w:val="32"/>
        </w:rPr>
      </w:pPr>
      <w:r>
        <w:rPr>
          <w:rStyle w:val="IntenseEmphasis"/>
          <w:rFonts w:ascii="Arial" w:hAnsi="Arial" w:cs="Arial"/>
          <w:sz w:val="32"/>
        </w:rPr>
        <w:t>Vaststelling presentielijst</w:t>
      </w:r>
    </w:p>
    <w:p w:rsidR="0053401F" w:rsidRDefault="00E172D0" w:rsidP="0053401F">
      <w:pPr>
        <w:rPr>
          <w:rStyle w:val="IntenseEmphasis"/>
          <w:rFonts w:ascii="Arial" w:hAnsi="Arial" w:cs="Arial"/>
          <w:b w:val="0"/>
          <w:i w:val="0"/>
          <w:color w:val="auto"/>
        </w:rPr>
      </w:pPr>
      <w:r>
        <w:rPr>
          <w:rStyle w:val="IntenseEmphasis"/>
          <w:rFonts w:ascii="Arial" w:hAnsi="Arial" w:cs="Arial"/>
          <w:b w:val="0"/>
          <w:i w:val="0"/>
          <w:color w:val="auto"/>
        </w:rPr>
        <w:t>Zehna is ziek.</w:t>
      </w:r>
    </w:p>
    <w:p w:rsidR="008C75EF" w:rsidRDefault="008C75EF" w:rsidP="00FC27CF">
      <w:pPr>
        <w:pStyle w:val="NoSpacing"/>
        <w:rPr>
          <w:rStyle w:val="IntenseEmphasis"/>
          <w:rFonts w:ascii="Arial" w:hAnsi="Arial" w:cs="Arial"/>
          <w:b w:val="0"/>
          <w:i w:val="0"/>
          <w:sz w:val="24"/>
        </w:rPr>
      </w:pPr>
    </w:p>
    <w:p w:rsidR="0025302A" w:rsidRPr="008C75EF" w:rsidRDefault="0025302A" w:rsidP="0025302A">
      <w:pPr>
        <w:pStyle w:val="Subtitle"/>
        <w:rPr>
          <w:rStyle w:val="IntenseEmphasis"/>
          <w:rFonts w:ascii="Arial" w:hAnsi="Arial" w:cs="Arial"/>
          <w:sz w:val="32"/>
        </w:rPr>
      </w:pPr>
      <w:r>
        <w:rPr>
          <w:rStyle w:val="IntenseEmphasis"/>
          <w:rFonts w:ascii="Arial" w:hAnsi="Arial" w:cs="Arial"/>
          <w:sz w:val="32"/>
        </w:rPr>
        <w:t>Goedkeuring notulen vorige vergadering</w:t>
      </w:r>
    </w:p>
    <w:p w:rsidR="00544B4A" w:rsidRDefault="0025302A" w:rsidP="00784B8F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 w:rsidRPr="002076CF">
        <w:rPr>
          <w:rStyle w:val="IntenseEmphasis"/>
          <w:rFonts w:ascii="Arial" w:hAnsi="Arial" w:cs="Arial"/>
          <w:b w:val="0"/>
          <w:i w:val="0"/>
          <w:color w:val="auto"/>
          <w:sz w:val="24"/>
        </w:rPr>
        <w:t>De notulen zijn goedgekeurd.</w:t>
      </w:r>
    </w:p>
    <w:p w:rsidR="004908ED" w:rsidRDefault="004908ED" w:rsidP="00544B4A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908ED" w:rsidRPr="009A0FAE" w:rsidRDefault="004908ED" w:rsidP="004908E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STD</w:t>
      </w:r>
      <w:r w:rsidR="009A0FAE">
        <w:rPr>
          <w:rStyle w:val="IntenseEmphasis"/>
          <w:rFonts w:ascii="Arial" w:hAnsi="Arial" w:cs="Arial"/>
          <w:i w:val="0"/>
          <w:sz w:val="32"/>
        </w:rPr>
        <w:br/>
      </w:r>
      <w:r w:rsidR="0029182A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Bijna af, mist alleen nog wat guards en overgangen</w:t>
      </w:r>
    </w:p>
    <w:p w:rsidR="004908ED" w:rsidRDefault="004908ED" w:rsidP="004908E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908ED" w:rsidRPr="009E781D" w:rsidRDefault="004908ED" w:rsidP="004908E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Wasprogramma</w:t>
      </w:r>
    </w:p>
    <w:p w:rsidR="004908ED" w:rsidRDefault="0029182A" w:rsidP="004908E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De logica moet nog en de datalogging voor informatie die door de klant en eventueel de fabrikant uitgelezen moet worden. De rest is zo goed als klaar.</w:t>
      </w:r>
    </w:p>
    <w:p w:rsidR="004908ED" w:rsidRDefault="004908ED" w:rsidP="004908E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908ED" w:rsidRPr="009E781D" w:rsidRDefault="004908ED" w:rsidP="004908E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Aflezen string vanaf web</w:t>
      </w:r>
    </w:p>
    <w:p w:rsidR="004908ED" w:rsidRDefault="004908ED" w:rsidP="004908E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908ED" w:rsidRPr="009E781D" w:rsidRDefault="004908ED" w:rsidP="004908E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Technisch verslag</w:t>
      </w:r>
    </w:p>
    <w:p w:rsidR="004908ED" w:rsidRDefault="0029182A" w:rsidP="004908E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Het is nu vooral wachten op de laatste onderzoekjes en de code</w:t>
      </w:r>
    </w:p>
    <w:p w:rsidR="004908ED" w:rsidRDefault="004908ED" w:rsidP="004908ED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908ED" w:rsidRPr="009E781D" w:rsidRDefault="004908ED" w:rsidP="004908ED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Webpagina opleuken</w:t>
      </w:r>
    </w:p>
    <w:p w:rsidR="00CF034E" w:rsidRDefault="0029182A" w:rsidP="00CF034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lastRenderedPageBreak/>
        <w:t>Wordt eigenlijk alleen nog maar gedaan als er echt tijd over is.</w:t>
      </w:r>
      <w:bookmarkStart w:id="1" w:name="_GoBack"/>
      <w:bookmarkEnd w:id="1"/>
    </w:p>
    <w:p w:rsidR="0090053B" w:rsidRPr="00821380" w:rsidRDefault="0090053B" w:rsidP="0090053B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FC27CF" w:rsidRPr="00FC27CF" w:rsidRDefault="0055743E" w:rsidP="00FC27CF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Wat verder ter tafel komt</w:t>
      </w:r>
    </w:p>
    <w:p w:rsidR="00EC6C21" w:rsidRDefault="00AD0AC7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G</w:t>
      </w:r>
      <w:r w:rsidR="00156470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een</w:t>
      </w:r>
    </w:p>
    <w:p w:rsidR="00F44893" w:rsidRDefault="00F44893" w:rsidP="003978D8">
      <w:pPr>
        <w:rPr>
          <w:rStyle w:val="IntenseEmphasis"/>
          <w:rFonts w:ascii="Arial" w:hAnsi="Arial" w:cs="Arial"/>
          <w:i w:val="0"/>
          <w:sz w:val="32"/>
        </w:rPr>
      </w:pPr>
    </w:p>
    <w:p w:rsidR="003978D8" w:rsidRPr="00FC27CF" w:rsidRDefault="003978D8" w:rsidP="003978D8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Terugkoppeling Notulist</w:t>
      </w:r>
    </w:p>
    <w:p w:rsidR="003978D8" w:rsidRDefault="00EE10C8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Goed.</w:t>
      </w:r>
    </w:p>
    <w:p w:rsidR="00821380" w:rsidRDefault="00821380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Sluiting</w:t>
      </w:r>
    </w:p>
    <w:p w:rsidR="00D7594C" w:rsidRPr="00656A7E" w:rsidRDefault="00F43D0C" w:rsidP="00656A7E">
      <w:pPr>
        <w:rPr>
          <w:rFonts w:ascii="Arial" w:hAnsi="Arial" w:cs="Arial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Joost sluit de vergadering om</w:t>
      </w:r>
      <w:r w:rsidR="00B8354F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 xml:space="preserve"> 10</w:t>
      </w:r>
      <w:r w:rsidR="00BA6443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:</w:t>
      </w:r>
      <w:r w:rsidR="00B8354F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4</w:t>
      </w:r>
      <w:r w:rsidR="00B258B4"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0</w:t>
      </w:r>
    </w:p>
    <w:sectPr w:rsidR="00D7594C" w:rsidRPr="00656A7E" w:rsidSect="00A965A3">
      <w:footerReference w:type="default" r:id="rId11"/>
      <w:headerReference w:type="first" r:id="rId12"/>
      <w:footerReference w:type="first" r:id="rId13"/>
      <w:pgSz w:w="11906" w:h="16838" w:code="9"/>
      <w:pgMar w:top="540" w:right="2227" w:bottom="800" w:left="1140" w:header="620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A4D" w:rsidRDefault="006C7A4D">
      <w:r>
        <w:separator/>
      </w:r>
    </w:p>
  </w:endnote>
  <w:endnote w:type="continuationSeparator" w:id="0">
    <w:p w:rsidR="006C7A4D" w:rsidRDefault="006C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29182A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29182A">
              <w:t>2</w:t>
            </w:r>
          </w:fldSimple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A4D" w:rsidRDefault="006C7A4D">
      <w:r>
        <w:separator/>
      </w:r>
    </w:p>
  </w:footnote>
  <w:footnote w:type="continuationSeparator" w:id="0">
    <w:p w:rsidR="006C7A4D" w:rsidRDefault="006C7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33"/>
      <w:gridCol w:w="1380"/>
      <w:gridCol w:w="2194"/>
      <w:gridCol w:w="3164"/>
    </w:tblGrid>
    <w:tr w:rsidR="00F41A90" w:rsidTr="00A965A3">
      <w:trPr>
        <w:cantSplit/>
        <w:trHeight w:hRule="exact" w:val="754"/>
      </w:trPr>
      <w:tc>
        <w:tcPr>
          <w:tcW w:w="5313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eastAsia="ja-JP"/>
            </w:rPr>
            <w:drawing>
              <wp:inline distT="0" distB="0" distL="0" distR="0" wp14:anchorId="00D37979" wp14:editId="4BE7B9F3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 w:rsidTr="00A965A3">
      <w:trPr>
        <w:cantSplit/>
        <w:trHeight w:hRule="exact" w:val="71"/>
      </w:trPr>
      <w:tc>
        <w:tcPr>
          <w:tcW w:w="3933" w:type="dxa"/>
        </w:tcPr>
        <w:p w:rsidR="00F41A90" w:rsidRDefault="00F41A90">
          <w:pPr>
            <w:pStyle w:val="Huisstijl-Kopje"/>
          </w:pPr>
        </w:p>
      </w:tc>
      <w:tc>
        <w:tcPr>
          <w:tcW w:w="3574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>
          <w:pPr>
            <w:pStyle w:val="Huisstijl-Kopje"/>
          </w:pPr>
        </w:p>
      </w:tc>
    </w:tr>
    <w:tr w:rsidR="00F41A90" w:rsidTr="00A965A3">
      <w:trPr>
        <w:cantSplit/>
        <w:trHeight w:val="377"/>
      </w:trPr>
      <w:tc>
        <w:tcPr>
          <w:tcW w:w="3933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4E45B5" w:rsidRDefault="0025302A" w:rsidP="00FD6CEA">
          <w:pPr>
            <w:pStyle w:val="Huisstijl-Kopje"/>
            <w:rPr>
              <w:b w:val="0"/>
            </w:rPr>
          </w:pPr>
          <w:r>
            <w:rPr>
              <w:b w:val="0"/>
            </w:rPr>
            <w:t>Jo</w:t>
          </w:r>
          <w:r w:rsidR="00D45919">
            <w:rPr>
              <w:b w:val="0"/>
            </w:rPr>
            <w:t>ost, Koen, Jessy</w:t>
          </w:r>
        </w:p>
        <w:p w:rsidR="00A965A3" w:rsidRDefault="00A965A3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A965A3" w:rsidRDefault="002A5AE3" w:rsidP="00FD6CEA">
          <w:pPr>
            <w:pStyle w:val="Huisstijl-Gegeven"/>
          </w:pPr>
          <w:r>
            <w:t>Zehna</w:t>
          </w:r>
        </w:p>
        <w:p w:rsidR="00F41A90" w:rsidRPr="00A965A3" w:rsidRDefault="00F41A90" w:rsidP="00A965A3">
          <w:pPr>
            <w:rPr>
              <w:rFonts w:ascii="Arial" w:hAnsi="Arial" w:cs="Arial"/>
              <w:sz w:val="16"/>
              <w:lang w:eastAsia="nl-NL"/>
            </w:rPr>
          </w:pPr>
        </w:p>
        <w:p w:rsid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Locatie</w:t>
          </w:r>
        </w:p>
        <w:p w:rsidR="00CF034E" w:rsidRPr="00CF034E" w:rsidRDefault="00784B8F" w:rsidP="00CF034E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sz w:val="16"/>
              <w:lang w:eastAsia="nl-NL"/>
            </w:rPr>
            <w:t>NN1-B00.05</w:t>
          </w:r>
        </w:p>
        <w:p w:rsidR="00A965A3" w:rsidRP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</w:p>
      </w:tc>
      <w:tc>
        <w:tcPr>
          <w:tcW w:w="3574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4E45B5">
            <w:t xml:space="preserve"> Zehna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784B8F" w:rsidP="00544B4A">
          <w:pPr>
            <w:pStyle w:val="Huisstijl-Gegeven"/>
          </w:pPr>
          <w:r>
            <w:t>20</w:t>
          </w:r>
          <w:r w:rsidR="0025302A">
            <w:t>-1</w:t>
          </w:r>
          <w:r w:rsidR="00A965A3">
            <w:t>-201</w:t>
          </w:r>
          <w:r w:rsidR="00622700">
            <w:t>6</w:t>
          </w:r>
        </w:p>
      </w:tc>
      <w:tc>
        <w:tcPr>
          <w:tcW w:w="3164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 w:rsidTr="00A965A3">
      <w:trPr>
        <w:cantSplit/>
        <w:trHeight w:val="47"/>
      </w:trPr>
      <w:tc>
        <w:tcPr>
          <w:tcW w:w="5313" w:type="dxa"/>
          <w:gridSpan w:val="2"/>
        </w:tcPr>
        <w:p w:rsidR="00A965A3" w:rsidRPr="00A965A3" w:rsidRDefault="00F41A90" w:rsidP="00A965A3">
          <w:pPr>
            <w:pStyle w:val="Huisstijl-Kopje"/>
            <w:tabs>
              <w:tab w:val="left" w:pos="3945"/>
            </w:tabs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  <w:r w:rsidR="00A965A3">
            <w:tab/>
            <w:t>Tijd</w:t>
          </w:r>
        </w:p>
        <w:p w:rsidR="00F41A90" w:rsidRDefault="00F30AC0" w:rsidP="00622700">
          <w:pPr>
            <w:pStyle w:val="Huisstijl-Gegeven"/>
            <w:tabs>
              <w:tab w:val="left" w:pos="3945"/>
            </w:tabs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821380">
            <w:tab/>
            <w:t>1</w:t>
          </w:r>
          <w:r w:rsidR="00C303EA">
            <w:t>0:</w:t>
          </w:r>
          <w:r w:rsidR="00784B8F">
            <w:t>3</w:t>
          </w:r>
          <w:r w:rsidR="00622700">
            <w:t>0</w:t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7426"/>
    <w:multiLevelType w:val="multilevel"/>
    <w:tmpl w:val="C034434C"/>
    <w:numStyleLink w:val="Agendanummering"/>
  </w:abstractNum>
  <w:abstractNum w:abstractNumId="7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216C8"/>
    <w:multiLevelType w:val="hybridMultilevel"/>
    <w:tmpl w:val="B844B034"/>
    <w:lvl w:ilvl="0" w:tplc="ABEC1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156C"/>
    <w:rsid w:val="000226D5"/>
    <w:rsid w:val="00022E35"/>
    <w:rsid w:val="00024AED"/>
    <w:rsid w:val="00027503"/>
    <w:rsid w:val="000316C8"/>
    <w:rsid w:val="00050F72"/>
    <w:rsid w:val="00052EEC"/>
    <w:rsid w:val="00052F27"/>
    <w:rsid w:val="00056C68"/>
    <w:rsid w:val="000612AE"/>
    <w:rsid w:val="000772A8"/>
    <w:rsid w:val="00077C99"/>
    <w:rsid w:val="0008245D"/>
    <w:rsid w:val="00086C64"/>
    <w:rsid w:val="00092F3D"/>
    <w:rsid w:val="0009491D"/>
    <w:rsid w:val="000A07E5"/>
    <w:rsid w:val="000B5B6B"/>
    <w:rsid w:val="000B6F19"/>
    <w:rsid w:val="000C03B3"/>
    <w:rsid w:val="000C3D40"/>
    <w:rsid w:val="000C51DD"/>
    <w:rsid w:val="000D49D5"/>
    <w:rsid w:val="000D5BBB"/>
    <w:rsid w:val="000D6C49"/>
    <w:rsid w:val="000E4D78"/>
    <w:rsid w:val="000E68DD"/>
    <w:rsid w:val="000F70D0"/>
    <w:rsid w:val="00101862"/>
    <w:rsid w:val="001034A2"/>
    <w:rsid w:val="001048D9"/>
    <w:rsid w:val="00105478"/>
    <w:rsid w:val="0010575B"/>
    <w:rsid w:val="00107A89"/>
    <w:rsid w:val="001110DD"/>
    <w:rsid w:val="00116708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56470"/>
    <w:rsid w:val="0015719F"/>
    <w:rsid w:val="001638D4"/>
    <w:rsid w:val="001666BB"/>
    <w:rsid w:val="001670E8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3AFD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00F9"/>
    <w:rsid w:val="001B632E"/>
    <w:rsid w:val="001B6700"/>
    <w:rsid w:val="001C03A3"/>
    <w:rsid w:val="001C0BCD"/>
    <w:rsid w:val="001C3548"/>
    <w:rsid w:val="001C6E10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076CF"/>
    <w:rsid w:val="00211DB1"/>
    <w:rsid w:val="00211DE6"/>
    <w:rsid w:val="002143E9"/>
    <w:rsid w:val="00214C09"/>
    <w:rsid w:val="0021726D"/>
    <w:rsid w:val="002244A0"/>
    <w:rsid w:val="002366F7"/>
    <w:rsid w:val="00244804"/>
    <w:rsid w:val="0025119A"/>
    <w:rsid w:val="002519C1"/>
    <w:rsid w:val="0025302A"/>
    <w:rsid w:val="002538F0"/>
    <w:rsid w:val="002552DC"/>
    <w:rsid w:val="00256517"/>
    <w:rsid w:val="00274B41"/>
    <w:rsid w:val="002822E4"/>
    <w:rsid w:val="0028762C"/>
    <w:rsid w:val="002917C7"/>
    <w:rsid w:val="0029182A"/>
    <w:rsid w:val="002921AB"/>
    <w:rsid w:val="0029287A"/>
    <w:rsid w:val="00292B91"/>
    <w:rsid w:val="00294655"/>
    <w:rsid w:val="00297205"/>
    <w:rsid w:val="002A27D8"/>
    <w:rsid w:val="002A5AE3"/>
    <w:rsid w:val="002B40C7"/>
    <w:rsid w:val="002B5AFE"/>
    <w:rsid w:val="002B65B8"/>
    <w:rsid w:val="002B773D"/>
    <w:rsid w:val="002B797B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2F64DF"/>
    <w:rsid w:val="003018AD"/>
    <w:rsid w:val="00302F3B"/>
    <w:rsid w:val="00307142"/>
    <w:rsid w:val="003112BD"/>
    <w:rsid w:val="00311E7F"/>
    <w:rsid w:val="003128FB"/>
    <w:rsid w:val="00315515"/>
    <w:rsid w:val="003279CE"/>
    <w:rsid w:val="003328ED"/>
    <w:rsid w:val="00334D09"/>
    <w:rsid w:val="00344470"/>
    <w:rsid w:val="00344BFB"/>
    <w:rsid w:val="00344E76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978D8"/>
    <w:rsid w:val="003B70D8"/>
    <w:rsid w:val="003C2DDE"/>
    <w:rsid w:val="003C5AF1"/>
    <w:rsid w:val="003D0E63"/>
    <w:rsid w:val="003E045D"/>
    <w:rsid w:val="003E1F8B"/>
    <w:rsid w:val="003E1FCD"/>
    <w:rsid w:val="003E3F26"/>
    <w:rsid w:val="003E6988"/>
    <w:rsid w:val="003E790F"/>
    <w:rsid w:val="003F1F82"/>
    <w:rsid w:val="003F3812"/>
    <w:rsid w:val="003F4CE0"/>
    <w:rsid w:val="003F6C4A"/>
    <w:rsid w:val="003F7257"/>
    <w:rsid w:val="004008B7"/>
    <w:rsid w:val="0040279B"/>
    <w:rsid w:val="00405528"/>
    <w:rsid w:val="00405C72"/>
    <w:rsid w:val="00406C30"/>
    <w:rsid w:val="0041052B"/>
    <w:rsid w:val="00416658"/>
    <w:rsid w:val="00416B53"/>
    <w:rsid w:val="00416E39"/>
    <w:rsid w:val="00422278"/>
    <w:rsid w:val="00426A63"/>
    <w:rsid w:val="004275A1"/>
    <w:rsid w:val="0042789F"/>
    <w:rsid w:val="00431343"/>
    <w:rsid w:val="0043633D"/>
    <w:rsid w:val="0044717D"/>
    <w:rsid w:val="00450805"/>
    <w:rsid w:val="00450976"/>
    <w:rsid w:val="00450E14"/>
    <w:rsid w:val="00452848"/>
    <w:rsid w:val="004566E0"/>
    <w:rsid w:val="00460B81"/>
    <w:rsid w:val="0046396D"/>
    <w:rsid w:val="00467A9D"/>
    <w:rsid w:val="0047034C"/>
    <w:rsid w:val="00472A62"/>
    <w:rsid w:val="00473949"/>
    <w:rsid w:val="00476963"/>
    <w:rsid w:val="00486190"/>
    <w:rsid w:val="004908ED"/>
    <w:rsid w:val="00493CD5"/>
    <w:rsid w:val="00494E66"/>
    <w:rsid w:val="00497EC2"/>
    <w:rsid w:val="004A2CAD"/>
    <w:rsid w:val="004A39E7"/>
    <w:rsid w:val="004A79D1"/>
    <w:rsid w:val="004B44D4"/>
    <w:rsid w:val="004B5575"/>
    <w:rsid w:val="004B66E5"/>
    <w:rsid w:val="004C1089"/>
    <w:rsid w:val="004C1897"/>
    <w:rsid w:val="004C33E5"/>
    <w:rsid w:val="004C5645"/>
    <w:rsid w:val="004C5A25"/>
    <w:rsid w:val="004C6150"/>
    <w:rsid w:val="004D582E"/>
    <w:rsid w:val="004E024B"/>
    <w:rsid w:val="004E45B5"/>
    <w:rsid w:val="004E7851"/>
    <w:rsid w:val="004F08F3"/>
    <w:rsid w:val="004F5D45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01F"/>
    <w:rsid w:val="0053418D"/>
    <w:rsid w:val="005355B4"/>
    <w:rsid w:val="005424F3"/>
    <w:rsid w:val="00544B4A"/>
    <w:rsid w:val="00544C81"/>
    <w:rsid w:val="00550741"/>
    <w:rsid w:val="0055411C"/>
    <w:rsid w:val="0055743E"/>
    <w:rsid w:val="00557A92"/>
    <w:rsid w:val="00570871"/>
    <w:rsid w:val="00570E8B"/>
    <w:rsid w:val="00572843"/>
    <w:rsid w:val="00574C72"/>
    <w:rsid w:val="0057643A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44DA"/>
    <w:rsid w:val="005B6419"/>
    <w:rsid w:val="005C099B"/>
    <w:rsid w:val="005D5F91"/>
    <w:rsid w:val="005E48B0"/>
    <w:rsid w:val="005F6CA4"/>
    <w:rsid w:val="005F7183"/>
    <w:rsid w:val="00605A41"/>
    <w:rsid w:val="0061057F"/>
    <w:rsid w:val="00610FCF"/>
    <w:rsid w:val="00612F99"/>
    <w:rsid w:val="00616979"/>
    <w:rsid w:val="00622031"/>
    <w:rsid w:val="00622700"/>
    <w:rsid w:val="006336FE"/>
    <w:rsid w:val="006372F6"/>
    <w:rsid w:val="00637846"/>
    <w:rsid w:val="00643DF2"/>
    <w:rsid w:val="00651425"/>
    <w:rsid w:val="00653134"/>
    <w:rsid w:val="00653FD1"/>
    <w:rsid w:val="00655873"/>
    <w:rsid w:val="00656A7E"/>
    <w:rsid w:val="00657100"/>
    <w:rsid w:val="00661180"/>
    <w:rsid w:val="006629B4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B3022"/>
    <w:rsid w:val="006C76CE"/>
    <w:rsid w:val="006C7A4D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1DD"/>
    <w:rsid w:val="0071170C"/>
    <w:rsid w:val="00713EE3"/>
    <w:rsid w:val="00714797"/>
    <w:rsid w:val="00716134"/>
    <w:rsid w:val="00716ADC"/>
    <w:rsid w:val="00720731"/>
    <w:rsid w:val="0072236C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1F27"/>
    <w:rsid w:val="007737BF"/>
    <w:rsid w:val="00775127"/>
    <w:rsid w:val="00780486"/>
    <w:rsid w:val="00780E03"/>
    <w:rsid w:val="00780EAB"/>
    <w:rsid w:val="00781FB9"/>
    <w:rsid w:val="00784B8F"/>
    <w:rsid w:val="00786B93"/>
    <w:rsid w:val="0079094F"/>
    <w:rsid w:val="007931D7"/>
    <w:rsid w:val="007935FA"/>
    <w:rsid w:val="00797823"/>
    <w:rsid w:val="007A0148"/>
    <w:rsid w:val="007A3BCA"/>
    <w:rsid w:val="007A6734"/>
    <w:rsid w:val="007A752F"/>
    <w:rsid w:val="007A784F"/>
    <w:rsid w:val="007B4074"/>
    <w:rsid w:val="007C209A"/>
    <w:rsid w:val="007C7832"/>
    <w:rsid w:val="007C7A21"/>
    <w:rsid w:val="007C7B0C"/>
    <w:rsid w:val="007D338E"/>
    <w:rsid w:val="007D399B"/>
    <w:rsid w:val="007D6949"/>
    <w:rsid w:val="007E1759"/>
    <w:rsid w:val="007F0C47"/>
    <w:rsid w:val="007F2632"/>
    <w:rsid w:val="007F3274"/>
    <w:rsid w:val="007F621D"/>
    <w:rsid w:val="008020EC"/>
    <w:rsid w:val="00802F1E"/>
    <w:rsid w:val="00807428"/>
    <w:rsid w:val="008144A4"/>
    <w:rsid w:val="0081542C"/>
    <w:rsid w:val="00817AD9"/>
    <w:rsid w:val="00821380"/>
    <w:rsid w:val="008220EB"/>
    <w:rsid w:val="00823AC8"/>
    <w:rsid w:val="0083229E"/>
    <w:rsid w:val="0083349A"/>
    <w:rsid w:val="0083599E"/>
    <w:rsid w:val="00835D3C"/>
    <w:rsid w:val="008363B3"/>
    <w:rsid w:val="00841A1A"/>
    <w:rsid w:val="00845795"/>
    <w:rsid w:val="00846DF4"/>
    <w:rsid w:val="008505EA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5F2A"/>
    <w:rsid w:val="008969F2"/>
    <w:rsid w:val="008A239E"/>
    <w:rsid w:val="008B0026"/>
    <w:rsid w:val="008B7F2C"/>
    <w:rsid w:val="008C1392"/>
    <w:rsid w:val="008C75EF"/>
    <w:rsid w:val="008D7148"/>
    <w:rsid w:val="008E0DDC"/>
    <w:rsid w:val="008E6B16"/>
    <w:rsid w:val="008E6EDE"/>
    <w:rsid w:val="008F2F65"/>
    <w:rsid w:val="008F2F7B"/>
    <w:rsid w:val="0090053B"/>
    <w:rsid w:val="00902D00"/>
    <w:rsid w:val="00903D93"/>
    <w:rsid w:val="00906BEB"/>
    <w:rsid w:val="009121A3"/>
    <w:rsid w:val="009264A1"/>
    <w:rsid w:val="00932FDE"/>
    <w:rsid w:val="00935610"/>
    <w:rsid w:val="00956843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2D26"/>
    <w:rsid w:val="0098385E"/>
    <w:rsid w:val="009865C3"/>
    <w:rsid w:val="00987C40"/>
    <w:rsid w:val="0099285B"/>
    <w:rsid w:val="0099424E"/>
    <w:rsid w:val="009A0FAE"/>
    <w:rsid w:val="009B1CD3"/>
    <w:rsid w:val="009B2F19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E781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5605"/>
    <w:rsid w:val="00A47BBF"/>
    <w:rsid w:val="00A537E3"/>
    <w:rsid w:val="00A55CF9"/>
    <w:rsid w:val="00A576FC"/>
    <w:rsid w:val="00A6051A"/>
    <w:rsid w:val="00A60C11"/>
    <w:rsid w:val="00A67F10"/>
    <w:rsid w:val="00A77B8C"/>
    <w:rsid w:val="00A77C6F"/>
    <w:rsid w:val="00A77D3D"/>
    <w:rsid w:val="00A81A2A"/>
    <w:rsid w:val="00A90F57"/>
    <w:rsid w:val="00A95045"/>
    <w:rsid w:val="00A965A3"/>
    <w:rsid w:val="00AA24E2"/>
    <w:rsid w:val="00AA35E0"/>
    <w:rsid w:val="00AA5C04"/>
    <w:rsid w:val="00AB1FBD"/>
    <w:rsid w:val="00AD0AC7"/>
    <w:rsid w:val="00AE0626"/>
    <w:rsid w:val="00AE2558"/>
    <w:rsid w:val="00AE4CC9"/>
    <w:rsid w:val="00AF19A4"/>
    <w:rsid w:val="00AF2310"/>
    <w:rsid w:val="00AF5703"/>
    <w:rsid w:val="00AF5E28"/>
    <w:rsid w:val="00B00A9F"/>
    <w:rsid w:val="00B037D6"/>
    <w:rsid w:val="00B13756"/>
    <w:rsid w:val="00B16529"/>
    <w:rsid w:val="00B2234B"/>
    <w:rsid w:val="00B250F1"/>
    <w:rsid w:val="00B258B4"/>
    <w:rsid w:val="00B350B6"/>
    <w:rsid w:val="00B37D6B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354F"/>
    <w:rsid w:val="00B85E27"/>
    <w:rsid w:val="00B901E0"/>
    <w:rsid w:val="00B956BF"/>
    <w:rsid w:val="00BA0908"/>
    <w:rsid w:val="00BA6443"/>
    <w:rsid w:val="00BA74BC"/>
    <w:rsid w:val="00BB0809"/>
    <w:rsid w:val="00BB1485"/>
    <w:rsid w:val="00BB4445"/>
    <w:rsid w:val="00BD0DED"/>
    <w:rsid w:val="00BD5B21"/>
    <w:rsid w:val="00BE1056"/>
    <w:rsid w:val="00BE10D3"/>
    <w:rsid w:val="00BE3949"/>
    <w:rsid w:val="00BF2624"/>
    <w:rsid w:val="00BF3750"/>
    <w:rsid w:val="00BF5116"/>
    <w:rsid w:val="00C04ACB"/>
    <w:rsid w:val="00C1155E"/>
    <w:rsid w:val="00C11DAA"/>
    <w:rsid w:val="00C12246"/>
    <w:rsid w:val="00C12902"/>
    <w:rsid w:val="00C154D0"/>
    <w:rsid w:val="00C16862"/>
    <w:rsid w:val="00C16CA5"/>
    <w:rsid w:val="00C20074"/>
    <w:rsid w:val="00C20CF7"/>
    <w:rsid w:val="00C21774"/>
    <w:rsid w:val="00C303EA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0B7D"/>
    <w:rsid w:val="00C83DBD"/>
    <w:rsid w:val="00C840BF"/>
    <w:rsid w:val="00C86175"/>
    <w:rsid w:val="00C9430F"/>
    <w:rsid w:val="00C94965"/>
    <w:rsid w:val="00CA0B3E"/>
    <w:rsid w:val="00CA1664"/>
    <w:rsid w:val="00CA51D9"/>
    <w:rsid w:val="00CA7770"/>
    <w:rsid w:val="00CA78D2"/>
    <w:rsid w:val="00CC05A9"/>
    <w:rsid w:val="00CC1AE7"/>
    <w:rsid w:val="00CC1F7D"/>
    <w:rsid w:val="00CC23BE"/>
    <w:rsid w:val="00CC6986"/>
    <w:rsid w:val="00CD5A7F"/>
    <w:rsid w:val="00CE1DF7"/>
    <w:rsid w:val="00CE529F"/>
    <w:rsid w:val="00CE601F"/>
    <w:rsid w:val="00CF034E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45919"/>
    <w:rsid w:val="00D47199"/>
    <w:rsid w:val="00D5749F"/>
    <w:rsid w:val="00D57E4D"/>
    <w:rsid w:val="00D61852"/>
    <w:rsid w:val="00D61EAD"/>
    <w:rsid w:val="00D625F0"/>
    <w:rsid w:val="00D73FB6"/>
    <w:rsid w:val="00D7594C"/>
    <w:rsid w:val="00D77A7B"/>
    <w:rsid w:val="00D87576"/>
    <w:rsid w:val="00D8760D"/>
    <w:rsid w:val="00D9141E"/>
    <w:rsid w:val="00D9285E"/>
    <w:rsid w:val="00D9293B"/>
    <w:rsid w:val="00D939E0"/>
    <w:rsid w:val="00D9478B"/>
    <w:rsid w:val="00D94AAD"/>
    <w:rsid w:val="00D956CE"/>
    <w:rsid w:val="00D96541"/>
    <w:rsid w:val="00D97284"/>
    <w:rsid w:val="00DA024D"/>
    <w:rsid w:val="00DA1081"/>
    <w:rsid w:val="00DA1091"/>
    <w:rsid w:val="00DA3483"/>
    <w:rsid w:val="00DA50C9"/>
    <w:rsid w:val="00DB133F"/>
    <w:rsid w:val="00DB3464"/>
    <w:rsid w:val="00DB3F02"/>
    <w:rsid w:val="00DB64EA"/>
    <w:rsid w:val="00DB684D"/>
    <w:rsid w:val="00DB68CE"/>
    <w:rsid w:val="00DC353D"/>
    <w:rsid w:val="00DC3B2C"/>
    <w:rsid w:val="00DC4CD7"/>
    <w:rsid w:val="00DC6332"/>
    <w:rsid w:val="00DD4999"/>
    <w:rsid w:val="00DD7420"/>
    <w:rsid w:val="00DD758C"/>
    <w:rsid w:val="00DD79B5"/>
    <w:rsid w:val="00DE046F"/>
    <w:rsid w:val="00DE3726"/>
    <w:rsid w:val="00DF09D0"/>
    <w:rsid w:val="00DF10E6"/>
    <w:rsid w:val="00DF6D28"/>
    <w:rsid w:val="00DF7268"/>
    <w:rsid w:val="00E00DC5"/>
    <w:rsid w:val="00E106F7"/>
    <w:rsid w:val="00E110D8"/>
    <w:rsid w:val="00E11BAD"/>
    <w:rsid w:val="00E158F1"/>
    <w:rsid w:val="00E172D0"/>
    <w:rsid w:val="00E22E64"/>
    <w:rsid w:val="00E23263"/>
    <w:rsid w:val="00E23D6C"/>
    <w:rsid w:val="00E23D7B"/>
    <w:rsid w:val="00E24936"/>
    <w:rsid w:val="00E27EFD"/>
    <w:rsid w:val="00E336F6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5909"/>
    <w:rsid w:val="00E86F03"/>
    <w:rsid w:val="00E87313"/>
    <w:rsid w:val="00E90A55"/>
    <w:rsid w:val="00E93A83"/>
    <w:rsid w:val="00E942DE"/>
    <w:rsid w:val="00E955DF"/>
    <w:rsid w:val="00E959DB"/>
    <w:rsid w:val="00E97E8A"/>
    <w:rsid w:val="00EA784A"/>
    <w:rsid w:val="00EB1D3D"/>
    <w:rsid w:val="00EB3982"/>
    <w:rsid w:val="00EB3DF3"/>
    <w:rsid w:val="00EB7007"/>
    <w:rsid w:val="00EC4E6F"/>
    <w:rsid w:val="00EC6C21"/>
    <w:rsid w:val="00EC753F"/>
    <w:rsid w:val="00ED3592"/>
    <w:rsid w:val="00ED5387"/>
    <w:rsid w:val="00EE10C8"/>
    <w:rsid w:val="00EE4088"/>
    <w:rsid w:val="00EE6364"/>
    <w:rsid w:val="00EE7681"/>
    <w:rsid w:val="00EF1B6E"/>
    <w:rsid w:val="00EF39DC"/>
    <w:rsid w:val="00EF57DB"/>
    <w:rsid w:val="00EF625E"/>
    <w:rsid w:val="00EF67FE"/>
    <w:rsid w:val="00F01E3F"/>
    <w:rsid w:val="00F022E2"/>
    <w:rsid w:val="00F1282D"/>
    <w:rsid w:val="00F20308"/>
    <w:rsid w:val="00F24F97"/>
    <w:rsid w:val="00F30AC0"/>
    <w:rsid w:val="00F35AB8"/>
    <w:rsid w:val="00F36BBF"/>
    <w:rsid w:val="00F40079"/>
    <w:rsid w:val="00F4133E"/>
    <w:rsid w:val="00F41A90"/>
    <w:rsid w:val="00F43D0C"/>
    <w:rsid w:val="00F44697"/>
    <w:rsid w:val="00F44893"/>
    <w:rsid w:val="00F4698F"/>
    <w:rsid w:val="00F54906"/>
    <w:rsid w:val="00F60DCA"/>
    <w:rsid w:val="00F63F4E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09D"/>
    <w:rsid w:val="00FA7AB2"/>
    <w:rsid w:val="00FB0D72"/>
    <w:rsid w:val="00FB1384"/>
    <w:rsid w:val="00FC1458"/>
    <w:rsid w:val="00FC27CF"/>
    <w:rsid w:val="00FC35A5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EA441D1B4A43841B988BB8CE649B" ma:contentTypeVersion="" ma:contentTypeDescription="Een nieuw document maken." ma:contentTypeScope="" ma:versionID="5f1c7734d736eff258aded4365bb6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BA75D-3E13-4830-AD78-E47DE22E9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CD2FB-09E1-4DB0-AFB1-2D0255B23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7A039-4D0E-49DF-A6F6-3456B9A54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243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agenda-notulen-weeklogs</vt:lpstr>
    </vt:vector>
  </TitlesOfParts>
  <Company>FNT - Faculteit Natuur &amp; Techniek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Zehna</cp:lastModifiedBy>
  <cp:revision>76</cp:revision>
  <cp:lastPrinted>2012-04-26T10:59:00Z</cp:lastPrinted>
  <dcterms:created xsi:type="dcterms:W3CDTF">2016-01-21T13:38:00Z</dcterms:created>
  <dcterms:modified xsi:type="dcterms:W3CDTF">2016-01-22T21:05:00Z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0x01010081EBEA441D1B4A43841B988BB8CE649B</vt:lpwstr>
  </property>
</Properties>
</file>