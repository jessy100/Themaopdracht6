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C27CF" w:rsidRPr="00FC27CF" w:rsidRDefault="00FC27CF" w:rsidP="00FC27CF">
      <w:pPr>
        <w:pStyle w:val="Subtitle"/>
        <w:rPr>
          <w:rStyle w:val="IntenseEmphasis"/>
          <w:rFonts w:ascii="Arial" w:hAnsi="Arial" w:cs="Arial"/>
        </w:rPr>
      </w:pPr>
      <w:r w:rsidRPr="00FC27CF">
        <w:rPr>
          <w:rStyle w:val="IntenseEmphasis"/>
          <w:rFonts w:ascii="Arial" w:hAnsi="Arial" w:cs="Arial"/>
          <w:sz w:val="32"/>
        </w:rPr>
        <w:t>Opening</w:t>
      </w:r>
    </w:p>
    <w:p w:rsidR="00F44697" w:rsidRDefault="00D13F68" w:rsidP="00FC27CF">
      <w:pPr>
        <w:jc w:val="both"/>
        <w:rPr>
          <w:rFonts w:ascii="Arial" w:hAnsi="Arial" w:cs="Arial"/>
          <w:sz w:val="18"/>
          <w:szCs w:val="18"/>
        </w:rPr>
      </w:pPr>
      <w:r w:rsidRPr="00FC27CF">
        <w:rPr>
          <w:rFonts w:ascii="Arial" w:hAnsi="Arial" w:cs="Arial"/>
          <w:szCs w:val="18"/>
        </w:rPr>
        <w:t xml:space="preserve">De voorzitter </w:t>
      </w:r>
      <w:r w:rsidR="00DB3F02" w:rsidRPr="00FC27CF">
        <w:rPr>
          <w:rFonts w:ascii="Arial" w:hAnsi="Arial" w:cs="Arial"/>
          <w:szCs w:val="18"/>
        </w:rPr>
        <w:t>Joost</w:t>
      </w:r>
      <w:r w:rsidR="00315515" w:rsidRPr="00FC27CF">
        <w:rPr>
          <w:rFonts w:ascii="Arial" w:hAnsi="Arial" w:cs="Arial"/>
          <w:szCs w:val="18"/>
        </w:rPr>
        <w:t xml:space="preserve"> </w:t>
      </w:r>
      <w:r w:rsidRPr="00FC27CF">
        <w:rPr>
          <w:rFonts w:ascii="Arial" w:hAnsi="Arial" w:cs="Arial"/>
          <w:szCs w:val="18"/>
        </w:rPr>
        <w:t>opent de vergadering</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Vaststelling presentielijst</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Goedkeuring van notulen van vorige vergadering</w:t>
      </w:r>
    </w:p>
    <w:p w:rsidR="009E4804" w:rsidRDefault="00550741" w:rsidP="009E4804">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Gedane zaken</w:t>
      </w:r>
    </w:p>
    <w:p w:rsidR="00550741" w:rsidRPr="009E4804" w:rsidRDefault="00550741" w:rsidP="009E4804">
      <w:pPr>
        <w:pStyle w:val="NoSpacing"/>
        <w:numPr>
          <w:ilvl w:val="0"/>
          <w:numId w:val="15"/>
        </w:numPr>
        <w:rPr>
          <w:rStyle w:val="IntenseEmphasis"/>
          <w:rFonts w:ascii="Arial" w:hAnsi="Arial" w:cs="Arial"/>
          <w:b w:val="0"/>
          <w:bCs w:val="0"/>
          <w:i w:val="0"/>
          <w:iCs w:val="0"/>
          <w:color w:val="auto"/>
          <w:sz w:val="24"/>
        </w:rPr>
      </w:pPr>
      <w:r w:rsidRPr="009E4804">
        <w:rPr>
          <w:rStyle w:val="IntenseEmphasis"/>
          <w:rFonts w:ascii="Arial" w:hAnsi="Arial" w:cs="Arial"/>
          <w:b w:val="0"/>
          <w:bCs w:val="0"/>
          <w:i w:val="0"/>
          <w:iCs w:val="0"/>
          <w:color w:val="auto"/>
          <w:sz w:val="24"/>
        </w:rPr>
        <w:t>Plan van aanpak</w:t>
      </w:r>
    </w:p>
    <w:p w:rsidR="009E4804" w:rsidRPr="00550741" w:rsidRDefault="009E4804"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Requirement Architecture</w:t>
      </w:r>
    </w:p>
    <w:p w:rsidR="00550741" w:rsidRDefault="009E4804"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Interview</w:t>
      </w:r>
    </w:p>
    <w:p w:rsidR="009E4804" w:rsidRDefault="009E4804"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Hoorcollege bespreken</w:t>
      </w:r>
    </w:p>
    <w:p w:rsidR="009E4804" w:rsidRPr="00550741" w:rsidRDefault="009E4804"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Vergadering maandag</w:t>
      </w:r>
    </w:p>
    <w:p w:rsidR="00821380"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WVTTK</w:t>
      </w:r>
      <w:r w:rsidR="00821380" w:rsidRPr="00550741">
        <w:rPr>
          <w:rStyle w:val="IntenseEmphasis"/>
          <w:rFonts w:ascii="Arial" w:hAnsi="Arial" w:cs="Arial"/>
          <w:b w:val="0"/>
          <w:bCs w:val="0"/>
          <w:i w:val="0"/>
          <w:iCs w:val="0"/>
          <w:color w:val="auto"/>
          <w:sz w:val="24"/>
        </w:rPr>
        <w:br/>
      </w:r>
    </w:p>
    <w:p w:rsidR="008C75EF" w:rsidRPr="008C75EF" w:rsidRDefault="00550741" w:rsidP="008C75EF">
      <w:pPr>
        <w:pStyle w:val="Subtitle"/>
        <w:rPr>
          <w:rStyle w:val="IntenseEmphasis"/>
          <w:rFonts w:ascii="Arial" w:hAnsi="Arial" w:cs="Arial"/>
          <w:sz w:val="32"/>
        </w:rPr>
      </w:pPr>
      <w:r>
        <w:rPr>
          <w:rStyle w:val="IntenseEmphasis"/>
          <w:rFonts w:ascii="Arial" w:hAnsi="Arial" w:cs="Arial"/>
          <w:sz w:val="32"/>
        </w:rPr>
        <w:t>Goedkeuring n</w:t>
      </w:r>
      <w:r w:rsidR="008C75EF">
        <w:rPr>
          <w:rStyle w:val="IntenseEmphasis"/>
          <w:rFonts w:ascii="Arial" w:hAnsi="Arial" w:cs="Arial"/>
          <w:sz w:val="32"/>
        </w:rPr>
        <w:t>otulen vorige vergadering</w:t>
      </w:r>
    </w:p>
    <w:p w:rsidR="0053401F" w:rsidRDefault="009E4804" w:rsidP="0053401F">
      <w:pPr>
        <w:rPr>
          <w:rStyle w:val="IntenseEmphasis"/>
          <w:rFonts w:ascii="Arial" w:hAnsi="Arial" w:cs="Arial"/>
          <w:b w:val="0"/>
          <w:i w:val="0"/>
          <w:color w:val="auto"/>
        </w:rPr>
      </w:pPr>
      <w:r>
        <w:rPr>
          <w:rStyle w:val="IntenseEmphasis"/>
          <w:rFonts w:ascii="Arial" w:hAnsi="Arial" w:cs="Arial"/>
          <w:b w:val="0"/>
          <w:i w:val="0"/>
          <w:color w:val="auto"/>
        </w:rPr>
        <w:t>Ziet er goed uit.</w:t>
      </w:r>
    </w:p>
    <w:p w:rsidR="008C75EF" w:rsidRPr="008C75EF" w:rsidRDefault="008C75EF" w:rsidP="00FC27CF">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9E781D" w:rsidRDefault="009E4804"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Koen heeft schetsen voor de Webinterface gemaakt en zijn inmiddels gepusht naar git.</w:t>
      </w:r>
    </w:p>
    <w:p w:rsidR="009E4804" w:rsidRDefault="009E4804"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Zehna &amp; Joost hebben ieder een samenvatting van hun notulen van het interview geschreven.</w:t>
      </w:r>
    </w:p>
    <w:p w:rsidR="009E4804" w:rsidRDefault="009E4804"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Jessy heeft de respberry pi geïnstalleerd, had last van kapotte sd-kaart dus duurde daarom langer. Als de pi wordt opgestart wordt er een mail gestuurd naar een bij ieder bekend e-mailadres waar het huidige ip-adres doorgegeven wordt.</w:t>
      </w:r>
    </w:p>
    <w:p w:rsidR="009E4804" w:rsidRDefault="009E4804"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Jessy heeft een inleiding van het PVA geschreven.</w:t>
      </w:r>
    </w:p>
    <w:p w:rsidR="009E781D" w:rsidRDefault="009E781D" w:rsidP="0055743E">
      <w:pPr>
        <w:rPr>
          <w:rStyle w:val="IntenseEmphasis"/>
          <w:rFonts w:ascii="Arial" w:hAnsi="Arial" w:cs="Arial"/>
          <w:b w:val="0"/>
          <w:bCs w:val="0"/>
          <w:i w:val="0"/>
          <w:iCs w:val="0"/>
          <w:color w:val="auto"/>
        </w:rPr>
      </w:pPr>
    </w:p>
    <w:p w:rsidR="009E781D" w:rsidRPr="00FC27CF" w:rsidRDefault="009E781D" w:rsidP="009E781D">
      <w:pPr>
        <w:rPr>
          <w:rStyle w:val="IntenseEmphasis"/>
          <w:rFonts w:ascii="Arial" w:hAnsi="Arial" w:cs="Arial"/>
          <w:i w:val="0"/>
          <w:sz w:val="32"/>
        </w:rPr>
      </w:pPr>
      <w:r>
        <w:rPr>
          <w:rStyle w:val="IntenseEmphasis"/>
          <w:rFonts w:ascii="Arial" w:hAnsi="Arial" w:cs="Arial"/>
          <w:i w:val="0"/>
          <w:sz w:val="32"/>
        </w:rPr>
        <w:t>Plan van aanpak</w:t>
      </w:r>
    </w:p>
    <w:p w:rsidR="009E781D" w:rsidRDefault="009E4804" w:rsidP="009E781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Het plan van aanpak wordt deze week afgemaakt i.c.m. MoSCoW. Woensdag 25-11, na de vergadering wordt er aan het PVA gewerkt. Er wordt verwacht dat het dan zo goed als af is.</w:t>
      </w:r>
    </w:p>
    <w:p w:rsidR="009E4804" w:rsidRDefault="009E4804" w:rsidP="009E781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Gerald moet gemaild worden voor een review van het PVA als het af is.</w:t>
      </w:r>
    </w:p>
    <w:p w:rsidR="00EA784A" w:rsidRDefault="00EA784A" w:rsidP="009E781D">
      <w:pPr>
        <w:rPr>
          <w:rStyle w:val="IntenseEmphasis"/>
          <w:rFonts w:ascii="Arial" w:hAnsi="Arial" w:cs="Arial"/>
          <w:b w:val="0"/>
          <w:bCs w:val="0"/>
          <w:i w:val="0"/>
          <w:iCs w:val="0"/>
          <w:color w:val="auto"/>
        </w:rPr>
      </w:pPr>
    </w:p>
    <w:p w:rsidR="00A25727" w:rsidRDefault="00A25727">
      <w:pPr>
        <w:rPr>
          <w:rStyle w:val="IntenseEmphasis"/>
          <w:rFonts w:ascii="Arial" w:hAnsi="Arial" w:cs="Arial"/>
          <w:i w:val="0"/>
          <w:sz w:val="32"/>
        </w:rPr>
      </w:pPr>
      <w:r>
        <w:rPr>
          <w:rStyle w:val="IntenseEmphasis"/>
          <w:rFonts w:ascii="Arial" w:hAnsi="Arial" w:cs="Arial"/>
          <w:i w:val="0"/>
          <w:sz w:val="32"/>
        </w:rPr>
        <w:br w:type="page"/>
      </w:r>
    </w:p>
    <w:p w:rsidR="009E4804" w:rsidRPr="00FC27CF" w:rsidRDefault="009E4804" w:rsidP="009E4804">
      <w:pPr>
        <w:rPr>
          <w:rStyle w:val="IntenseEmphasis"/>
          <w:rFonts w:ascii="Arial" w:hAnsi="Arial" w:cs="Arial"/>
          <w:i w:val="0"/>
          <w:sz w:val="32"/>
        </w:rPr>
      </w:pPr>
      <w:bookmarkStart w:id="1" w:name="_GoBack"/>
      <w:bookmarkEnd w:id="1"/>
      <w:r>
        <w:rPr>
          <w:rStyle w:val="IntenseEmphasis"/>
          <w:rFonts w:ascii="Arial" w:hAnsi="Arial" w:cs="Arial"/>
          <w:i w:val="0"/>
          <w:sz w:val="32"/>
        </w:rPr>
        <w:lastRenderedPageBreak/>
        <w:t>Requirement Architecture</w:t>
      </w:r>
    </w:p>
    <w:p w:rsidR="009E4804" w:rsidRDefault="009E4804" w:rsidP="009E4804">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Voor het Requirement Architecture moet er minimaal gemaakt worden:</w:t>
      </w:r>
    </w:p>
    <w:p w:rsidR="009E4804" w:rsidRDefault="009E4804" w:rsidP="009E4804">
      <w:pPr>
        <w:pStyle w:val="ListParagraph"/>
        <w:numPr>
          <w:ilvl w:val="0"/>
          <w:numId w:val="15"/>
        </w:num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Use Case diagram</w:t>
      </w:r>
    </w:p>
    <w:p w:rsidR="009E4804" w:rsidRDefault="009E4804" w:rsidP="009E4804">
      <w:pPr>
        <w:pStyle w:val="ListParagraph"/>
        <w:numPr>
          <w:ilvl w:val="0"/>
          <w:numId w:val="15"/>
        </w:num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Constraints model met beperkingen/eisen aan het systeem</w:t>
      </w:r>
    </w:p>
    <w:p w:rsidR="009E4804" w:rsidRDefault="009E4804" w:rsidP="009E4804">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Hier wordt tegelijkertijd met het PVA woensdag aan gewerkt.</w:t>
      </w:r>
    </w:p>
    <w:p w:rsidR="009E4804" w:rsidRDefault="009E4804" w:rsidP="009E4804">
      <w:pPr>
        <w:rPr>
          <w:rStyle w:val="IntenseEmphasis"/>
          <w:rFonts w:ascii="Arial" w:hAnsi="Arial" w:cs="Arial"/>
          <w:b w:val="0"/>
          <w:bCs w:val="0"/>
          <w:i w:val="0"/>
          <w:iCs w:val="0"/>
          <w:color w:val="auto"/>
        </w:rPr>
      </w:pPr>
    </w:p>
    <w:p w:rsidR="00EA784A" w:rsidRPr="00FC27CF" w:rsidRDefault="00C928E5" w:rsidP="00EA784A">
      <w:pPr>
        <w:rPr>
          <w:rStyle w:val="IntenseEmphasis"/>
          <w:rFonts w:ascii="Arial" w:hAnsi="Arial" w:cs="Arial"/>
          <w:i w:val="0"/>
          <w:sz w:val="32"/>
        </w:rPr>
      </w:pPr>
      <w:r>
        <w:rPr>
          <w:rStyle w:val="IntenseEmphasis"/>
          <w:rFonts w:ascii="Arial" w:hAnsi="Arial" w:cs="Arial"/>
          <w:i w:val="0"/>
          <w:sz w:val="32"/>
        </w:rPr>
        <w:t>Hoorcollege bespreken</w:t>
      </w:r>
    </w:p>
    <w:p w:rsidR="00D625F0" w:rsidRDefault="00C928E5" w:rsidP="00EA784A">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In de powerpoint staan systemcalls die gemaakt kunnen worden. Dit zal bruikbare informatie zijn voor tijdens het programmeren. Ook staan er klassen diagrammen in hoe het RTOS ontworpen is.</w:t>
      </w:r>
      <w:r>
        <w:rPr>
          <w:rStyle w:val="IntenseEmphasis"/>
          <w:rFonts w:ascii="Arial" w:hAnsi="Arial" w:cs="Arial"/>
          <w:b w:val="0"/>
          <w:bCs w:val="0"/>
          <w:i w:val="0"/>
          <w:iCs w:val="0"/>
          <w:color w:val="auto"/>
        </w:rPr>
        <w:br/>
        <w:t>Het wordt sterk aanbevolen geen systeem blokkerende linux calls tijdens run-time aan te roepen.</w:t>
      </w:r>
    </w:p>
    <w:p w:rsidR="00C928E5" w:rsidRDefault="00C928E5" w:rsidP="00EA784A">
      <w:pPr>
        <w:rPr>
          <w:rStyle w:val="IntenseEmphasis"/>
          <w:rFonts w:ascii="Arial" w:hAnsi="Arial" w:cs="Arial"/>
          <w:b w:val="0"/>
          <w:bCs w:val="0"/>
          <w:i w:val="0"/>
          <w:iCs w:val="0"/>
          <w:color w:val="auto"/>
        </w:rPr>
      </w:pPr>
    </w:p>
    <w:p w:rsidR="00C928E5" w:rsidRPr="00FC27CF" w:rsidRDefault="00C928E5" w:rsidP="00C928E5">
      <w:pPr>
        <w:rPr>
          <w:rStyle w:val="IntenseEmphasis"/>
          <w:rFonts w:ascii="Arial" w:hAnsi="Arial" w:cs="Arial"/>
          <w:i w:val="0"/>
          <w:sz w:val="32"/>
        </w:rPr>
      </w:pPr>
      <w:r>
        <w:rPr>
          <w:rStyle w:val="IntenseEmphasis"/>
          <w:rFonts w:ascii="Arial" w:hAnsi="Arial" w:cs="Arial"/>
          <w:i w:val="0"/>
          <w:sz w:val="32"/>
        </w:rPr>
        <w:t>Vergadering maandag</w:t>
      </w:r>
    </w:p>
    <w:p w:rsidR="00C928E5" w:rsidRDefault="00C928E5" w:rsidP="00C928E5">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wordt per week op woensdag tijdens de vergadering gekeken of we op een andere dag nog samen moeten komen voor een vergadering en/of opdrachten afmaken. Als dit niet gedaan wordt dan wordt er een datum afgesproken waarop het afgesproken werk af moet zijn.</w:t>
      </w:r>
    </w:p>
    <w:p w:rsidR="00C928E5" w:rsidRDefault="00C928E5" w:rsidP="00EA784A">
      <w:pPr>
        <w:rPr>
          <w:rStyle w:val="IntenseEmphasis"/>
          <w:rFonts w:ascii="Arial" w:hAnsi="Arial" w:cs="Arial"/>
          <w:b w:val="0"/>
          <w:bCs w:val="0"/>
          <w:i w:val="0"/>
          <w:iCs w:val="0"/>
          <w:color w:val="auto"/>
        </w:rPr>
      </w:pPr>
    </w:p>
    <w:p w:rsidR="00C928E5" w:rsidRPr="00FC27CF" w:rsidRDefault="00C928E5" w:rsidP="00C928E5">
      <w:pPr>
        <w:rPr>
          <w:rStyle w:val="IntenseEmphasis"/>
          <w:rFonts w:ascii="Arial" w:hAnsi="Arial" w:cs="Arial"/>
          <w:i w:val="0"/>
          <w:sz w:val="32"/>
        </w:rPr>
      </w:pPr>
      <w:r>
        <w:rPr>
          <w:rStyle w:val="IntenseEmphasis"/>
          <w:rFonts w:ascii="Arial" w:hAnsi="Arial" w:cs="Arial"/>
          <w:i w:val="0"/>
          <w:sz w:val="32"/>
        </w:rPr>
        <w:t>Wat verder ter tafel komt</w:t>
      </w:r>
    </w:p>
    <w:p w:rsidR="00C928E5" w:rsidRDefault="00C928E5" w:rsidP="00C928E5">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Tijdens de kerstvakantie wordt er </w:t>
      </w:r>
      <w:r w:rsidR="00871EBA">
        <w:rPr>
          <w:rStyle w:val="IntenseEmphasis"/>
          <w:rFonts w:ascii="Arial" w:hAnsi="Arial" w:cs="Arial"/>
          <w:b w:val="0"/>
          <w:bCs w:val="0"/>
          <w:i w:val="0"/>
          <w:iCs w:val="0"/>
          <w:color w:val="auto"/>
        </w:rPr>
        <w:t>van de leden niet verwacht dat ze noodzakelijk aan het project moeten werken. Dit tijdsblok wordt daarom ook niet in de planning opgenomen en zal naar eigen motivatie ingevuld kunnen worden.</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EB3DF3" w:rsidP="002B773D">
      <w:pPr>
        <w:rPr>
          <w:rFonts w:ascii="Arial" w:hAnsi="Arial" w:cs="Arial"/>
        </w:rPr>
      </w:pPr>
      <w:r>
        <w:rPr>
          <w:rStyle w:val="IntenseEmphasis"/>
          <w:rFonts w:ascii="Arial" w:hAnsi="Arial" w:cs="Arial"/>
          <w:b w:val="0"/>
          <w:bCs w:val="0"/>
          <w:i w:val="0"/>
          <w:iCs w:val="0"/>
          <w:color w:val="auto"/>
        </w:rPr>
        <w:t>Joost sluit de vergadering om 1</w:t>
      </w:r>
      <w:r w:rsidR="0071327D">
        <w:rPr>
          <w:rStyle w:val="IntenseEmphasis"/>
          <w:rFonts w:ascii="Arial" w:hAnsi="Arial" w:cs="Arial"/>
          <w:b w:val="0"/>
          <w:bCs w:val="0"/>
          <w:i w:val="0"/>
          <w:iCs w:val="0"/>
          <w:color w:val="auto"/>
        </w:rPr>
        <w:t>3:20</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CF2" w:rsidRDefault="009B0CF2">
      <w:r>
        <w:separator/>
      </w:r>
    </w:p>
  </w:endnote>
  <w:endnote w:type="continuationSeparator" w:id="0">
    <w:p w:rsidR="009B0CF2" w:rsidRDefault="009B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A25727">
            <w:t>1</w:t>
          </w:r>
          <w:r>
            <w:fldChar w:fldCharType="end"/>
          </w:r>
          <w:r w:rsidR="00F41A90">
            <w:t>/</w:t>
          </w:r>
          <w:fldSimple w:instr=" NUMPAGES  \* MERGEFORMAT ">
            <w:r w:rsidR="00A25727">
              <w:t>2</w:t>
            </w:r>
          </w:fldSimple>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CF2" w:rsidRDefault="009B0CF2">
      <w:r>
        <w:separator/>
      </w:r>
    </w:p>
  </w:footnote>
  <w:footnote w:type="continuationSeparator" w:id="0">
    <w:p w:rsidR="009B0CF2" w:rsidRDefault="009B0C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0B0BF235" wp14:editId="64579B9E">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A965A3" w:rsidP="00FD6CEA">
          <w:pPr>
            <w:pStyle w:val="Huisstijl-Kopje"/>
            <w:rPr>
              <w:b w:val="0"/>
            </w:rPr>
          </w:pPr>
          <w:r>
            <w:rPr>
              <w:b w:val="0"/>
            </w:rPr>
            <w:t>Zehna, Joost,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9E4804" w:rsidP="00A965A3">
          <w:pPr>
            <w:rPr>
              <w:rFonts w:ascii="Arial" w:hAnsi="Arial" w:cs="Arial"/>
              <w:sz w:val="16"/>
              <w:lang w:eastAsia="nl-NL"/>
            </w:rPr>
          </w:pPr>
          <w:r>
            <w:rPr>
              <w:rFonts w:ascii="Arial" w:hAnsi="Arial" w:cs="Arial"/>
              <w:sz w:val="16"/>
              <w:lang w:eastAsia="nl-NL"/>
            </w:rPr>
            <w:t>D08.09</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9E4804" w:rsidP="003F3812">
          <w:pPr>
            <w:pStyle w:val="Huisstijl-Gegeven"/>
          </w:pPr>
          <w:r>
            <w:t>23</w:t>
          </w:r>
          <w:r w:rsidR="00A965A3">
            <w:t>-11-2015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A965A3">
          <w:pPr>
            <w:pStyle w:val="Huisstijl-Gegeven"/>
            <w:tabs>
              <w:tab w:val="left" w:pos="3945"/>
            </w:tabs>
          </w:pPr>
          <w:r>
            <w:t>Tea</w:t>
          </w:r>
          <w:r w:rsidR="00D13F68">
            <w:t>m</w:t>
          </w:r>
          <w:r w:rsidR="00F41A90">
            <w:t xml:space="preserve">vergadering </w:t>
          </w:r>
          <w:r w:rsidR="009E4804">
            <w:tab/>
            <w:t>12:45</w:t>
          </w:r>
        </w:p>
      </w:tc>
      <w:tc>
        <w:tcPr>
          <w:tcW w:w="2194" w:type="dxa"/>
        </w:tcPr>
        <w:p w:rsidR="00F41A90" w:rsidRDefault="00F41A90">
          <w:pPr>
            <w:pStyle w:val="Huisstijl-Kopje"/>
          </w:pPr>
        </w:p>
      </w:tc>
      <w:tc>
        <w:tcPr>
          <w:tcW w:w="3164" w:type="dxa"/>
          <w:vMerge/>
        </w:tcPr>
        <w:p w:rsidR="00F41A90" w:rsidRDefault="00F41A90">
          <w:pPr>
            <w:pStyle w:val="Huisstijl-Kopje"/>
          </w:pPr>
        </w:p>
      </w:tc>
    </w:tr>
  </w:tbl>
  <w:bookmarkEnd w:id="10"/>
  <w:p w:rsidR="00F41A90" w:rsidRDefault="009E4804">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632E"/>
    <w:rsid w:val="001B6700"/>
    <w:rsid w:val="001C0BCD"/>
    <w:rsid w:val="001D066F"/>
    <w:rsid w:val="001D3231"/>
    <w:rsid w:val="001E4525"/>
    <w:rsid w:val="001E552E"/>
    <w:rsid w:val="001E6869"/>
    <w:rsid w:val="001E72FD"/>
    <w:rsid w:val="001F0F47"/>
    <w:rsid w:val="001F3F09"/>
    <w:rsid w:val="00202287"/>
    <w:rsid w:val="00211DE6"/>
    <w:rsid w:val="002143E9"/>
    <w:rsid w:val="00214C09"/>
    <w:rsid w:val="0021726D"/>
    <w:rsid w:val="002244A0"/>
    <w:rsid w:val="002366F7"/>
    <w:rsid w:val="0025119A"/>
    <w:rsid w:val="002519C1"/>
    <w:rsid w:val="002538F0"/>
    <w:rsid w:val="00256517"/>
    <w:rsid w:val="00274B41"/>
    <w:rsid w:val="0028762C"/>
    <w:rsid w:val="002917C7"/>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94E66"/>
    <w:rsid w:val="00497EC2"/>
    <w:rsid w:val="004A2CAD"/>
    <w:rsid w:val="004A39E7"/>
    <w:rsid w:val="004A79D1"/>
    <w:rsid w:val="004B44D4"/>
    <w:rsid w:val="004B5575"/>
    <w:rsid w:val="004B66E5"/>
    <w:rsid w:val="004C1089"/>
    <w:rsid w:val="004C1897"/>
    <w:rsid w:val="004C33E5"/>
    <w:rsid w:val="004C5645"/>
    <w:rsid w:val="004C5A25"/>
    <w:rsid w:val="004D582E"/>
    <w:rsid w:val="004E024B"/>
    <w:rsid w:val="004E45B5"/>
    <w:rsid w:val="004E7851"/>
    <w:rsid w:val="004F08F3"/>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D5F91"/>
    <w:rsid w:val="005E48B0"/>
    <w:rsid w:val="005F6CA4"/>
    <w:rsid w:val="005F7183"/>
    <w:rsid w:val="00605A41"/>
    <w:rsid w:val="0061057F"/>
    <w:rsid w:val="00610FCF"/>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27D"/>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B4074"/>
    <w:rsid w:val="007C209A"/>
    <w:rsid w:val="007C7832"/>
    <w:rsid w:val="007C7B0C"/>
    <w:rsid w:val="007D338E"/>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1EBA"/>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0CF2"/>
    <w:rsid w:val="009B1CD3"/>
    <w:rsid w:val="009B2F19"/>
    <w:rsid w:val="009B4848"/>
    <w:rsid w:val="009B5E28"/>
    <w:rsid w:val="009C13AE"/>
    <w:rsid w:val="009C19D8"/>
    <w:rsid w:val="009C1BB7"/>
    <w:rsid w:val="009C6539"/>
    <w:rsid w:val="009C6B45"/>
    <w:rsid w:val="009D7171"/>
    <w:rsid w:val="009E0360"/>
    <w:rsid w:val="009E4804"/>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5727"/>
    <w:rsid w:val="00A273E6"/>
    <w:rsid w:val="00A30982"/>
    <w:rsid w:val="00A3670F"/>
    <w:rsid w:val="00A400B9"/>
    <w:rsid w:val="00A47BBF"/>
    <w:rsid w:val="00A537E3"/>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2310"/>
    <w:rsid w:val="00AF5703"/>
    <w:rsid w:val="00AF5E28"/>
    <w:rsid w:val="00B00A9F"/>
    <w:rsid w:val="00B037D6"/>
    <w:rsid w:val="00B13756"/>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28E5"/>
    <w:rsid w:val="00C9430F"/>
    <w:rsid w:val="00C94965"/>
    <w:rsid w:val="00CA0B3E"/>
    <w:rsid w:val="00CA1664"/>
    <w:rsid w:val="00CA51D9"/>
    <w:rsid w:val="00CA7770"/>
    <w:rsid w:val="00CC05A9"/>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B2C"/>
    <w:rsid w:val="00DC4CD7"/>
    <w:rsid w:val="00DD4999"/>
    <w:rsid w:val="00DD7420"/>
    <w:rsid w:val="00DD758C"/>
    <w:rsid w:val="00DE046F"/>
    <w:rsid w:val="00DE3726"/>
    <w:rsid w:val="00DF10E6"/>
    <w:rsid w:val="00DF7268"/>
    <w:rsid w:val="00E00DC5"/>
    <w:rsid w:val="00E106F7"/>
    <w:rsid w:val="00E110D8"/>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55DF"/>
    <w:rsid w:val="00E959DB"/>
    <w:rsid w:val="00E97E8A"/>
    <w:rsid w:val="00EA784A"/>
    <w:rsid w:val="00EB1D3D"/>
    <w:rsid w:val="00EB3DF3"/>
    <w:rsid w:val="00EB7007"/>
    <w:rsid w:val="00EC4E6F"/>
    <w:rsid w:val="00ED3592"/>
    <w:rsid w:val="00ED5387"/>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184</TotalTime>
  <Pages>2</Pages>
  <Words>331</Words>
  <Characters>1823</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36</cp:revision>
  <cp:lastPrinted>2012-04-26T10:59:00Z</cp:lastPrinted>
  <dcterms:created xsi:type="dcterms:W3CDTF">2015-11-11T11:46:00Z</dcterms:created>
  <dcterms:modified xsi:type="dcterms:W3CDTF">2015-11-24T21:31:00Z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