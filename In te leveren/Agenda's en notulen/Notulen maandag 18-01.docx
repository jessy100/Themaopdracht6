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D6" w:rsidRDefault="00E813D6" w:rsidP="00BF2624">
      <w:pPr>
        <w:jc w:val="both"/>
        <w:rPr>
          <w:rFonts w:ascii="Arial" w:hAnsi="Arial" w:cs="Arial"/>
          <w:b/>
          <w:sz w:val="18"/>
        </w:rPr>
      </w:pPr>
      <w:bookmarkStart w:id="0" w:name="bmBegin"/>
      <w:bookmarkEnd w:id="0"/>
    </w:p>
    <w:p w:rsidR="00E813D6" w:rsidRDefault="00E813D6" w:rsidP="00E813D6">
      <w:pPr>
        <w:pStyle w:val="Lijstalinea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F44697" w:rsidRDefault="00FC27CF" w:rsidP="00EB3982">
      <w:pPr>
        <w:pStyle w:val="Ondertitel"/>
        <w:rPr>
          <w:rFonts w:ascii="Arial" w:eastAsia="Times New Roman" w:hAnsi="Arial" w:cs="Arial"/>
          <w:i w:val="0"/>
          <w:iCs w:val="0"/>
          <w:color w:val="auto"/>
          <w:spacing w:val="0"/>
          <w:szCs w:val="18"/>
        </w:rPr>
      </w:pPr>
      <w:r w:rsidRPr="00FC27CF">
        <w:rPr>
          <w:rStyle w:val="Intensievebenadrukking"/>
          <w:rFonts w:ascii="Arial" w:hAnsi="Arial" w:cs="Arial"/>
          <w:sz w:val="32"/>
        </w:rPr>
        <w:t>Opening</w:t>
      </w:r>
    </w:p>
    <w:p w:rsidR="00EB3982" w:rsidRPr="000772A8" w:rsidRDefault="000772A8" w:rsidP="00EB3982">
      <w:pPr>
        <w:rPr>
          <w:rFonts w:ascii="Arial" w:hAnsi="Arial" w:cs="Arial"/>
        </w:rPr>
      </w:pPr>
      <w:r>
        <w:rPr>
          <w:rFonts w:ascii="Arial" w:hAnsi="Arial" w:cs="Arial"/>
        </w:rPr>
        <w:t>Joo</w:t>
      </w:r>
      <w:r w:rsidR="0025302A">
        <w:rPr>
          <w:rFonts w:ascii="Arial" w:hAnsi="Arial" w:cs="Arial"/>
        </w:rPr>
        <w:t xml:space="preserve">st opent de vergadering om </w:t>
      </w:r>
      <w:r w:rsidR="00597BB3">
        <w:rPr>
          <w:rFonts w:ascii="Arial" w:hAnsi="Arial" w:cs="Arial"/>
        </w:rPr>
        <w:t>1</w:t>
      </w:r>
      <w:r w:rsidR="009419DB">
        <w:rPr>
          <w:rFonts w:ascii="Arial" w:hAnsi="Arial" w:cs="Arial"/>
        </w:rPr>
        <w:t>3:00</w:t>
      </w:r>
    </w:p>
    <w:p w:rsidR="00FC27CF" w:rsidRDefault="00FC27CF" w:rsidP="00FC27CF">
      <w:pPr>
        <w:jc w:val="both"/>
        <w:rPr>
          <w:rFonts w:ascii="Arial" w:hAnsi="Arial" w:cs="Arial"/>
          <w:sz w:val="18"/>
          <w:szCs w:val="18"/>
        </w:rPr>
      </w:pPr>
    </w:p>
    <w:p w:rsidR="00B37D6B" w:rsidRPr="00B37D6B" w:rsidRDefault="00FC27CF" w:rsidP="00B37D6B">
      <w:pPr>
        <w:pStyle w:val="Geenafstand"/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i w:val="0"/>
          <w:sz w:val="32"/>
        </w:rPr>
        <w:t>Agenda</w:t>
      </w:r>
    </w:p>
    <w:p w:rsidR="00550741" w:rsidRPr="00550741" w:rsidRDefault="00550741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Vaststelling presentielijst</w:t>
      </w:r>
    </w:p>
    <w:p w:rsidR="00550741" w:rsidRPr="00550741" w:rsidRDefault="00550741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Goedkeuring van notulen van vorige vergadering</w:t>
      </w:r>
    </w:p>
    <w:p w:rsidR="00EB3982" w:rsidRPr="00550741" w:rsidRDefault="00550741" w:rsidP="00EB3982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 w:rsidRPr="00550741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Gedane zaken</w:t>
      </w:r>
      <w:r w:rsidR="00EB3982" w:rsidRPr="00550741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 xml:space="preserve"> </w:t>
      </w:r>
    </w:p>
    <w:p w:rsidR="00DC6332" w:rsidRDefault="00DC6332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Plan van aanpak</w:t>
      </w:r>
    </w:p>
    <w:p w:rsidR="00DC6332" w:rsidRDefault="00DC6332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Requirement Architecture</w:t>
      </w:r>
    </w:p>
    <w:p w:rsidR="00DC6332" w:rsidRDefault="00DC6332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Interview</w:t>
      </w:r>
    </w:p>
    <w:p w:rsidR="00DC6332" w:rsidRDefault="0025302A" w:rsidP="00550741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Reviews</w:t>
      </w:r>
    </w:p>
    <w:p w:rsidR="00DC6332" w:rsidRDefault="00DC6332" w:rsidP="00DC6332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WVTTK</w:t>
      </w:r>
    </w:p>
    <w:p w:rsidR="00821380" w:rsidRPr="00DC6332" w:rsidRDefault="00DC6332" w:rsidP="00DC6332">
      <w:pPr>
        <w:pStyle w:val="Geenafstand"/>
        <w:numPr>
          <w:ilvl w:val="0"/>
          <w:numId w:val="15"/>
        </w:num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t>Terugkoppeling notulist</w:t>
      </w:r>
      <w:r w:rsidR="00821380" w:rsidRPr="00DC6332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  <w:sz w:val="24"/>
        </w:rPr>
        <w:br/>
      </w:r>
    </w:p>
    <w:p w:rsidR="008C75EF" w:rsidRPr="008C75EF" w:rsidRDefault="0025302A" w:rsidP="008C75EF">
      <w:pPr>
        <w:pStyle w:val="Ondertitel"/>
        <w:rPr>
          <w:rStyle w:val="Intensievebenadrukking"/>
          <w:rFonts w:ascii="Arial" w:hAnsi="Arial" w:cs="Arial"/>
          <w:sz w:val="32"/>
        </w:rPr>
      </w:pPr>
      <w:r>
        <w:rPr>
          <w:rStyle w:val="Intensievebenadrukking"/>
          <w:rFonts w:ascii="Arial" w:hAnsi="Arial" w:cs="Arial"/>
          <w:sz w:val="32"/>
        </w:rPr>
        <w:t>Vaststelling presentielijst</w:t>
      </w:r>
    </w:p>
    <w:p w:rsidR="0053401F" w:rsidRDefault="0025302A" w:rsidP="0053401F">
      <w:pPr>
        <w:rPr>
          <w:rStyle w:val="Intensievebenadrukking"/>
          <w:rFonts w:ascii="Arial" w:hAnsi="Arial" w:cs="Arial"/>
          <w:b w:val="0"/>
          <w:i w:val="0"/>
          <w:color w:val="auto"/>
        </w:rPr>
      </w:pPr>
      <w:r>
        <w:rPr>
          <w:rStyle w:val="Intensievebenadrukking"/>
          <w:rFonts w:ascii="Arial" w:hAnsi="Arial" w:cs="Arial"/>
          <w:b w:val="0"/>
          <w:i w:val="0"/>
          <w:color w:val="auto"/>
        </w:rPr>
        <w:t xml:space="preserve">Iedereen is aanwezig. </w:t>
      </w:r>
    </w:p>
    <w:p w:rsidR="008C75EF" w:rsidRDefault="008C75EF" w:rsidP="00FC27CF">
      <w:pPr>
        <w:pStyle w:val="Geenafstand"/>
        <w:rPr>
          <w:rStyle w:val="Intensievebenadrukking"/>
          <w:rFonts w:ascii="Arial" w:hAnsi="Arial" w:cs="Arial"/>
          <w:b w:val="0"/>
          <w:i w:val="0"/>
          <w:sz w:val="24"/>
        </w:rPr>
      </w:pPr>
    </w:p>
    <w:p w:rsidR="0025302A" w:rsidRPr="008C75EF" w:rsidRDefault="0025302A" w:rsidP="0025302A">
      <w:pPr>
        <w:pStyle w:val="Ondertitel"/>
        <w:rPr>
          <w:rStyle w:val="Intensievebenadrukking"/>
          <w:rFonts w:ascii="Arial" w:hAnsi="Arial" w:cs="Arial"/>
          <w:sz w:val="32"/>
        </w:rPr>
      </w:pPr>
      <w:r>
        <w:rPr>
          <w:rStyle w:val="Intensievebenadrukking"/>
          <w:rFonts w:ascii="Arial" w:hAnsi="Arial" w:cs="Arial"/>
          <w:sz w:val="32"/>
        </w:rPr>
        <w:t>Goedkeuring notulen vorige vergadering</w:t>
      </w:r>
    </w:p>
    <w:p w:rsidR="0025302A" w:rsidRDefault="0025302A" w:rsidP="0025302A">
      <w:pPr>
        <w:pStyle w:val="Geenafstand"/>
        <w:rPr>
          <w:rStyle w:val="Intensievebenadrukking"/>
          <w:rFonts w:ascii="Arial" w:hAnsi="Arial" w:cs="Arial"/>
          <w:b w:val="0"/>
          <w:i w:val="0"/>
          <w:color w:val="auto"/>
        </w:rPr>
      </w:pPr>
      <w:r>
        <w:rPr>
          <w:rStyle w:val="Intensievebenadrukking"/>
          <w:rFonts w:ascii="Arial" w:hAnsi="Arial" w:cs="Arial"/>
          <w:b w:val="0"/>
          <w:i w:val="0"/>
          <w:color w:val="auto"/>
        </w:rPr>
        <w:t>De notulen zijn goedgekeurd.</w:t>
      </w:r>
    </w:p>
    <w:p w:rsidR="0025302A" w:rsidRPr="008C75EF" w:rsidRDefault="0025302A" w:rsidP="0025302A">
      <w:pPr>
        <w:pStyle w:val="Geenafstand"/>
        <w:rPr>
          <w:rStyle w:val="Intensievebenadrukking"/>
          <w:rFonts w:ascii="Arial" w:hAnsi="Arial" w:cs="Arial"/>
          <w:b w:val="0"/>
          <w:i w:val="0"/>
          <w:sz w:val="24"/>
        </w:rPr>
      </w:pPr>
    </w:p>
    <w:p w:rsidR="009E781D" w:rsidRDefault="00022E35" w:rsidP="003F4168">
      <w:pPr>
        <w:rPr>
          <w:rStyle w:val="Intensievebenadrukking"/>
          <w:rFonts w:ascii="Arial" w:hAnsi="Arial" w:cs="Arial"/>
          <w:i w:val="0"/>
          <w:sz w:val="32"/>
        </w:rPr>
      </w:pPr>
      <w:r>
        <w:rPr>
          <w:rStyle w:val="Intensievebenadrukking"/>
          <w:rFonts w:ascii="Arial" w:hAnsi="Arial" w:cs="Arial"/>
          <w:i w:val="0"/>
          <w:sz w:val="32"/>
        </w:rPr>
        <w:t>Gedane zaken</w:t>
      </w:r>
    </w:p>
    <w:p w:rsidR="009419DB" w:rsidRDefault="009419DB" w:rsidP="003F4168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 xml:space="preserve">Jessy heeft de </w:t>
      </w:r>
      <w:proofErr w:type="spellStart"/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websocket</w:t>
      </w:r>
      <w:proofErr w:type="spellEnd"/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 xml:space="preserve"> server verbeterd, deze vangt nu beter </w:t>
      </w:r>
      <w:proofErr w:type="spellStart"/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exceptions</w:t>
      </w:r>
      <w:proofErr w:type="spellEnd"/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 xml:space="preserve"> af. Emulator moet voortaan op netstroom worden aangesloten om dat deze anders raar gedrag kan vertonen. Het sensorsysteem is er deels, deze sensoren kunnen worden gebruikt.</w:t>
      </w:r>
    </w:p>
    <w:p w:rsidR="009419DB" w:rsidRPr="00821380" w:rsidRDefault="009419DB" w:rsidP="003F4168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FC27CF" w:rsidRPr="00FC27CF" w:rsidRDefault="0055743E" w:rsidP="00FC27CF">
      <w:pPr>
        <w:rPr>
          <w:rStyle w:val="Intensievebenadrukking"/>
          <w:rFonts w:ascii="Arial" w:hAnsi="Arial" w:cs="Arial"/>
          <w:i w:val="0"/>
          <w:sz w:val="32"/>
        </w:rPr>
      </w:pPr>
      <w:r>
        <w:rPr>
          <w:rStyle w:val="Intensievebenadrukking"/>
          <w:rFonts w:ascii="Arial" w:hAnsi="Arial" w:cs="Arial"/>
          <w:i w:val="0"/>
          <w:sz w:val="32"/>
        </w:rPr>
        <w:t>Wat verder ter tafel komt</w:t>
      </w:r>
    </w:p>
    <w:p w:rsidR="003978D8" w:rsidRDefault="003F4168" w:rsidP="0055743E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Geen</w:t>
      </w:r>
    </w:p>
    <w:p w:rsidR="003F4168" w:rsidRDefault="003F4168" w:rsidP="0055743E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3978D8" w:rsidRPr="00FC27CF" w:rsidRDefault="003978D8" w:rsidP="003978D8">
      <w:pPr>
        <w:rPr>
          <w:rStyle w:val="Intensievebenadrukking"/>
          <w:rFonts w:ascii="Arial" w:hAnsi="Arial" w:cs="Arial"/>
          <w:i w:val="0"/>
          <w:sz w:val="32"/>
        </w:rPr>
      </w:pPr>
      <w:r>
        <w:rPr>
          <w:rStyle w:val="Intensievebenadrukking"/>
          <w:rFonts w:ascii="Arial" w:hAnsi="Arial" w:cs="Arial"/>
          <w:i w:val="0"/>
          <w:sz w:val="32"/>
        </w:rPr>
        <w:t>Terugkoppeling Notulist</w:t>
      </w:r>
    </w:p>
    <w:p w:rsidR="00821380" w:rsidRDefault="003F4168" w:rsidP="0055743E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Goed.</w:t>
      </w:r>
    </w:p>
    <w:p w:rsidR="003F4168" w:rsidRDefault="003F4168" w:rsidP="0055743E">
      <w:pP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</w:pPr>
      <w:bookmarkStart w:id="1" w:name="_GoBack"/>
      <w:bookmarkEnd w:id="1"/>
    </w:p>
    <w:p w:rsidR="0055743E" w:rsidRPr="00FC27CF" w:rsidRDefault="0055743E" w:rsidP="0055743E">
      <w:pPr>
        <w:rPr>
          <w:rStyle w:val="Intensievebenadrukking"/>
          <w:rFonts w:ascii="Arial" w:hAnsi="Arial" w:cs="Arial"/>
          <w:i w:val="0"/>
          <w:sz w:val="32"/>
        </w:rPr>
      </w:pPr>
      <w:r>
        <w:rPr>
          <w:rStyle w:val="Intensievebenadrukking"/>
          <w:rFonts w:ascii="Arial" w:hAnsi="Arial" w:cs="Arial"/>
          <w:i w:val="0"/>
          <w:sz w:val="32"/>
        </w:rPr>
        <w:t>Sluiting</w:t>
      </w:r>
    </w:p>
    <w:p w:rsidR="002B773D" w:rsidRPr="00297205" w:rsidRDefault="00E11BAD" w:rsidP="002B773D">
      <w:pPr>
        <w:rPr>
          <w:rFonts w:ascii="Arial" w:hAnsi="Arial" w:cs="Arial"/>
        </w:rPr>
      </w:pPr>
      <w:r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 xml:space="preserve">Joost sluit de vergadering om </w:t>
      </w:r>
      <w:r w:rsidR="003F4168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1</w:t>
      </w:r>
      <w:r w:rsidR="009419DB">
        <w:rPr>
          <w:rStyle w:val="Intensievebenadrukking"/>
          <w:rFonts w:ascii="Arial" w:hAnsi="Arial" w:cs="Arial"/>
          <w:b w:val="0"/>
          <w:bCs w:val="0"/>
          <w:i w:val="0"/>
          <w:iCs w:val="0"/>
          <w:color w:val="auto"/>
        </w:rPr>
        <w:t>3:20</w:t>
      </w:r>
    </w:p>
    <w:p w:rsidR="002B773D" w:rsidRPr="002B773D" w:rsidRDefault="002B773D" w:rsidP="002B773D">
      <w:pPr>
        <w:rPr>
          <w:rFonts w:ascii="Arial" w:hAnsi="Arial" w:cs="Arial"/>
        </w:rPr>
      </w:pPr>
    </w:p>
    <w:p w:rsidR="00D7594C" w:rsidRPr="002B773D" w:rsidRDefault="00D7594C" w:rsidP="002B773D">
      <w:pPr>
        <w:jc w:val="both"/>
        <w:rPr>
          <w:rFonts w:ascii="Arial" w:hAnsi="Arial" w:cs="Arial"/>
          <w:sz w:val="18"/>
          <w:szCs w:val="18"/>
        </w:rPr>
      </w:pPr>
    </w:p>
    <w:sectPr w:rsidR="00D7594C" w:rsidRPr="002B773D" w:rsidSect="00A965A3">
      <w:footerReference w:type="default" r:id="rId10"/>
      <w:headerReference w:type="first" r:id="rId11"/>
      <w:footerReference w:type="first" r:id="rId12"/>
      <w:pgSz w:w="11906" w:h="16838" w:code="9"/>
      <w:pgMar w:top="540" w:right="2227" w:bottom="800" w:left="1140" w:header="620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4A" w:rsidRDefault="005C114A">
      <w:r>
        <w:separator/>
      </w:r>
    </w:p>
  </w:endnote>
  <w:endnote w:type="continuationSeparator" w:id="0">
    <w:p w:rsidR="005C114A" w:rsidRDefault="005C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2" w:name="bmBedrijfsgegevens2" w:colFirst="0" w:colLast="0"/>
          <w:bookmarkStart w:id="3" w:name="bmPagina2" w:colFirst="3" w:colLast="3"/>
          <w:bookmarkStart w:id="4" w:name="bmVoettekst2" w:colFirst="1" w:colLast="1"/>
        </w:p>
      </w:tc>
      <w:tc>
        <w:tcPr>
          <w:tcW w:w="3300" w:type="dxa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41A90" w:rsidP="00FD6CEA">
          <w:pPr>
            <w:pStyle w:val="Huisstijl-Kopje"/>
          </w:pPr>
        </w:p>
      </w:tc>
    </w:tr>
    <w:bookmarkEnd w:id="2"/>
    <w:bookmarkEnd w:id="3"/>
    <w:bookmarkEnd w:id="4"/>
  </w:tbl>
  <w:p w:rsidR="00F41A90" w:rsidRDefault="00F41A9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:rsidTr="00FD6CEA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11" w:name="bmBedrijfsgegevens1" w:colFirst="0" w:colLast="0"/>
          <w:bookmarkStart w:id="12" w:name="bmPagina1" w:colFirst="3" w:colLast="3"/>
          <w:bookmarkStart w:id="13" w:name="bmVoettekst1" w:colFirst="1" w:colLast="1"/>
        </w:p>
      </w:tc>
      <w:tc>
        <w:tcPr>
          <w:tcW w:w="3300" w:type="dxa"/>
          <w:vAlign w:val="bottom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97F51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9419DB">
            <w:t>1</w:t>
          </w:r>
          <w:r>
            <w:fldChar w:fldCharType="end"/>
          </w:r>
          <w:r w:rsidR="00F41A90">
            <w:t>/</w:t>
          </w:r>
          <w:fldSimple w:instr=" NUMPAGES  \* MERGEFORMAT ">
            <w:r w:rsidR="009419DB">
              <w:t>1</w:t>
            </w:r>
          </w:fldSimple>
        </w:p>
      </w:tc>
    </w:tr>
    <w:bookmarkEnd w:id="11"/>
    <w:bookmarkEnd w:id="12"/>
    <w:bookmarkEnd w:id="13"/>
  </w:tbl>
  <w:p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4A" w:rsidRDefault="005C114A">
      <w:r>
        <w:separator/>
      </w:r>
    </w:p>
  </w:footnote>
  <w:footnote w:type="continuationSeparator" w:id="0">
    <w:p w:rsidR="005C114A" w:rsidRDefault="005C1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7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33"/>
      <w:gridCol w:w="1380"/>
      <w:gridCol w:w="2194"/>
      <w:gridCol w:w="3164"/>
    </w:tblGrid>
    <w:tr w:rsidR="00F41A90" w:rsidTr="00A965A3">
      <w:trPr>
        <w:cantSplit/>
        <w:trHeight w:hRule="exact" w:val="754"/>
      </w:trPr>
      <w:tc>
        <w:tcPr>
          <w:tcW w:w="5313" w:type="dxa"/>
          <w:gridSpan w:val="2"/>
        </w:tcPr>
        <w:p w:rsidR="00F41A90" w:rsidRDefault="00F41A90" w:rsidP="00FD6CEA">
          <w:pPr>
            <w:pStyle w:val="Huisstijl-Kopje"/>
            <w:spacing w:line="240" w:lineRule="auto"/>
          </w:pPr>
          <w:bookmarkStart w:id="5" w:name="bmLogo1" w:colFirst="2" w:colLast="2"/>
          <w:bookmarkStart w:id="6" w:name="bmSjabloonnaam1" w:colFirst="0" w:colLast="0"/>
          <w:r>
            <w:rPr>
              <w:lang w:val="en-US" w:eastAsia="en-US"/>
            </w:rPr>
            <w:drawing>
              <wp:inline distT="0" distB="0" distL="0" distR="0" wp14:anchorId="4FD5C137" wp14:editId="566243E1">
                <wp:extent cx="1034415" cy="239395"/>
                <wp:effectExtent l="19050" t="0" r="0" b="0"/>
                <wp:docPr id="1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bookmarkEnd w:id="5"/>
    <w:bookmarkEnd w:id="6"/>
    <w:tr w:rsidR="00F41A90" w:rsidTr="00A965A3">
      <w:trPr>
        <w:cantSplit/>
        <w:trHeight w:hRule="exact" w:val="71"/>
      </w:trPr>
      <w:tc>
        <w:tcPr>
          <w:tcW w:w="3933" w:type="dxa"/>
        </w:tcPr>
        <w:p w:rsidR="00F41A90" w:rsidRDefault="00F41A90">
          <w:pPr>
            <w:pStyle w:val="Huisstijl-Kopje"/>
          </w:pPr>
        </w:p>
      </w:tc>
      <w:tc>
        <w:tcPr>
          <w:tcW w:w="3574" w:type="dxa"/>
          <w:gridSpan w:val="2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>
          <w:pPr>
            <w:pStyle w:val="Huisstijl-Kopje"/>
          </w:pPr>
        </w:p>
      </w:tc>
    </w:tr>
    <w:tr w:rsidR="00F41A90" w:rsidTr="00A965A3">
      <w:trPr>
        <w:cantSplit/>
        <w:trHeight w:val="377"/>
      </w:trPr>
      <w:tc>
        <w:tcPr>
          <w:tcW w:w="3933" w:type="dxa"/>
        </w:tcPr>
        <w:p w:rsidR="00F41A90" w:rsidRDefault="00F41A90" w:rsidP="00FD6CEA">
          <w:pPr>
            <w:pStyle w:val="Huisstijl-Kopje"/>
          </w:pPr>
          <w:bookmarkStart w:id="7" w:name="bmGegevens1" w:colFirst="0" w:colLast="0"/>
          <w:bookmarkStart w:id="8" w:name="bmGegevensRechts1" w:colFirst="1" w:colLast="1"/>
          <w:bookmarkStart w:id="9" w:name="bmLogoAdres1" w:colFirst="2" w:colLast="2"/>
          <w:r>
            <w:t>Aanwezig</w:t>
          </w:r>
        </w:p>
        <w:p w:rsidR="00A965A3" w:rsidRDefault="0025302A" w:rsidP="00FD6CEA">
          <w:pPr>
            <w:pStyle w:val="Huisstijl-Kopje"/>
          </w:pPr>
          <w:r>
            <w:rPr>
              <w:b w:val="0"/>
            </w:rPr>
            <w:t>Zehna, Joost, Koen, Jessy</w:t>
          </w:r>
        </w:p>
        <w:p w:rsidR="00F41A90" w:rsidRDefault="00F41A90" w:rsidP="00FD6CEA">
          <w:pPr>
            <w:pStyle w:val="Huisstijl-Kopje"/>
          </w:pPr>
          <w:r>
            <w:t>Afwezig</w:t>
          </w:r>
        </w:p>
        <w:p w:rsidR="00A965A3" w:rsidRDefault="00A965A3" w:rsidP="00FD6CEA">
          <w:pPr>
            <w:pStyle w:val="Huisstijl-Gegeven"/>
          </w:pPr>
          <w:r>
            <w:t>geen</w:t>
          </w:r>
        </w:p>
        <w:p w:rsidR="00F41A90" w:rsidRPr="00A965A3" w:rsidRDefault="00F41A90" w:rsidP="00A965A3">
          <w:pPr>
            <w:rPr>
              <w:rFonts w:ascii="Arial" w:hAnsi="Arial" w:cs="Arial"/>
              <w:sz w:val="16"/>
              <w:lang w:eastAsia="nl-NL"/>
            </w:rPr>
          </w:pPr>
        </w:p>
        <w:p w:rsidR="00A965A3" w:rsidRDefault="00A965A3" w:rsidP="00B36BC6">
          <w:pPr>
            <w:rPr>
              <w:rFonts w:ascii="Arial" w:hAnsi="Arial" w:cs="Arial"/>
              <w:b/>
              <w:sz w:val="16"/>
              <w:lang w:eastAsia="nl-NL"/>
            </w:rPr>
          </w:pPr>
          <w:r>
            <w:rPr>
              <w:rFonts w:ascii="Arial" w:hAnsi="Arial" w:cs="Arial"/>
              <w:b/>
              <w:sz w:val="16"/>
              <w:lang w:eastAsia="nl-NL"/>
            </w:rPr>
            <w:t>Locati</w:t>
          </w:r>
          <w:r w:rsidR="00B36BC6">
            <w:rPr>
              <w:rFonts w:ascii="Arial" w:hAnsi="Arial" w:cs="Arial"/>
              <w:b/>
              <w:sz w:val="16"/>
              <w:lang w:eastAsia="nl-NL"/>
            </w:rPr>
            <w:t>e</w:t>
          </w:r>
        </w:p>
        <w:p w:rsidR="00B36BC6" w:rsidRDefault="00B36BC6" w:rsidP="00B36BC6">
          <w:pPr>
            <w:rPr>
              <w:rFonts w:ascii="Arial" w:hAnsi="Arial" w:cs="Arial"/>
              <w:b/>
              <w:sz w:val="16"/>
              <w:lang w:eastAsia="nl-NL"/>
            </w:rPr>
          </w:pPr>
          <w:r>
            <w:rPr>
              <w:rFonts w:ascii="Arial" w:hAnsi="Arial" w:cs="Arial"/>
              <w:b/>
              <w:sz w:val="16"/>
              <w:lang w:eastAsia="nl-NL"/>
            </w:rPr>
            <w:t>Nn1-ronde hok beneden</w:t>
          </w:r>
        </w:p>
        <w:p w:rsidR="00B36BC6" w:rsidRPr="00B36BC6" w:rsidRDefault="00B36BC6" w:rsidP="00B36BC6">
          <w:pPr>
            <w:rPr>
              <w:rFonts w:ascii="Arial" w:hAnsi="Arial" w:cs="Arial"/>
              <w:b/>
              <w:sz w:val="16"/>
              <w:lang w:eastAsia="nl-NL"/>
            </w:rPr>
          </w:pPr>
        </w:p>
      </w:tc>
      <w:tc>
        <w:tcPr>
          <w:tcW w:w="3574" w:type="dxa"/>
          <w:gridSpan w:val="2"/>
        </w:tcPr>
        <w:p w:rsidR="00F41A90" w:rsidRDefault="00F41A90" w:rsidP="00FD6CEA">
          <w:pPr>
            <w:pStyle w:val="Huisstijl-Kopje"/>
          </w:pPr>
          <w:r>
            <w:t>Kenmerk</w:t>
          </w:r>
        </w:p>
        <w:p w:rsidR="00F41A90" w:rsidRDefault="00024AED" w:rsidP="00FD6CEA">
          <w:pPr>
            <w:pStyle w:val="Huisstijl-Kopje"/>
          </w:pPr>
          <w:r>
            <w:t xml:space="preserve">Teamvergadering 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Van</w:t>
          </w:r>
        </w:p>
        <w:p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4E45B5">
            <w:t xml:space="preserve"> Zehna</w:t>
          </w:r>
        </w:p>
        <w:p w:rsidR="00F41A90" w:rsidRDefault="00F41A90" w:rsidP="00FD6CEA">
          <w:pPr>
            <w:pStyle w:val="Huisstijl-Gegeven"/>
          </w:pPr>
        </w:p>
        <w:p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:rsidR="00F41A90" w:rsidRDefault="009419DB" w:rsidP="0025302A">
          <w:pPr>
            <w:pStyle w:val="Huisstijl-Gegeven"/>
          </w:pPr>
          <w:r>
            <w:t>18</w:t>
          </w:r>
          <w:r w:rsidR="00597BB3">
            <w:t>-01</w:t>
          </w:r>
          <w:r w:rsidR="00A965A3">
            <w:t>-2015</w:t>
          </w:r>
        </w:p>
      </w:tc>
      <w:tc>
        <w:tcPr>
          <w:tcW w:w="3164" w:type="dxa"/>
          <w:vMerge w:val="restart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tr w:rsidR="00F41A90" w:rsidTr="00A965A3">
      <w:trPr>
        <w:cantSplit/>
        <w:trHeight w:val="47"/>
      </w:trPr>
      <w:tc>
        <w:tcPr>
          <w:tcW w:w="5313" w:type="dxa"/>
          <w:gridSpan w:val="2"/>
        </w:tcPr>
        <w:p w:rsidR="00A965A3" w:rsidRPr="00A965A3" w:rsidRDefault="00F41A90" w:rsidP="00A965A3">
          <w:pPr>
            <w:pStyle w:val="Huisstijl-Kopje"/>
            <w:tabs>
              <w:tab w:val="left" w:pos="3945"/>
            </w:tabs>
          </w:pPr>
          <w:bookmarkStart w:id="10" w:name="bmOnderwerp1" w:colFirst="0" w:colLast="0"/>
          <w:bookmarkEnd w:id="7"/>
          <w:bookmarkEnd w:id="8"/>
          <w:bookmarkEnd w:id="9"/>
          <w:r>
            <w:t>Bijeenkomst</w:t>
          </w:r>
          <w:r w:rsidR="00A965A3">
            <w:tab/>
            <w:t>Tijd</w:t>
          </w:r>
        </w:p>
        <w:p w:rsidR="00F41A90" w:rsidRDefault="00F30AC0" w:rsidP="009419DB">
          <w:pPr>
            <w:pStyle w:val="Huisstijl-Gegeven"/>
            <w:tabs>
              <w:tab w:val="left" w:pos="3945"/>
            </w:tabs>
          </w:pPr>
          <w:r>
            <w:t>Tea</w:t>
          </w:r>
          <w:r w:rsidR="00D13F68">
            <w:t>m</w:t>
          </w:r>
          <w:r w:rsidR="00F41A90">
            <w:t xml:space="preserve">vergadering </w:t>
          </w:r>
          <w:r w:rsidR="00821380">
            <w:tab/>
          </w:r>
          <w:r w:rsidR="009419DB">
            <w:t>13:00</w:t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  <w:vMerge/>
        </w:tcPr>
        <w:p w:rsidR="00F41A90" w:rsidRDefault="00F41A90">
          <w:pPr>
            <w:pStyle w:val="Huisstijl-Kopje"/>
          </w:pPr>
        </w:p>
      </w:tc>
    </w:tr>
    <w:bookmarkEnd w:id="10"/>
  </w:tbl>
  <w:p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C7426"/>
    <w:multiLevelType w:val="multilevel"/>
    <w:tmpl w:val="C034434C"/>
    <w:numStyleLink w:val="Agendanummering"/>
  </w:abstractNum>
  <w:abstractNum w:abstractNumId="7" w15:restartNumberingAfterBreak="0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1" w15:restartNumberingAfterBreak="0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216C8"/>
    <w:multiLevelType w:val="hybridMultilevel"/>
    <w:tmpl w:val="B844B034"/>
    <w:lvl w:ilvl="0" w:tplc="ABEC17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156C"/>
    <w:rsid w:val="000226D5"/>
    <w:rsid w:val="00022E35"/>
    <w:rsid w:val="00024AED"/>
    <w:rsid w:val="00027503"/>
    <w:rsid w:val="000316C8"/>
    <w:rsid w:val="00050F72"/>
    <w:rsid w:val="00052EEC"/>
    <w:rsid w:val="00052F27"/>
    <w:rsid w:val="000612AE"/>
    <w:rsid w:val="000772A8"/>
    <w:rsid w:val="00077C99"/>
    <w:rsid w:val="0008245D"/>
    <w:rsid w:val="00086C64"/>
    <w:rsid w:val="00092F3D"/>
    <w:rsid w:val="0009491D"/>
    <w:rsid w:val="000A07E5"/>
    <w:rsid w:val="000B5B6B"/>
    <w:rsid w:val="000B6F19"/>
    <w:rsid w:val="000C03B3"/>
    <w:rsid w:val="000C51DD"/>
    <w:rsid w:val="000D49D5"/>
    <w:rsid w:val="000D5BBB"/>
    <w:rsid w:val="000D6C49"/>
    <w:rsid w:val="000E4D78"/>
    <w:rsid w:val="000E68DD"/>
    <w:rsid w:val="00101862"/>
    <w:rsid w:val="001034A2"/>
    <w:rsid w:val="001048D9"/>
    <w:rsid w:val="00105478"/>
    <w:rsid w:val="0010575B"/>
    <w:rsid w:val="00107A89"/>
    <w:rsid w:val="001110DD"/>
    <w:rsid w:val="00116AA8"/>
    <w:rsid w:val="0012163D"/>
    <w:rsid w:val="001226B6"/>
    <w:rsid w:val="001274B4"/>
    <w:rsid w:val="00131258"/>
    <w:rsid w:val="001364AA"/>
    <w:rsid w:val="001371A6"/>
    <w:rsid w:val="00140639"/>
    <w:rsid w:val="00145087"/>
    <w:rsid w:val="0015132C"/>
    <w:rsid w:val="00151C4C"/>
    <w:rsid w:val="00152094"/>
    <w:rsid w:val="001552FC"/>
    <w:rsid w:val="001638D4"/>
    <w:rsid w:val="001666BB"/>
    <w:rsid w:val="001670E8"/>
    <w:rsid w:val="001711F5"/>
    <w:rsid w:val="001713F8"/>
    <w:rsid w:val="00173734"/>
    <w:rsid w:val="00175104"/>
    <w:rsid w:val="00185084"/>
    <w:rsid w:val="00185977"/>
    <w:rsid w:val="00186239"/>
    <w:rsid w:val="00186B3F"/>
    <w:rsid w:val="00187CDA"/>
    <w:rsid w:val="00192614"/>
    <w:rsid w:val="00193AFD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632E"/>
    <w:rsid w:val="001B6700"/>
    <w:rsid w:val="001C0BCD"/>
    <w:rsid w:val="001D066F"/>
    <w:rsid w:val="001D3231"/>
    <w:rsid w:val="001E4525"/>
    <w:rsid w:val="001E552E"/>
    <w:rsid w:val="001E6869"/>
    <w:rsid w:val="001E72FD"/>
    <w:rsid w:val="001F0F47"/>
    <w:rsid w:val="001F3F09"/>
    <w:rsid w:val="00202287"/>
    <w:rsid w:val="00211DE6"/>
    <w:rsid w:val="002143E9"/>
    <w:rsid w:val="00214C09"/>
    <w:rsid w:val="0021726D"/>
    <w:rsid w:val="002244A0"/>
    <w:rsid w:val="002366F7"/>
    <w:rsid w:val="0025119A"/>
    <w:rsid w:val="002519C1"/>
    <w:rsid w:val="0025302A"/>
    <w:rsid w:val="002538F0"/>
    <w:rsid w:val="00256517"/>
    <w:rsid w:val="00274B41"/>
    <w:rsid w:val="0028762C"/>
    <w:rsid w:val="002917C7"/>
    <w:rsid w:val="002921AB"/>
    <w:rsid w:val="0029287A"/>
    <w:rsid w:val="00292B91"/>
    <w:rsid w:val="00294655"/>
    <w:rsid w:val="00297205"/>
    <w:rsid w:val="002A27D8"/>
    <w:rsid w:val="002B40C7"/>
    <w:rsid w:val="002B5AFE"/>
    <w:rsid w:val="002B65B8"/>
    <w:rsid w:val="002B773D"/>
    <w:rsid w:val="002B797B"/>
    <w:rsid w:val="002B7A38"/>
    <w:rsid w:val="002C1641"/>
    <w:rsid w:val="002D0436"/>
    <w:rsid w:val="002D3276"/>
    <w:rsid w:val="002D6122"/>
    <w:rsid w:val="002E0486"/>
    <w:rsid w:val="002E0B45"/>
    <w:rsid w:val="002E3DB7"/>
    <w:rsid w:val="002F5637"/>
    <w:rsid w:val="002F64DF"/>
    <w:rsid w:val="003018AD"/>
    <w:rsid w:val="00302F3B"/>
    <w:rsid w:val="00307142"/>
    <w:rsid w:val="003128FB"/>
    <w:rsid w:val="00315515"/>
    <w:rsid w:val="003279CE"/>
    <w:rsid w:val="003328ED"/>
    <w:rsid w:val="00334D09"/>
    <w:rsid w:val="00344470"/>
    <w:rsid w:val="00344BFB"/>
    <w:rsid w:val="00344E76"/>
    <w:rsid w:val="003502A0"/>
    <w:rsid w:val="00356829"/>
    <w:rsid w:val="003643BF"/>
    <w:rsid w:val="00375C9C"/>
    <w:rsid w:val="00381600"/>
    <w:rsid w:val="0038212F"/>
    <w:rsid w:val="0038233F"/>
    <w:rsid w:val="003823D4"/>
    <w:rsid w:val="00385527"/>
    <w:rsid w:val="00386760"/>
    <w:rsid w:val="00395D32"/>
    <w:rsid w:val="003978D8"/>
    <w:rsid w:val="003B70D8"/>
    <w:rsid w:val="003C2DDE"/>
    <w:rsid w:val="003C5AF1"/>
    <w:rsid w:val="003D0E63"/>
    <w:rsid w:val="003E045D"/>
    <w:rsid w:val="003E1F8B"/>
    <w:rsid w:val="003E1FCD"/>
    <w:rsid w:val="003E3F26"/>
    <w:rsid w:val="003E6988"/>
    <w:rsid w:val="003E790F"/>
    <w:rsid w:val="003F1F82"/>
    <w:rsid w:val="003F3812"/>
    <w:rsid w:val="003F4168"/>
    <w:rsid w:val="003F6C4A"/>
    <w:rsid w:val="003F7257"/>
    <w:rsid w:val="004008B7"/>
    <w:rsid w:val="0040279B"/>
    <w:rsid w:val="00405528"/>
    <w:rsid w:val="00405C72"/>
    <w:rsid w:val="00406C30"/>
    <w:rsid w:val="0041052B"/>
    <w:rsid w:val="004159E0"/>
    <w:rsid w:val="00416658"/>
    <w:rsid w:val="00416B53"/>
    <w:rsid w:val="00416E39"/>
    <w:rsid w:val="00422278"/>
    <w:rsid w:val="00426A63"/>
    <w:rsid w:val="004275A1"/>
    <w:rsid w:val="0042789F"/>
    <w:rsid w:val="00431343"/>
    <w:rsid w:val="0043633D"/>
    <w:rsid w:val="0044717D"/>
    <w:rsid w:val="00450976"/>
    <w:rsid w:val="00450E14"/>
    <w:rsid w:val="00452848"/>
    <w:rsid w:val="004566E0"/>
    <w:rsid w:val="00460B81"/>
    <w:rsid w:val="0046396D"/>
    <w:rsid w:val="00467A9D"/>
    <w:rsid w:val="0047034C"/>
    <w:rsid w:val="00472A62"/>
    <w:rsid w:val="00473949"/>
    <w:rsid w:val="00476963"/>
    <w:rsid w:val="00494E66"/>
    <w:rsid w:val="00497EC2"/>
    <w:rsid w:val="004A2CAD"/>
    <w:rsid w:val="004A39E7"/>
    <w:rsid w:val="004A79D1"/>
    <w:rsid w:val="004B44D4"/>
    <w:rsid w:val="004B5575"/>
    <w:rsid w:val="004B66E5"/>
    <w:rsid w:val="004C1089"/>
    <w:rsid w:val="004C1897"/>
    <w:rsid w:val="004C33E5"/>
    <w:rsid w:val="004C5645"/>
    <w:rsid w:val="004C5A25"/>
    <w:rsid w:val="004C6150"/>
    <w:rsid w:val="004D582E"/>
    <w:rsid w:val="004E024B"/>
    <w:rsid w:val="004E45B5"/>
    <w:rsid w:val="004E7851"/>
    <w:rsid w:val="004F08F3"/>
    <w:rsid w:val="00502C05"/>
    <w:rsid w:val="00504B80"/>
    <w:rsid w:val="0050754E"/>
    <w:rsid w:val="005114C5"/>
    <w:rsid w:val="00511AC8"/>
    <w:rsid w:val="005214A9"/>
    <w:rsid w:val="00525E75"/>
    <w:rsid w:val="00530825"/>
    <w:rsid w:val="00533F32"/>
    <w:rsid w:val="0053401F"/>
    <w:rsid w:val="0053418D"/>
    <w:rsid w:val="005355B4"/>
    <w:rsid w:val="005424F3"/>
    <w:rsid w:val="00544C81"/>
    <w:rsid w:val="00550741"/>
    <w:rsid w:val="0055411C"/>
    <w:rsid w:val="0055743E"/>
    <w:rsid w:val="00557A92"/>
    <w:rsid w:val="00570871"/>
    <w:rsid w:val="00570E8B"/>
    <w:rsid w:val="00572843"/>
    <w:rsid w:val="00574C72"/>
    <w:rsid w:val="00582A6A"/>
    <w:rsid w:val="00585B3B"/>
    <w:rsid w:val="00585BD3"/>
    <w:rsid w:val="00592248"/>
    <w:rsid w:val="0059257C"/>
    <w:rsid w:val="005944A9"/>
    <w:rsid w:val="005966C4"/>
    <w:rsid w:val="00597BB3"/>
    <w:rsid w:val="005A085E"/>
    <w:rsid w:val="005A2CFA"/>
    <w:rsid w:val="005A46AC"/>
    <w:rsid w:val="005A7A25"/>
    <w:rsid w:val="005A7ADA"/>
    <w:rsid w:val="005B2E95"/>
    <w:rsid w:val="005B6419"/>
    <w:rsid w:val="005C114A"/>
    <w:rsid w:val="005D5F91"/>
    <w:rsid w:val="005E48B0"/>
    <w:rsid w:val="005F6CA4"/>
    <w:rsid w:val="005F7183"/>
    <w:rsid w:val="00605A41"/>
    <w:rsid w:val="0061057F"/>
    <w:rsid w:val="00610FCF"/>
    <w:rsid w:val="00616979"/>
    <w:rsid w:val="00622031"/>
    <w:rsid w:val="006336FE"/>
    <w:rsid w:val="006372F6"/>
    <w:rsid w:val="00637846"/>
    <w:rsid w:val="00643DF2"/>
    <w:rsid w:val="00651425"/>
    <w:rsid w:val="00653134"/>
    <w:rsid w:val="00653FD1"/>
    <w:rsid w:val="00655873"/>
    <w:rsid w:val="00657100"/>
    <w:rsid w:val="00661180"/>
    <w:rsid w:val="006629B4"/>
    <w:rsid w:val="006647CB"/>
    <w:rsid w:val="006653EB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C76CE"/>
    <w:rsid w:val="006D2799"/>
    <w:rsid w:val="006D2E9F"/>
    <w:rsid w:val="006D3769"/>
    <w:rsid w:val="006E26CB"/>
    <w:rsid w:val="006E2B5C"/>
    <w:rsid w:val="006E3BA2"/>
    <w:rsid w:val="006E3CAC"/>
    <w:rsid w:val="006E5297"/>
    <w:rsid w:val="006E75D4"/>
    <w:rsid w:val="006F5DBF"/>
    <w:rsid w:val="007111DD"/>
    <w:rsid w:val="0071170C"/>
    <w:rsid w:val="00713EE3"/>
    <w:rsid w:val="00714797"/>
    <w:rsid w:val="00716134"/>
    <w:rsid w:val="00716ADC"/>
    <w:rsid w:val="00720731"/>
    <w:rsid w:val="0072236C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1F27"/>
    <w:rsid w:val="007737BF"/>
    <w:rsid w:val="00775127"/>
    <w:rsid w:val="00780486"/>
    <w:rsid w:val="00780E03"/>
    <w:rsid w:val="00781FB9"/>
    <w:rsid w:val="00786B93"/>
    <w:rsid w:val="007931D7"/>
    <w:rsid w:val="007935FA"/>
    <w:rsid w:val="00797823"/>
    <w:rsid w:val="007A0148"/>
    <w:rsid w:val="007A3BCA"/>
    <w:rsid w:val="007A752F"/>
    <w:rsid w:val="007B4074"/>
    <w:rsid w:val="007C209A"/>
    <w:rsid w:val="007C7832"/>
    <w:rsid w:val="007C7B0C"/>
    <w:rsid w:val="007D338E"/>
    <w:rsid w:val="007D6949"/>
    <w:rsid w:val="007E1759"/>
    <w:rsid w:val="007F2632"/>
    <w:rsid w:val="007F621D"/>
    <w:rsid w:val="00802F1E"/>
    <w:rsid w:val="00807428"/>
    <w:rsid w:val="008144A4"/>
    <w:rsid w:val="0081542C"/>
    <w:rsid w:val="00817AD9"/>
    <w:rsid w:val="00821380"/>
    <w:rsid w:val="008220EB"/>
    <w:rsid w:val="00823AC8"/>
    <w:rsid w:val="0083229E"/>
    <w:rsid w:val="0083349A"/>
    <w:rsid w:val="00835D3C"/>
    <w:rsid w:val="008363B3"/>
    <w:rsid w:val="00841A1A"/>
    <w:rsid w:val="00845795"/>
    <w:rsid w:val="00846DF4"/>
    <w:rsid w:val="00854C2C"/>
    <w:rsid w:val="00855458"/>
    <w:rsid w:val="00860453"/>
    <w:rsid w:val="00866555"/>
    <w:rsid w:val="008720C2"/>
    <w:rsid w:val="00876E2D"/>
    <w:rsid w:val="00877039"/>
    <w:rsid w:val="008819B5"/>
    <w:rsid w:val="00884A5B"/>
    <w:rsid w:val="008854CE"/>
    <w:rsid w:val="00891571"/>
    <w:rsid w:val="00892A7C"/>
    <w:rsid w:val="008969F2"/>
    <w:rsid w:val="008A239E"/>
    <w:rsid w:val="008B0026"/>
    <w:rsid w:val="008B7F2C"/>
    <w:rsid w:val="008C1392"/>
    <w:rsid w:val="008C75EF"/>
    <w:rsid w:val="008D7148"/>
    <w:rsid w:val="008E0DDC"/>
    <w:rsid w:val="008E6B16"/>
    <w:rsid w:val="008E6EDE"/>
    <w:rsid w:val="008F2F65"/>
    <w:rsid w:val="00902D00"/>
    <w:rsid w:val="00903D93"/>
    <w:rsid w:val="00906BEB"/>
    <w:rsid w:val="00935610"/>
    <w:rsid w:val="009419DB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2D26"/>
    <w:rsid w:val="0098385E"/>
    <w:rsid w:val="009865C3"/>
    <w:rsid w:val="00987C40"/>
    <w:rsid w:val="0099285B"/>
    <w:rsid w:val="0099424E"/>
    <w:rsid w:val="009B1CD3"/>
    <w:rsid w:val="009B2F19"/>
    <w:rsid w:val="009B4848"/>
    <w:rsid w:val="009B5E28"/>
    <w:rsid w:val="009C13AE"/>
    <w:rsid w:val="009C19D8"/>
    <w:rsid w:val="009C1BB7"/>
    <w:rsid w:val="009C6539"/>
    <w:rsid w:val="009C6B45"/>
    <w:rsid w:val="009D7171"/>
    <w:rsid w:val="009E0360"/>
    <w:rsid w:val="009E5073"/>
    <w:rsid w:val="009E5F6D"/>
    <w:rsid w:val="009E781D"/>
    <w:rsid w:val="009F017E"/>
    <w:rsid w:val="009F05AC"/>
    <w:rsid w:val="009F45F1"/>
    <w:rsid w:val="009F4DCF"/>
    <w:rsid w:val="009F4EAD"/>
    <w:rsid w:val="009F7564"/>
    <w:rsid w:val="00A1358C"/>
    <w:rsid w:val="00A148BE"/>
    <w:rsid w:val="00A201D8"/>
    <w:rsid w:val="00A2067F"/>
    <w:rsid w:val="00A24E6E"/>
    <w:rsid w:val="00A273E6"/>
    <w:rsid w:val="00A30982"/>
    <w:rsid w:val="00A3670F"/>
    <w:rsid w:val="00A400B9"/>
    <w:rsid w:val="00A47BBF"/>
    <w:rsid w:val="00A537E3"/>
    <w:rsid w:val="00A576FC"/>
    <w:rsid w:val="00A6051A"/>
    <w:rsid w:val="00A60C11"/>
    <w:rsid w:val="00A67F10"/>
    <w:rsid w:val="00A77B8C"/>
    <w:rsid w:val="00A77C6F"/>
    <w:rsid w:val="00A77D3D"/>
    <w:rsid w:val="00A81A2A"/>
    <w:rsid w:val="00A90F57"/>
    <w:rsid w:val="00A95045"/>
    <w:rsid w:val="00A965A3"/>
    <w:rsid w:val="00AA35E0"/>
    <w:rsid w:val="00AA5C04"/>
    <w:rsid w:val="00AB1FBD"/>
    <w:rsid w:val="00AE0626"/>
    <w:rsid w:val="00AE2558"/>
    <w:rsid w:val="00AE4CC9"/>
    <w:rsid w:val="00AF19A4"/>
    <w:rsid w:val="00AF2310"/>
    <w:rsid w:val="00AF5703"/>
    <w:rsid w:val="00AF5E28"/>
    <w:rsid w:val="00B00A9F"/>
    <w:rsid w:val="00B037D6"/>
    <w:rsid w:val="00B13756"/>
    <w:rsid w:val="00B2234B"/>
    <w:rsid w:val="00B250F1"/>
    <w:rsid w:val="00B350B6"/>
    <w:rsid w:val="00B36BC6"/>
    <w:rsid w:val="00B37D6B"/>
    <w:rsid w:val="00B37D99"/>
    <w:rsid w:val="00B4161D"/>
    <w:rsid w:val="00B41BE5"/>
    <w:rsid w:val="00B46C4F"/>
    <w:rsid w:val="00B506E2"/>
    <w:rsid w:val="00B50A09"/>
    <w:rsid w:val="00B51640"/>
    <w:rsid w:val="00B54510"/>
    <w:rsid w:val="00B612A9"/>
    <w:rsid w:val="00B70910"/>
    <w:rsid w:val="00B81742"/>
    <w:rsid w:val="00B85E27"/>
    <w:rsid w:val="00B901E0"/>
    <w:rsid w:val="00B956BF"/>
    <w:rsid w:val="00BA0908"/>
    <w:rsid w:val="00BA74BC"/>
    <w:rsid w:val="00BB0809"/>
    <w:rsid w:val="00BB1485"/>
    <w:rsid w:val="00BB4445"/>
    <w:rsid w:val="00BD0DED"/>
    <w:rsid w:val="00BD5B21"/>
    <w:rsid w:val="00BE1056"/>
    <w:rsid w:val="00BE10D3"/>
    <w:rsid w:val="00BE3949"/>
    <w:rsid w:val="00BF2624"/>
    <w:rsid w:val="00BF3750"/>
    <w:rsid w:val="00BF5116"/>
    <w:rsid w:val="00C04ACB"/>
    <w:rsid w:val="00C1155E"/>
    <w:rsid w:val="00C11DAA"/>
    <w:rsid w:val="00C12246"/>
    <w:rsid w:val="00C12902"/>
    <w:rsid w:val="00C154D0"/>
    <w:rsid w:val="00C16862"/>
    <w:rsid w:val="00C16CA5"/>
    <w:rsid w:val="00C20CF7"/>
    <w:rsid w:val="00C21774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6E2D"/>
    <w:rsid w:val="00C74000"/>
    <w:rsid w:val="00C7442D"/>
    <w:rsid w:val="00C74BC0"/>
    <w:rsid w:val="00C76BD7"/>
    <w:rsid w:val="00C80B7D"/>
    <w:rsid w:val="00C840BF"/>
    <w:rsid w:val="00C86175"/>
    <w:rsid w:val="00C9430F"/>
    <w:rsid w:val="00C94965"/>
    <w:rsid w:val="00CA0B3E"/>
    <w:rsid w:val="00CA1664"/>
    <w:rsid w:val="00CA51D9"/>
    <w:rsid w:val="00CA7770"/>
    <w:rsid w:val="00CC05A9"/>
    <w:rsid w:val="00CC1AE7"/>
    <w:rsid w:val="00CC1F7D"/>
    <w:rsid w:val="00CC6986"/>
    <w:rsid w:val="00CD5A7F"/>
    <w:rsid w:val="00CE1DF7"/>
    <w:rsid w:val="00CE529F"/>
    <w:rsid w:val="00CE601F"/>
    <w:rsid w:val="00D0185A"/>
    <w:rsid w:val="00D05E79"/>
    <w:rsid w:val="00D06971"/>
    <w:rsid w:val="00D071D6"/>
    <w:rsid w:val="00D07529"/>
    <w:rsid w:val="00D07965"/>
    <w:rsid w:val="00D13763"/>
    <w:rsid w:val="00D13F68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5749F"/>
    <w:rsid w:val="00D57E4D"/>
    <w:rsid w:val="00D61852"/>
    <w:rsid w:val="00D61EAD"/>
    <w:rsid w:val="00D625F0"/>
    <w:rsid w:val="00D73FB6"/>
    <w:rsid w:val="00D7594C"/>
    <w:rsid w:val="00D77A7B"/>
    <w:rsid w:val="00D8760D"/>
    <w:rsid w:val="00D9141E"/>
    <w:rsid w:val="00D9293B"/>
    <w:rsid w:val="00D939E0"/>
    <w:rsid w:val="00D94AAD"/>
    <w:rsid w:val="00D96541"/>
    <w:rsid w:val="00D97284"/>
    <w:rsid w:val="00DA024D"/>
    <w:rsid w:val="00DA1081"/>
    <w:rsid w:val="00DA3483"/>
    <w:rsid w:val="00DA50C9"/>
    <w:rsid w:val="00DB133F"/>
    <w:rsid w:val="00DB3464"/>
    <w:rsid w:val="00DB3F02"/>
    <w:rsid w:val="00DB64EA"/>
    <w:rsid w:val="00DB684D"/>
    <w:rsid w:val="00DB68CE"/>
    <w:rsid w:val="00DC3B2C"/>
    <w:rsid w:val="00DC4CD7"/>
    <w:rsid w:val="00DC6332"/>
    <w:rsid w:val="00DD4999"/>
    <w:rsid w:val="00DD7420"/>
    <w:rsid w:val="00DD758C"/>
    <w:rsid w:val="00DD79B5"/>
    <w:rsid w:val="00DE046F"/>
    <w:rsid w:val="00DE3726"/>
    <w:rsid w:val="00DF10E6"/>
    <w:rsid w:val="00DF7268"/>
    <w:rsid w:val="00E00DC5"/>
    <w:rsid w:val="00E106F7"/>
    <w:rsid w:val="00E110D8"/>
    <w:rsid w:val="00E11BAD"/>
    <w:rsid w:val="00E158F1"/>
    <w:rsid w:val="00E22E64"/>
    <w:rsid w:val="00E23263"/>
    <w:rsid w:val="00E23D6C"/>
    <w:rsid w:val="00E23D7B"/>
    <w:rsid w:val="00E27EFD"/>
    <w:rsid w:val="00E336F6"/>
    <w:rsid w:val="00E33FB8"/>
    <w:rsid w:val="00E367A8"/>
    <w:rsid w:val="00E37309"/>
    <w:rsid w:val="00E37971"/>
    <w:rsid w:val="00E4210C"/>
    <w:rsid w:val="00E43C54"/>
    <w:rsid w:val="00E545C2"/>
    <w:rsid w:val="00E57990"/>
    <w:rsid w:val="00E6128A"/>
    <w:rsid w:val="00E62258"/>
    <w:rsid w:val="00E769AB"/>
    <w:rsid w:val="00E813D6"/>
    <w:rsid w:val="00E814EF"/>
    <w:rsid w:val="00E86F03"/>
    <w:rsid w:val="00E87313"/>
    <w:rsid w:val="00E90A55"/>
    <w:rsid w:val="00E955DF"/>
    <w:rsid w:val="00E959DB"/>
    <w:rsid w:val="00E97E8A"/>
    <w:rsid w:val="00EA784A"/>
    <w:rsid w:val="00EB1D3D"/>
    <w:rsid w:val="00EB3982"/>
    <w:rsid w:val="00EB3DF3"/>
    <w:rsid w:val="00EB7007"/>
    <w:rsid w:val="00EC4E6F"/>
    <w:rsid w:val="00ED3592"/>
    <w:rsid w:val="00ED5387"/>
    <w:rsid w:val="00EE4088"/>
    <w:rsid w:val="00EE6364"/>
    <w:rsid w:val="00EE7681"/>
    <w:rsid w:val="00EF0433"/>
    <w:rsid w:val="00EF1B6E"/>
    <w:rsid w:val="00EF39DC"/>
    <w:rsid w:val="00EF57DB"/>
    <w:rsid w:val="00EF625E"/>
    <w:rsid w:val="00EF67FE"/>
    <w:rsid w:val="00F01E3F"/>
    <w:rsid w:val="00F022E2"/>
    <w:rsid w:val="00F1282D"/>
    <w:rsid w:val="00F30AC0"/>
    <w:rsid w:val="00F35AB8"/>
    <w:rsid w:val="00F36BBF"/>
    <w:rsid w:val="00F40079"/>
    <w:rsid w:val="00F4133E"/>
    <w:rsid w:val="00F41A90"/>
    <w:rsid w:val="00F44697"/>
    <w:rsid w:val="00F4698F"/>
    <w:rsid w:val="00F54906"/>
    <w:rsid w:val="00F60DCA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09D"/>
    <w:rsid w:val="00FA7AB2"/>
    <w:rsid w:val="00FB0D72"/>
    <w:rsid w:val="00FB1384"/>
    <w:rsid w:val="00FC1458"/>
    <w:rsid w:val="00FC27CF"/>
    <w:rsid w:val="00FD2E29"/>
    <w:rsid w:val="00FD5A1E"/>
    <w:rsid w:val="00FD6CEA"/>
    <w:rsid w:val="00FD7740"/>
    <w:rsid w:val="00FE0DC6"/>
    <w:rsid w:val="00FE5E40"/>
    <w:rsid w:val="00FE6D3B"/>
    <w:rsid w:val="00FF0216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B61BE-A38B-4660-BDF7-C5486F53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6CEA"/>
    <w:rPr>
      <w:sz w:val="24"/>
      <w:szCs w:val="24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Standaard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Voettekst">
    <w:name w:val="footer"/>
    <w:basedOn w:val="Standaard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ntekst">
    <w:name w:val="Balloon Text"/>
    <w:basedOn w:val="Standaard"/>
    <w:link w:val="Ballonteks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Standaard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ntekstChar">
    <w:name w:val="Ballontekst Char"/>
    <w:basedOn w:val="Standaardalinea-lettertype"/>
    <w:link w:val="Ballontekst"/>
    <w:rsid w:val="001B632E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B632E"/>
    <w:pPr>
      <w:ind w:left="720"/>
      <w:contextualSpacing/>
    </w:pPr>
  </w:style>
  <w:style w:type="paragraph" w:styleId="Geenafstand">
    <w:name w:val="No Spacing"/>
    <w:basedOn w:val="Standaard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elraster">
    <w:name w:val="Table Grid"/>
    <w:basedOn w:val="Standaardtabel"/>
    <w:rsid w:val="00EF67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Agendanummering">
    <w:name w:val="Agendanummering"/>
    <w:basedOn w:val="Geenlijst"/>
    <w:uiPriority w:val="99"/>
    <w:rsid w:val="002244A0"/>
    <w:pPr>
      <w:numPr>
        <w:numId w:val="10"/>
      </w:numPr>
    </w:pPr>
  </w:style>
  <w:style w:type="paragraph" w:styleId="Revisie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el">
    <w:name w:val="Title"/>
    <w:basedOn w:val="Standaard"/>
    <w:link w:val="Titel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elChar">
    <w:name w:val="Titel Char"/>
    <w:basedOn w:val="Standaardalinea-lettertype"/>
    <w:link w:val="Titel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BB1485"/>
    <w:rPr>
      <w:color w:val="808080"/>
    </w:rPr>
  </w:style>
  <w:style w:type="paragraph" w:styleId="Ondertitel">
    <w:name w:val="Subtitle"/>
    <w:basedOn w:val="Standaard"/>
    <w:next w:val="Standaard"/>
    <w:link w:val="Ondertitel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Titelvanboek">
    <w:name w:val="Book Title"/>
    <w:basedOn w:val="Standaardalinea-lettertype"/>
    <w:uiPriority w:val="33"/>
    <w:qFormat/>
    <w:rsid w:val="00FC27CF"/>
    <w:rPr>
      <w:b/>
      <w:bCs/>
      <w:smallCaps/>
      <w:spacing w:val="5"/>
    </w:rPr>
  </w:style>
  <w:style w:type="character" w:styleId="Intensieveverwijzing">
    <w:name w:val="Intense Reference"/>
    <w:basedOn w:val="Standaardalinea-lettertype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ievebenadrukking">
    <w:name w:val="Intense Emphasis"/>
    <w:basedOn w:val="Standaardalinea-lettertype"/>
    <w:uiPriority w:val="21"/>
    <w:qFormat/>
    <w:rsid w:val="00FC27C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BEA441D1B4A43841B988BB8CE649B" ma:contentTypeVersion="" ma:contentTypeDescription="Een nieuw document maken." ma:contentTypeScope="" ma:versionID="5f1c7734d736eff258aded4365bb6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BA75D-3E13-4830-AD78-E47DE22E9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CD2FB-09E1-4DB0-AFB1-2D0255B23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7A039-4D0E-49DF-A6F6-3456B9A544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agenda-notulen-weeklogs</vt:lpstr>
      <vt:lpstr>agenda-notulen-weeklogs</vt:lpstr>
    </vt:vector>
  </TitlesOfParts>
  <Company>FNT - Faculteit Natuur &amp; Techniek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Jessy Visch</cp:lastModifiedBy>
  <cp:revision>3</cp:revision>
  <cp:lastPrinted>2012-04-26T10:59:00Z</cp:lastPrinted>
  <dcterms:created xsi:type="dcterms:W3CDTF">2016-01-22T17:51:00Z</dcterms:created>
  <dcterms:modified xsi:type="dcterms:W3CDTF">2016-01-22T17:53:00Z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0x01010081EBEA441D1B4A43841B988BB8CE649B</vt:lpwstr>
  </property>
</Properties>
</file>