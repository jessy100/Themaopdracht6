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0F" w:rsidRPr="00E83437" w:rsidRDefault="00A16AEB">
      <w:pPr>
        <w:pStyle w:val="Kop1"/>
        <w:rPr>
          <w:lang w:val="nl-NL"/>
        </w:rPr>
      </w:pPr>
      <w:r>
        <w:rPr>
          <w:lang w:val="nl-NL"/>
        </w:rPr>
        <w:t>Calgon</w:t>
      </w:r>
    </w:p>
    <w:p w:rsidR="0001070F" w:rsidRPr="00E83437" w:rsidRDefault="0001070F">
      <w:pPr>
        <w:pStyle w:val="Kop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A16AEB">
      <w:pPr>
        <w:pStyle w:val="Datum"/>
        <w:rPr>
          <w:lang w:val="nl-NL"/>
        </w:rPr>
      </w:pPr>
      <w:r>
        <w:rPr>
          <w:lang w:val="nl-NL"/>
        </w:rPr>
        <w:t xml:space="preserve">Ruimte: </w:t>
      </w:r>
      <w:r w:rsidR="002B7071" w:rsidRPr="002B7071">
        <w:rPr>
          <w:lang w:val="nl-NL"/>
        </w:rPr>
        <w:t>NN1-</w:t>
      </w:r>
      <w:r w:rsidR="00161CAC">
        <w:rPr>
          <w:lang w:val="nl-NL"/>
        </w:rPr>
        <w:t>B</w:t>
      </w:r>
      <w:r w:rsidR="002B7071" w:rsidRPr="002B7071">
        <w:rPr>
          <w:lang w:val="nl-NL"/>
        </w:rPr>
        <w:t>0</w:t>
      </w:r>
      <w:r w:rsidR="00161CAC">
        <w:rPr>
          <w:lang w:val="nl-NL"/>
        </w:rPr>
        <w:t>0</w:t>
      </w:r>
      <w:r w:rsidR="002B7071" w:rsidRPr="002B7071">
        <w:rPr>
          <w:lang w:val="nl-NL"/>
        </w:rPr>
        <w:t>.</w:t>
      </w:r>
      <w:r w:rsidR="00161CAC">
        <w:rPr>
          <w:lang w:val="nl-NL"/>
        </w:rPr>
        <w:t>03</w:t>
      </w:r>
      <w:r w:rsidR="003A392B">
        <w:rPr>
          <w:lang w:val="nl-NL"/>
        </w:rPr>
        <w:br/>
      </w:r>
      <w:r w:rsidR="00AD4AFD">
        <w:rPr>
          <w:lang w:val="nl-NL"/>
        </w:rPr>
        <w:t>1</w:t>
      </w:r>
      <w:r w:rsidR="0040743E">
        <w:rPr>
          <w:lang w:val="nl-NL"/>
        </w:rPr>
        <w:t>5</w:t>
      </w:r>
      <w:r w:rsidR="00AD4AFD">
        <w:rPr>
          <w:lang w:val="nl-NL"/>
        </w:rPr>
        <w:t>-1-16</w:t>
      </w:r>
    </w:p>
    <w:p w:rsidR="0001070F" w:rsidRPr="00E83437" w:rsidRDefault="00AD4AFD">
      <w:pPr>
        <w:pStyle w:val="Tijd"/>
        <w:rPr>
          <w:lang w:val="nl-NL"/>
        </w:rPr>
      </w:pPr>
      <w:r>
        <w:rPr>
          <w:lang w:val="nl-NL"/>
        </w:rPr>
        <w:t>1</w:t>
      </w:r>
      <w:r w:rsidR="0040743E">
        <w:rPr>
          <w:lang w:val="nl-NL"/>
        </w:rPr>
        <w:t>0</w:t>
      </w:r>
      <w:r>
        <w:rPr>
          <w:lang w:val="nl-NL"/>
        </w:rPr>
        <w:t>:00</w:t>
      </w:r>
    </w:p>
    <w:p w:rsidR="0072048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72048F">
        <w:rPr>
          <w:lang w:val="nl-NL"/>
        </w:rPr>
        <w:t>Vergad</w:t>
      </w:r>
      <w:r w:rsidR="003809BD">
        <w:rPr>
          <w:lang w:val="nl-NL"/>
        </w:rPr>
        <w:t>ering</w:t>
      </w:r>
    </w:p>
    <w:p w:rsidR="0001070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B2510" w:rsidRPr="00E83437" w:rsidRDefault="000B2510" w:rsidP="000B2510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>
        <w:rPr>
          <w:lang w:val="nl-NL"/>
        </w:rPr>
        <w:t>Koen de Groot, Jessy Visch, Zehna van den Berg</w:t>
      </w:r>
    </w:p>
    <w:p w:rsidR="0001070F" w:rsidRPr="00E83437" w:rsidRDefault="000B2510">
      <w:pPr>
        <w:pStyle w:val="Genodigden1"/>
        <w:tabs>
          <w:tab w:val="left" w:pos="900"/>
        </w:tabs>
        <w:rPr>
          <w:lang w:val="nl-NL"/>
        </w:rPr>
      </w:pPr>
      <w:r>
        <w:rPr>
          <w:lang w:val="nl-NL"/>
        </w:rPr>
        <w:t>Agenda items:</w:t>
      </w:r>
    </w:p>
    <w:p w:rsidR="00AD5DE2" w:rsidRPr="00AD5DE2" w:rsidRDefault="0001070F" w:rsidP="00AD5DE2">
      <w:pPr>
        <w:pStyle w:val="Lijstnummering"/>
        <w:rPr>
          <w:lang w:val="nl-NL"/>
        </w:rPr>
      </w:pPr>
      <w:r w:rsidRPr="00E83437">
        <w:rPr>
          <w:lang w:val="nl-NL"/>
        </w:rPr>
        <w:t>Opening vergadering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Vaststelling presentielijst</w:t>
      </w:r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Goedkeuring van notulen van vorige vergadering</w:t>
      </w:r>
    </w:p>
    <w:p w:rsidR="00D0689B" w:rsidRDefault="00A16AEB" w:rsidP="00D0689B">
      <w:pPr>
        <w:pStyle w:val="Lijstnummering"/>
        <w:rPr>
          <w:lang w:val="nl-NL"/>
        </w:rPr>
      </w:pPr>
      <w:r>
        <w:rPr>
          <w:lang w:val="nl-NL"/>
        </w:rPr>
        <w:t>Gedane zaken</w:t>
      </w:r>
    </w:p>
    <w:p w:rsidR="00913B0E" w:rsidRDefault="00020A0A" w:rsidP="00020A0A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Globale opzet wasmachine</w:t>
      </w:r>
    </w:p>
    <w:p w:rsidR="00D0689B" w:rsidRPr="00572DCB" w:rsidRDefault="00020A0A" w:rsidP="00572DCB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Planning rest van week aanpassen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Openstaande punten</w:t>
      </w:r>
    </w:p>
    <w:p w:rsidR="00913B0E" w:rsidRPr="00020A0A" w:rsidRDefault="00020A0A" w:rsidP="00020A0A">
      <w:pPr>
        <w:pStyle w:val="Lijstnummering2"/>
        <w:numPr>
          <w:ilvl w:val="0"/>
          <w:numId w:val="15"/>
        </w:numPr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Technische verslag verder werken.</w:t>
      </w:r>
    </w:p>
    <w:p w:rsidR="00913B0E" w:rsidRPr="00913B0E" w:rsidRDefault="0001070F" w:rsidP="00913B0E">
      <w:pPr>
        <w:pStyle w:val="Lijstnummering"/>
        <w:rPr>
          <w:lang w:val="nl-NL"/>
        </w:rPr>
      </w:pPr>
      <w:r w:rsidRPr="00E83437">
        <w:rPr>
          <w:lang w:val="nl-NL"/>
        </w:rPr>
        <w:t>Nieuwe punten</w:t>
      </w:r>
    </w:p>
    <w:p w:rsidR="00913B0E" w:rsidRDefault="00020A0A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>
        <w:rPr>
          <w:lang w:val="nl-NL"/>
        </w:rPr>
        <w:t>Modellen verder aanpassen</w:t>
      </w:r>
    </w:p>
    <w:p w:rsidR="0036404C" w:rsidRPr="00020A0A" w:rsidRDefault="00020A0A" w:rsidP="00020A0A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>
        <w:rPr>
          <w:lang w:val="nl-NL"/>
        </w:rPr>
        <w:t>Sensoren uitlezen</w:t>
      </w:r>
    </w:p>
    <w:p w:rsidR="0036404C" w:rsidRDefault="00020A0A" w:rsidP="00020A0A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>
        <w:rPr>
          <w:lang w:val="nl-NL"/>
        </w:rPr>
        <w:t xml:space="preserve">Onderzoeksverslagen uitwerken </w:t>
      </w:r>
    </w:p>
    <w:p w:rsidR="00913B0E" w:rsidRDefault="00020A0A" w:rsidP="00020A0A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>
        <w:rPr>
          <w:lang w:val="nl-NL"/>
        </w:rPr>
        <w:t>Planning maken/aanvullen voor laa</w:t>
      </w:r>
      <w:r w:rsidR="00572DCB">
        <w:rPr>
          <w:lang w:val="nl-NL"/>
        </w:rPr>
        <w:t>t</w:t>
      </w:r>
      <w:r>
        <w:rPr>
          <w:lang w:val="nl-NL"/>
        </w:rPr>
        <w:t>ste week</w:t>
      </w:r>
    </w:p>
    <w:p w:rsidR="00913B0E" w:rsidRPr="00020A0A" w:rsidRDefault="003809BD" w:rsidP="00A16AEB">
      <w:pPr>
        <w:pStyle w:val="Lijstnummering"/>
        <w:rPr>
          <w:lang w:val="nl-NL"/>
        </w:rPr>
      </w:pPr>
      <w:bookmarkStart w:id="0" w:name="_GoBack"/>
      <w:bookmarkEnd w:id="0"/>
      <w:r w:rsidRPr="00020A0A">
        <w:rPr>
          <w:lang w:val="nl-NL"/>
        </w:rPr>
        <w:t>WVTTK</w:t>
      </w:r>
    </w:p>
    <w:p w:rsidR="00A16AEB" w:rsidRPr="00A16AEB" w:rsidRDefault="00A16AEB" w:rsidP="00A16AEB">
      <w:pPr>
        <w:pStyle w:val="Lijstnummering"/>
        <w:rPr>
          <w:lang w:val="nl-NL"/>
        </w:rPr>
      </w:pPr>
      <w:r w:rsidRPr="00020A0A">
        <w:rPr>
          <w:lang w:val="nl-NL"/>
        </w:rPr>
        <w:t>Terugkoppeling Notulist</w:t>
      </w:r>
    </w:p>
    <w:p w:rsidR="004704B4" w:rsidRPr="004704B4" w:rsidRDefault="0001070F" w:rsidP="00640A4C">
      <w:pPr>
        <w:pStyle w:val="Lijstnummering"/>
        <w:rPr>
          <w:lang w:val="nl-NL"/>
        </w:rPr>
      </w:pPr>
      <w:r w:rsidRPr="00AD4AFD">
        <w:rPr>
          <w:lang w:val="nl-NL"/>
        </w:rPr>
        <w:t>Sluiting vergadering</w:t>
      </w:r>
    </w:p>
    <w:sectPr w:rsidR="004704B4" w:rsidRPr="004704B4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9EC80970"/>
    <w:lvl w:ilvl="0">
      <w:start w:val="1"/>
      <w:numFmt w:val="lowerLetter"/>
      <w:pStyle w:val="Lijstnummering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C0F85FCC"/>
    <w:lvl w:ilvl="0">
      <w:start w:val="1"/>
      <w:numFmt w:val="upperRoman"/>
      <w:pStyle w:val="Lijstnummering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 w15:restartNumberingAfterBreak="0">
    <w:nsid w:val="1AA56724"/>
    <w:multiLevelType w:val="hybridMultilevel"/>
    <w:tmpl w:val="BF106536"/>
    <w:lvl w:ilvl="0" w:tplc="C91490B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492634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D4323BF"/>
    <w:multiLevelType w:val="hybridMultilevel"/>
    <w:tmpl w:val="2D9ABE0E"/>
    <w:lvl w:ilvl="0" w:tplc="B3762D46">
      <w:start w:val="1"/>
      <w:numFmt w:val="upperRoman"/>
      <w:pStyle w:val="Kop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10427D"/>
    <w:multiLevelType w:val="hybridMultilevel"/>
    <w:tmpl w:val="105CFDB0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303FE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D675CC6"/>
    <w:multiLevelType w:val="hybridMultilevel"/>
    <w:tmpl w:val="E57AFD8E"/>
    <w:lvl w:ilvl="0" w:tplc="04130017">
      <w:start w:val="1"/>
      <w:numFmt w:val="lowerLetter"/>
      <w:lvlText w:val="%1)"/>
      <w:lvlJc w:val="left"/>
      <w:pPr>
        <w:ind w:left="540" w:hanging="360"/>
      </w:p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6"/>
  </w:num>
  <w:num w:numId="11">
    <w:abstractNumId w:val="3"/>
  </w:num>
  <w:num w:numId="12">
    <w:abstractNumId w:val="2"/>
  </w:num>
  <w:num w:numId="13">
    <w:abstractNumId w:val="0"/>
    <w:lvlOverride w:ilvl="0">
      <w:startOverride w:val="1"/>
    </w:lvlOverride>
  </w:num>
  <w:num w:numId="14">
    <w:abstractNumId w:val="5"/>
  </w:num>
  <w:num w:numId="15">
    <w:abstractNumId w:val="0"/>
    <w:lvlOverride w:ilvl="0">
      <w:startOverride w:val="1"/>
    </w:lvlOverride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BD"/>
    <w:rsid w:val="00007628"/>
    <w:rsid w:val="0001070F"/>
    <w:rsid w:val="00020A0A"/>
    <w:rsid w:val="000B2510"/>
    <w:rsid w:val="00161CAC"/>
    <w:rsid w:val="001F45E5"/>
    <w:rsid w:val="00271D5D"/>
    <w:rsid w:val="002B7071"/>
    <w:rsid w:val="002C2010"/>
    <w:rsid w:val="00322967"/>
    <w:rsid w:val="0032419B"/>
    <w:rsid w:val="0036404C"/>
    <w:rsid w:val="003809BD"/>
    <w:rsid w:val="003A1C03"/>
    <w:rsid w:val="003A392B"/>
    <w:rsid w:val="003B5B26"/>
    <w:rsid w:val="003F58DB"/>
    <w:rsid w:val="0040743E"/>
    <w:rsid w:val="004704B4"/>
    <w:rsid w:val="00485708"/>
    <w:rsid w:val="004B4AFA"/>
    <w:rsid w:val="004C4AEE"/>
    <w:rsid w:val="00572DCB"/>
    <w:rsid w:val="005C7607"/>
    <w:rsid w:val="005D36C1"/>
    <w:rsid w:val="005F3233"/>
    <w:rsid w:val="00603248"/>
    <w:rsid w:val="00626293"/>
    <w:rsid w:val="006364CA"/>
    <w:rsid w:val="00694285"/>
    <w:rsid w:val="006B336E"/>
    <w:rsid w:val="0072048F"/>
    <w:rsid w:val="00796957"/>
    <w:rsid w:val="007F0239"/>
    <w:rsid w:val="00801286"/>
    <w:rsid w:val="00913B0E"/>
    <w:rsid w:val="00933848"/>
    <w:rsid w:val="0095360E"/>
    <w:rsid w:val="00A16AEB"/>
    <w:rsid w:val="00AD4AFD"/>
    <w:rsid w:val="00AD5DE2"/>
    <w:rsid w:val="00B422DE"/>
    <w:rsid w:val="00B42DFA"/>
    <w:rsid w:val="00C22022"/>
    <w:rsid w:val="00C6664E"/>
    <w:rsid w:val="00C83599"/>
    <w:rsid w:val="00D0689B"/>
    <w:rsid w:val="00D30179"/>
    <w:rsid w:val="00D61492"/>
    <w:rsid w:val="00DC437F"/>
    <w:rsid w:val="00E83437"/>
    <w:rsid w:val="00EC32DF"/>
    <w:rsid w:val="00EC52F9"/>
    <w:rsid w:val="00ED1515"/>
    <w:rsid w:val="00EE1FE7"/>
    <w:rsid w:val="00F26A45"/>
    <w:rsid w:val="00FA0C27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5:docId w15:val="{A02CA091-CB59-4F98-8A9D-99EF6587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C2010"/>
    <w:pPr>
      <w:ind w:left="720"/>
    </w:pPr>
    <w:rPr>
      <w:sz w:val="24"/>
      <w:szCs w:val="24"/>
    </w:rPr>
  </w:style>
  <w:style w:type="paragraph" w:styleId="Kop1">
    <w:name w:val="heading 1"/>
    <w:basedOn w:val="Standaard"/>
    <w:next w:val="Standaard"/>
    <w:qFormat/>
    <w:rsid w:val="002C2010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2C2010"/>
    <w:pPr>
      <w:keepNext/>
      <w:spacing w:before="240" w:after="60"/>
      <w:ind w:left="0"/>
      <w:outlineLvl w:val="1"/>
    </w:pPr>
    <w:rPr>
      <w:b/>
      <w:bCs/>
      <w:iCs/>
    </w:rPr>
  </w:style>
  <w:style w:type="paragraph" w:styleId="Kop3">
    <w:name w:val="heading 3"/>
    <w:next w:val="Standaard"/>
    <w:qFormat/>
    <w:rsid w:val="002C2010"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nummering">
    <w:name w:val="List Number"/>
    <w:basedOn w:val="Standaard"/>
    <w:rsid w:val="002C2010"/>
    <w:pPr>
      <w:numPr>
        <w:numId w:val="5"/>
      </w:numPr>
      <w:spacing w:before="240"/>
    </w:pPr>
  </w:style>
  <w:style w:type="paragraph" w:styleId="Lijstnummering2">
    <w:name w:val="List Number 2"/>
    <w:basedOn w:val="Standaard"/>
    <w:rsid w:val="002C2010"/>
    <w:pPr>
      <w:numPr>
        <w:numId w:val="8"/>
      </w:numPr>
    </w:pPr>
  </w:style>
  <w:style w:type="paragraph" w:styleId="Datum">
    <w:name w:val="Date"/>
    <w:basedOn w:val="Standaard"/>
    <w:next w:val="Standaard"/>
    <w:rsid w:val="002C2010"/>
    <w:pPr>
      <w:ind w:left="0"/>
      <w:jc w:val="center"/>
    </w:pPr>
  </w:style>
  <w:style w:type="paragraph" w:customStyle="1" w:styleId="Genodigden">
    <w:name w:val="Genodigden"/>
    <w:basedOn w:val="Genodigden1"/>
    <w:rsid w:val="002C2010"/>
    <w:pPr>
      <w:spacing w:before="0"/>
      <w:ind w:left="2347" w:hanging="1440"/>
    </w:pPr>
  </w:style>
  <w:style w:type="paragraph" w:customStyle="1" w:styleId="Genodigden1">
    <w:name w:val="Genodigden 1"/>
    <w:basedOn w:val="Standaard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Standaard"/>
    <w:rsid w:val="002C2010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Standaard"/>
    <w:rsid w:val="002C2010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2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Joost Wagensveld</cp:lastModifiedBy>
  <cp:revision>3</cp:revision>
  <cp:lastPrinted>2002-03-20T21:04:00Z</cp:lastPrinted>
  <dcterms:created xsi:type="dcterms:W3CDTF">2016-01-21T13:30:00Z</dcterms:created>
  <dcterms:modified xsi:type="dcterms:W3CDTF">2016-01-21T13:32:00Z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