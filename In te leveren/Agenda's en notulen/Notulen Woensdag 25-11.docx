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Joost opent de vergadering om 11:35</w:t>
      </w:r>
      <w:bookmarkStart w:id="1" w:name="_GoBack"/>
      <w:bookmarkEnd w:id="1"/>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Vaststelling presentielijst</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Goedkeuring van notulen van vorige vergadering</w:t>
      </w:r>
    </w:p>
    <w:p w:rsidR="00EB3982" w:rsidRPr="00550741" w:rsidRDefault="00550741" w:rsidP="00EB3982">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Gedane zaken</w:t>
      </w:r>
      <w:r w:rsidR="00EB3982" w:rsidRPr="00550741">
        <w:rPr>
          <w:rStyle w:val="IntenseEmphasis"/>
          <w:rFonts w:ascii="Arial" w:hAnsi="Arial" w:cs="Arial"/>
          <w:b w:val="0"/>
          <w:bCs w:val="0"/>
          <w:i w:val="0"/>
          <w:iCs w:val="0"/>
          <w:color w:val="auto"/>
          <w:sz w:val="24"/>
        </w:rPr>
        <w:t xml:space="preserve"> </w:t>
      </w:r>
    </w:p>
    <w:p w:rsidR="00DC6332" w:rsidRDefault="00DC6332"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Plan van aanpak</w:t>
      </w:r>
    </w:p>
    <w:p w:rsidR="00DC6332" w:rsidRDefault="00DC6332"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Requirement Architecture</w:t>
      </w:r>
    </w:p>
    <w:p w:rsidR="00DC6332" w:rsidRDefault="00DC6332"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Interview</w:t>
      </w:r>
    </w:p>
    <w:p w:rsidR="00DC6332" w:rsidRDefault="00DC6332"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Vergadering maandag</w:t>
      </w:r>
    </w:p>
    <w:p w:rsid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WVTTK</w:t>
      </w:r>
    </w:p>
    <w:p w:rsidR="00821380" w:rsidRP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Terugkoppeling notulist</w:t>
      </w:r>
      <w:r w:rsidR="00821380" w:rsidRPr="00DC6332">
        <w:rPr>
          <w:rStyle w:val="IntenseEmphasis"/>
          <w:rFonts w:ascii="Arial" w:hAnsi="Arial" w:cs="Arial"/>
          <w:b w:val="0"/>
          <w:bCs w:val="0"/>
          <w:i w:val="0"/>
          <w:iCs w:val="0"/>
          <w:color w:val="auto"/>
          <w:sz w:val="24"/>
        </w:rPr>
        <w:br/>
      </w:r>
    </w:p>
    <w:p w:rsidR="008C75EF" w:rsidRPr="008C75EF" w:rsidRDefault="00550741" w:rsidP="008C75EF">
      <w:pPr>
        <w:pStyle w:val="Subtitle"/>
        <w:rPr>
          <w:rStyle w:val="IntenseEmphasis"/>
          <w:rFonts w:ascii="Arial" w:hAnsi="Arial" w:cs="Arial"/>
          <w:sz w:val="32"/>
        </w:rPr>
      </w:pPr>
      <w:r>
        <w:rPr>
          <w:rStyle w:val="IntenseEmphasis"/>
          <w:rFonts w:ascii="Arial" w:hAnsi="Arial" w:cs="Arial"/>
          <w:sz w:val="32"/>
        </w:rPr>
        <w:t>Goedkeuring n</w:t>
      </w:r>
      <w:r w:rsidR="008C75EF">
        <w:rPr>
          <w:rStyle w:val="IntenseEmphasis"/>
          <w:rFonts w:ascii="Arial" w:hAnsi="Arial" w:cs="Arial"/>
          <w:sz w:val="32"/>
        </w:rPr>
        <w:t>otulen vorige vergadering</w:t>
      </w:r>
    </w:p>
    <w:p w:rsidR="0053401F" w:rsidRDefault="002921AB" w:rsidP="0053401F">
      <w:pPr>
        <w:rPr>
          <w:rStyle w:val="IntenseEmphasis"/>
          <w:rFonts w:ascii="Arial" w:hAnsi="Arial" w:cs="Arial"/>
          <w:b w:val="0"/>
          <w:i w:val="0"/>
          <w:color w:val="auto"/>
        </w:rPr>
      </w:pPr>
      <w:r>
        <w:rPr>
          <w:rStyle w:val="IntenseEmphasis"/>
          <w:rFonts w:ascii="Arial" w:hAnsi="Arial" w:cs="Arial"/>
          <w:b w:val="0"/>
          <w:i w:val="0"/>
          <w:color w:val="auto"/>
        </w:rPr>
        <w:t>De notulen zijn goedgekeurd</w:t>
      </w:r>
    </w:p>
    <w:p w:rsidR="008C75EF" w:rsidRPr="008C75EF" w:rsidRDefault="008C75EF" w:rsidP="00FC27CF">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9E781D" w:rsidRDefault="002921AB"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samenvatting van het interview is samengevoegd tot 1 geheel.</w:t>
      </w:r>
    </w:p>
    <w:p w:rsidR="009E781D" w:rsidRDefault="009E781D" w:rsidP="0055743E">
      <w:pPr>
        <w:rPr>
          <w:rStyle w:val="IntenseEmphasis"/>
          <w:rFonts w:ascii="Arial" w:hAnsi="Arial" w:cs="Arial"/>
          <w:b w:val="0"/>
          <w:bCs w:val="0"/>
          <w:i w:val="0"/>
          <w:iCs w:val="0"/>
          <w:color w:val="auto"/>
        </w:rPr>
      </w:pPr>
    </w:p>
    <w:p w:rsidR="009E781D" w:rsidRPr="00FC27CF" w:rsidRDefault="009E781D" w:rsidP="009E781D">
      <w:pPr>
        <w:rPr>
          <w:rStyle w:val="IntenseEmphasis"/>
          <w:rFonts w:ascii="Arial" w:hAnsi="Arial" w:cs="Arial"/>
          <w:i w:val="0"/>
          <w:sz w:val="32"/>
        </w:rPr>
      </w:pPr>
      <w:r>
        <w:rPr>
          <w:rStyle w:val="IntenseEmphasis"/>
          <w:rFonts w:ascii="Arial" w:hAnsi="Arial" w:cs="Arial"/>
          <w:i w:val="0"/>
          <w:sz w:val="32"/>
        </w:rPr>
        <w:t>Plan van aanpak</w:t>
      </w:r>
    </w:p>
    <w:p w:rsidR="00EA784A" w:rsidRDefault="002921AB" w:rsidP="009E781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Wordt vandaag zo ver mogelijk afgemaakt.</w:t>
      </w:r>
      <w:r>
        <w:rPr>
          <w:rStyle w:val="IntenseEmphasis"/>
          <w:rFonts w:ascii="Arial" w:hAnsi="Arial" w:cs="Arial"/>
          <w:b w:val="0"/>
          <w:bCs w:val="0"/>
          <w:i w:val="0"/>
          <w:iCs w:val="0"/>
          <w:color w:val="auto"/>
        </w:rPr>
        <w:br/>
        <w:t>Jessy &amp; Zehna gaan bij het PVA de lege punten invullen. Deze moet begin week 4 ingevuld zijn zodat dan alleen nog maar een spellingcheck gedaan hoeft te worden voor inlevering.</w:t>
      </w:r>
    </w:p>
    <w:p w:rsidR="002921AB" w:rsidRDefault="002921AB" w:rsidP="009E781D">
      <w:pPr>
        <w:rPr>
          <w:rStyle w:val="IntenseEmphasis"/>
          <w:rFonts w:ascii="Arial" w:hAnsi="Arial" w:cs="Arial"/>
          <w:b w:val="0"/>
          <w:bCs w:val="0"/>
          <w:i w:val="0"/>
          <w:iCs w:val="0"/>
          <w:color w:val="auto"/>
        </w:rPr>
      </w:pPr>
    </w:p>
    <w:p w:rsidR="002921AB" w:rsidRPr="00FC27CF" w:rsidRDefault="002921AB" w:rsidP="002921AB">
      <w:pPr>
        <w:rPr>
          <w:rStyle w:val="IntenseEmphasis"/>
          <w:rFonts w:ascii="Arial" w:hAnsi="Arial" w:cs="Arial"/>
          <w:i w:val="0"/>
          <w:sz w:val="32"/>
        </w:rPr>
      </w:pPr>
      <w:r>
        <w:rPr>
          <w:rStyle w:val="IntenseEmphasis"/>
          <w:rFonts w:ascii="Arial" w:hAnsi="Arial" w:cs="Arial"/>
          <w:i w:val="0"/>
          <w:sz w:val="32"/>
        </w:rPr>
        <w:t>Requirement Architecture</w:t>
      </w:r>
    </w:p>
    <w:p w:rsidR="002921AB" w:rsidRDefault="002921AB" w:rsidP="009E781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Joost &amp; Koen gaan met de RA aan de slag. Dit doen ze a.d.h.v. eerst MoSCoW op te stellen en vervolgens de overige requirements die er gesteld worden te beschrijven. Daarna gaan ze verder aan de slag met de overige modellen. Hiervan moet in week 4 minimaal al een concept zijn om te reviewen.</w:t>
      </w:r>
    </w:p>
    <w:p w:rsidR="00EB3982" w:rsidRDefault="00EB3982" w:rsidP="009E781D">
      <w:pPr>
        <w:rPr>
          <w:rStyle w:val="IntenseEmphasis"/>
          <w:rFonts w:ascii="Arial" w:hAnsi="Arial" w:cs="Arial"/>
          <w:b w:val="0"/>
          <w:bCs w:val="0"/>
          <w:i w:val="0"/>
          <w:iCs w:val="0"/>
          <w:color w:val="auto"/>
        </w:rPr>
      </w:pPr>
    </w:p>
    <w:p w:rsidR="00EA784A" w:rsidRPr="00FC27CF" w:rsidRDefault="00EA784A" w:rsidP="00EA784A">
      <w:pPr>
        <w:rPr>
          <w:rStyle w:val="IntenseEmphasis"/>
          <w:rFonts w:ascii="Arial" w:hAnsi="Arial" w:cs="Arial"/>
          <w:i w:val="0"/>
          <w:sz w:val="32"/>
        </w:rPr>
      </w:pPr>
      <w:r>
        <w:rPr>
          <w:rStyle w:val="IntenseEmphasis"/>
          <w:rFonts w:ascii="Arial" w:hAnsi="Arial" w:cs="Arial"/>
          <w:i w:val="0"/>
          <w:sz w:val="32"/>
        </w:rPr>
        <w:t>Interview</w:t>
      </w:r>
    </w:p>
    <w:p w:rsidR="0061057F" w:rsidRDefault="003978D8" w:rsidP="00EA784A">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Nadat de samenvatting voor de laatste keer nog doorgelezen wordt op spellingsfouten en inhoud wordt het doorgestuurd via mail naar opdrachtgever Jan Swirl. Als deze geen verdere opmerkingen heeft over de inhoud kan dit afgesloten worden.</w:t>
      </w:r>
    </w:p>
    <w:p w:rsidR="003978D8" w:rsidRDefault="003978D8" w:rsidP="00EA784A">
      <w:pPr>
        <w:rPr>
          <w:rStyle w:val="IntenseEmphasis"/>
          <w:rFonts w:ascii="Arial" w:hAnsi="Arial" w:cs="Arial"/>
          <w:b w:val="0"/>
          <w:bCs w:val="0"/>
          <w:i w:val="0"/>
          <w:iCs w:val="0"/>
          <w:color w:val="auto"/>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Vergadering maandag</w:t>
      </w:r>
    </w:p>
    <w:p w:rsidR="003978D8" w:rsidRDefault="003978D8" w:rsidP="003978D8">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Vooralsnog wordt er aankomende maandag geen vergadering gehouden.</w:t>
      </w:r>
    </w:p>
    <w:p w:rsidR="003978D8" w:rsidRDefault="003978D8" w:rsidP="003978D8">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Eventueel kan er aan het eind van de dag overlegd worden of er eventueel toch nog een gehouden moet worden.</w:t>
      </w:r>
    </w:p>
    <w:p w:rsidR="003978D8" w:rsidRPr="00821380" w:rsidRDefault="003978D8" w:rsidP="00EA784A">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9B2F19" w:rsidRDefault="003978D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Niemand heeft verder nog punten.</w:t>
      </w:r>
    </w:p>
    <w:p w:rsidR="003978D8" w:rsidRDefault="003978D8" w:rsidP="0055743E">
      <w:pPr>
        <w:rPr>
          <w:rStyle w:val="IntenseEmphasis"/>
          <w:rFonts w:ascii="Arial" w:hAnsi="Arial" w:cs="Arial"/>
          <w:b w:val="0"/>
          <w:bCs w:val="0"/>
          <w:i w:val="0"/>
          <w:iCs w:val="0"/>
          <w:color w:val="auto"/>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3978D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Goedgekeurd.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DD79B5" w:rsidP="002B773D">
      <w:pPr>
        <w:rPr>
          <w:rFonts w:ascii="Arial" w:hAnsi="Arial" w:cs="Arial"/>
        </w:rPr>
      </w:pPr>
      <w:r>
        <w:rPr>
          <w:rStyle w:val="IntenseEmphasis"/>
          <w:rFonts w:ascii="Arial" w:hAnsi="Arial" w:cs="Arial"/>
          <w:b w:val="0"/>
          <w:bCs w:val="0"/>
          <w:i w:val="0"/>
          <w:iCs w:val="0"/>
          <w:color w:val="auto"/>
        </w:rPr>
        <w:t>Joost sluit de vergadering om 11:50</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AE7" w:rsidRDefault="00CC1AE7">
      <w:r>
        <w:separator/>
      </w:r>
    </w:p>
  </w:endnote>
  <w:endnote w:type="continuationSeparator" w:id="0">
    <w:p w:rsidR="00CC1AE7" w:rsidRDefault="00CC1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0772A8">
            <w:t>1</w:t>
          </w:r>
          <w:r>
            <w:fldChar w:fldCharType="end"/>
          </w:r>
          <w:r w:rsidR="00F41A90">
            <w:t>/</w:t>
          </w:r>
          <w:fldSimple w:instr=" NUMPAGES  \* MERGEFORMAT ">
            <w:r w:rsidR="000772A8">
              <w:t>2</w:t>
            </w:r>
          </w:fldSimple>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AE7" w:rsidRDefault="00CC1AE7">
      <w:r>
        <w:separator/>
      </w:r>
    </w:p>
  </w:footnote>
  <w:footnote w:type="continuationSeparator" w:id="0">
    <w:p w:rsidR="00CC1AE7" w:rsidRDefault="00CC1A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70208C0D" wp14:editId="2BA9D3DF">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A965A3" w:rsidP="00FD6CEA">
          <w:pPr>
            <w:pStyle w:val="Huisstijl-Kopje"/>
            <w:rPr>
              <w:b w:val="0"/>
            </w:rPr>
          </w:pPr>
          <w:r>
            <w:rPr>
              <w:b w:val="0"/>
            </w:rPr>
            <w:t>Zehna, Joost,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821380" w:rsidP="00A965A3">
          <w:pPr>
            <w:rPr>
              <w:rFonts w:ascii="Arial" w:hAnsi="Arial" w:cs="Arial"/>
              <w:sz w:val="16"/>
              <w:lang w:eastAsia="nl-NL"/>
            </w:rPr>
          </w:pPr>
          <w:r>
            <w:rPr>
              <w:rFonts w:ascii="Arial" w:hAnsi="Arial" w:cs="Arial"/>
              <w:sz w:val="16"/>
              <w:lang w:eastAsia="nl-NL"/>
            </w:rPr>
            <w:t>D08.08</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EB3982" w:rsidP="003F3812">
          <w:pPr>
            <w:pStyle w:val="Huisstijl-Gegeven"/>
          </w:pPr>
          <w:r>
            <w:t>25</w:t>
          </w:r>
          <w:r w:rsidR="00A965A3">
            <w:t>-11-2015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EB3982">
          <w:pPr>
            <w:pStyle w:val="Huisstijl-Gegeven"/>
            <w:tabs>
              <w:tab w:val="left" w:pos="3945"/>
            </w:tabs>
          </w:pPr>
          <w:r>
            <w:t>Tea</w:t>
          </w:r>
          <w:r w:rsidR="00D13F68">
            <w:t>m</w:t>
          </w:r>
          <w:r w:rsidR="00F41A90">
            <w:t xml:space="preserve">vergadering </w:t>
          </w:r>
          <w:r w:rsidR="00821380">
            <w:tab/>
            <w:t>11:</w:t>
          </w:r>
          <w:r w:rsidR="00EB3982">
            <w:t>3</w:t>
          </w:r>
          <w:r w:rsidR="00821380">
            <w:t>5</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632E"/>
    <w:rsid w:val="001B6700"/>
    <w:rsid w:val="001C0BCD"/>
    <w:rsid w:val="001D066F"/>
    <w:rsid w:val="001D3231"/>
    <w:rsid w:val="001E4525"/>
    <w:rsid w:val="001E552E"/>
    <w:rsid w:val="001E6869"/>
    <w:rsid w:val="001E72FD"/>
    <w:rsid w:val="001F0F47"/>
    <w:rsid w:val="001F3F09"/>
    <w:rsid w:val="00202287"/>
    <w:rsid w:val="00211DE6"/>
    <w:rsid w:val="002143E9"/>
    <w:rsid w:val="00214C09"/>
    <w:rsid w:val="0021726D"/>
    <w:rsid w:val="002244A0"/>
    <w:rsid w:val="002366F7"/>
    <w:rsid w:val="0025119A"/>
    <w:rsid w:val="002519C1"/>
    <w:rsid w:val="002538F0"/>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D5F91"/>
    <w:rsid w:val="005E48B0"/>
    <w:rsid w:val="005F6CA4"/>
    <w:rsid w:val="005F7183"/>
    <w:rsid w:val="00605A41"/>
    <w:rsid w:val="0061057F"/>
    <w:rsid w:val="00610FCF"/>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B4074"/>
    <w:rsid w:val="007C209A"/>
    <w:rsid w:val="007C7832"/>
    <w:rsid w:val="007C7B0C"/>
    <w:rsid w:val="007D338E"/>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19A4"/>
    <w:rsid w:val="00AF2310"/>
    <w:rsid w:val="00AF5703"/>
    <w:rsid w:val="00AF5E28"/>
    <w:rsid w:val="00B00A9F"/>
    <w:rsid w:val="00B037D6"/>
    <w:rsid w:val="00B13756"/>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B2C"/>
    <w:rsid w:val="00DC4CD7"/>
    <w:rsid w:val="00DC6332"/>
    <w:rsid w:val="00DD4999"/>
    <w:rsid w:val="00DD7420"/>
    <w:rsid w:val="00DD758C"/>
    <w:rsid w:val="00DD79B5"/>
    <w:rsid w:val="00DE046F"/>
    <w:rsid w:val="00DE3726"/>
    <w:rsid w:val="00DF10E6"/>
    <w:rsid w:val="00DF7268"/>
    <w:rsid w:val="00E00DC5"/>
    <w:rsid w:val="00E106F7"/>
    <w:rsid w:val="00E110D8"/>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55DF"/>
    <w:rsid w:val="00E959DB"/>
    <w:rsid w:val="00E97E8A"/>
    <w:rsid w:val="00EA784A"/>
    <w:rsid w:val="00EB1D3D"/>
    <w:rsid w:val="00EB3982"/>
    <w:rsid w:val="00EB3DF3"/>
    <w:rsid w:val="00EB7007"/>
    <w:rsid w:val="00EC4E6F"/>
    <w:rsid w:val="00ED3592"/>
    <w:rsid w:val="00ED5387"/>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177</TotalTime>
  <Pages>2</Pages>
  <Words>235</Words>
  <Characters>1298</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43</cp:revision>
  <cp:lastPrinted>2012-04-26T10:59:00Z</cp:lastPrinted>
  <dcterms:created xsi:type="dcterms:W3CDTF">2015-11-11T11:46:00Z</dcterms:created>
  <dcterms:modified xsi:type="dcterms:W3CDTF">2015-11-29T16:52:00Z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