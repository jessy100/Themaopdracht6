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3D6" w:rsidRDefault="00E813D6" w:rsidP="00BF2624">
      <w:pPr>
        <w:jc w:val="both"/>
        <w:rPr>
          <w:rFonts w:ascii="Arial" w:hAnsi="Arial" w:cs="Arial"/>
          <w:b/>
          <w:sz w:val="18"/>
        </w:rPr>
      </w:pPr>
      <w:bookmarkStart w:id="0" w:name="bmBegin"/>
      <w:bookmarkEnd w:id="0"/>
    </w:p>
    <w:p w:rsidR="00E813D6" w:rsidRDefault="00E813D6" w:rsidP="00E813D6">
      <w:pPr>
        <w:pStyle w:val="Lijstalinea"/>
        <w:ind w:left="709"/>
        <w:contextualSpacing w:val="0"/>
        <w:jc w:val="both"/>
        <w:rPr>
          <w:rFonts w:ascii="Arial" w:hAnsi="Arial" w:cs="Arial"/>
          <w:b/>
          <w:sz w:val="18"/>
        </w:rPr>
      </w:pPr>
    </w:p>
    <w:p w:rsidR="00F44697" w:rsidRDefault="00FC27CF" w:rsidP="00EB3982">
      <w:pPr>
        <w:pStyle w:val="Ondertitel"/>
        <w:rPr>
          <w:rFonts w:ascii="Arial" w:eastAsia="Times New Roman" w:hAnsi="Arial" w:cs="Arial"/>
          <w:i w:val="0"/>
          <w:iCs w:val="0"/>
          <w:color w:val="auto"/>
          <w:spacing w:val="0"/>
          <w:szCs w:val="18"/>
        </w:rPr>
      </w:pPr>
      <w:r w:rsidRPr="00FC27CF">
        <w:rPr>
          <w:rStyle w:val="Intensievebenadrukking"/>
          <w:rFonts w:ascii="Arial" w:hAnsi="Arial" w:cs="Arial"/>
          <w:sz w:val="32"/>
        </w:rPr>
        <w:t>Opening</w:t>
      </w:r>
    </w:p>
    <w:p w:rsidR="00EB3982" w:rsidRPr="000772A8" w:rsidRDefault="000772A8" w:rsidP="00EB3982">
      <w:pPr>
        <w:rPr>
          <w:rFonts w:ascii="Arial" w:hAnsi="Arial" w:cs="Arial"/>
        </w:rPr>
      </w:pPr>
      <w:r>
        <w:rPr>
          <w:rFonts w:ascii="Arial" w:hAnsi="Arial" w:cs="Arial"/>
        </w:rPr>
        <w:t>Joo</w:t>
      </w:r>
      <w:r w:rsidR="009121A3">
        <w:rPr>
          <w:rFonts w:ascii="Arial" w:hAnsi="Arial" w:cs="Arial"/>
        </w:rPr>
        <w:t xml:space="preserve">st opent de vergadering om </w:t>
      </w:r>
      <w:r w:rsidR="00622700">
        <w:rPr>
          <w:rFonts w:ascii="Arial" w:hAnsi="Arial" w:cs="Arial"/>
        </w:rPr>
        <w:t>10:10</w:t>
      </w:r>
    </w:p>
    <w:p w:rsidR="00FC27CF" w:rsidRDefault="00FC27CF" w:rsidP="00FC27CF">
      <w:pPr>
        <w:jc w:val="both"/>
        <w:rPr>
          <w:rFonts w:ascii="Arial" w:hAnsi="Arial" w:cs="Arial"/>
          <w:sz w:val="18"/>
          <w:szCs w:val="18"/>
        </w:rPr>
      </w:pPr>
    </w:p>
    <w:p w:rsidR="00B37D6B" w:rsidRPr="00B37D6B" w:rsidRDefault="00FC27CF" w:rsidP="00B37D6B">
      <w:pPr>
        <w:pStyle w:val="Geenafstand"/>
        <w:rPr>
          <w:rStyle w:val="Intensievebenadrukking"/>
          <w:rFonts w:ascii="Arial" w:hAnsi="Arial" w:cs="Arial"/>
          <w:b w:val="0"/>
          <w:bCs w:val="0"/>
          <w:i w:val="0"/>
          <w:iCs w:val="0"/>
          <w:color w:val="auto"/>
          <w:sz w:val="24"/>
        </w:rPr>
      </w:pPr>
      <w:r>
        <w:rPr>
          <w:rStyle w:val="Intensievebenadrukking"/>
          <w:rFonts w:ascii="Arial" w:hAnsi="Arial" w:cs="Arial"/>
          <w:i w:val="0"/>
          <w:sz w:val="32"/>
        </w:rPr>
        <w:t>Agenda</w:t>
      </w:r>
    </w:p>
    <w:p w:rsidR="00622700" w:rsidRPr="00622700" w:rsidRDefault="00622700" w:rsidP="00622700">
      <w:pPr>
        <w:pStyle w:val="Geenafstand"/>
        <w:numPr>
          <w:ilvl w:val="0"/>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Opening vergadering</w:t>
      </w:r>
    </w:p>
    <w:p w:rsidR="00622700" w:rsidRPr="00622700" w:rsidRDefault="00622700" w:rsidP="00622700">
      <w:pPr>
        <w:pStyle w:val="Geenafstand"/>
        <w:numPr>
          <w:ilvl w:val="0"/>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Vaststelling presentielijst</w:t>
      </w:r>
    </w:p>
    <w:p w:rsidR="00622700" w:rsidRPr="00622700" w:rsidRDefault="00622700" w:rsidP="00622700">
      <w:pPr>
        <w:pStyle w:val="Geenafstand"/>
        <w:numPr>
          <w:ilvl w:val="0"/>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Goedkeuring van notulen van vorige vergadering</w:t>
      </w:r>
    </w:p>
    <w:p w:rsidR="00622700" w:rsidRPr="00622700" w:rsidRDefault="00622700" w:rsidP="00622700">
      <w:pPr>
        <w:pStyle w:val="Geenafstand"/>
        <w:numPr>
          <w:ilvl w:val="0"/>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Gedane zaken</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Klassendiagram</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proofErr w:type="spellStart"/>
      <w:r w:rsidRPr="00622700">
        <w:rPr>
          <w:rStyle w:val="Intensievebenadrukking"/>
          <w:rFonts w:ascii="Arial" w:hAnsi="Arial" w:cs="Arial"/>
          <w:b w:val="0"/>
          <w:bCs w:val="0"/>
          <w:i w:val="0"/>
          <w:iCs w:val="0"/>
          <w:color w:val="auto"/>
          <w:sz w:val="24"/>
        </w:rPr>
        <w:t>Riviews</w:t>
      </w:r>
      <w:proofErr w:type="spellEnd"/>
      <w:r w:rsidRPr="00622700">
        <w:rPr>
          <w:rStyle w:val="Intensievebenadrukking"/>
          <w:rFonts w:ascii="Arial" w:hAnsi="Arial" w:cs="Arial"/>
          <w:b w:val="0"/>
          <w:bCs w:val="0"/>
          <w:i w:val="0"/>
          <w:iCs w:val="0"/>
          <w:color w:val="auto"/>
          <w:sz w:val="24"/>
        </w:rPr>
        <w:t xml:space="preserve"> allemaal verwerkt</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Planning projectweken</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proofErr w:type="spellStart"/>
      <w:r w:rsidRPr="00622700">
        <w:rPr>
          <w:rStyle w:val="Intensievebenadrukking"/>
          <w:rFonts w:ascii="Arial" w:hAnsi="Arial" w:cs="Arial"/>
          <w:b w:val="0"/>
          <w:bCs w:val="0"/>
          <w:i w:val="0"/>
          <w:iCs w:val="0"/>
          <w:color w:val="auto"/>
          <w:sz w:val="24"/>
        </w:rPr>
        <w:t>Requirement</w:t>
      </w:r>
      <w:proofErr w:type="spellEnd"/>
      <w:r w:rsidRPr="00622700">
        <w:rPr>
          <w:rStyle w:val="Intensievebenadrukking"/>
          <w:rFonts w:ascii="Arial" w:hAnsi="Arial" w:cs="Arial"/>
          <w:b w:val="0"/>
          <w:bCs w:val="0"/>
          <w:i w:val="0"/>
          <w:iCs w:val="0"/>
          <w:color w:val="auto"/>
          <w:sz w:val="24"/>
        </w:rPr>
        <w:t xml:space="preserve"> Architecture</w:t>
      </w:r>
    </w:p>
    <w:p w:rsidR="00622700" w:rsidRPr="00622700" w:rsidRDefault="00622700" w:rsidP="00622700">
      <w:pPr>
        <w:pStyle w:val="Geenafstand"/>
        <w:numPr>
          <w:ilvl w:val="0"/>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Openstaande punten</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Solution Architecture</w:t>
      </w:r>
    </w:p>
    <w:p w:rsidR="00622700" w:rsidRPr="00622700" w:rsidRDefault="00622700" w:rsidP="00622700">
      <w:pPr>
        <w:pStyle w:val="Geenafstand"/>
        <w:ind w:left="1440"/>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Dit moet nog verder afgemaakt worden. Vervolgens moet Joost hier nog naar kijken…</w:t>
      </w:r>
    </w:p>
    <w:p w:rsidR="00622700" w:rsidRPr="00622700" w:rsidRDefault="00622700" w:rsidP="00622700">
      <w:pPr>
        <w:pStyle w:val="Geenafstand"/>
        <w:numPr>
          <w:ilvl w:val="0"/>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Nieuwe punten</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Begintijd rest van de week.</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 xml:space="preserve">LPC1114FN28/102 aansluiten op </w:t>
      </w:r>
      <w:proofErr w:type="spellStart"/>
      <w:r w:rsidRPr="00622700">
        <w:rPr>
          <w:rStyle w:val="Intensievebenadrukking"/>
          <w:rFonts w:ascii="Arial" w:hAnsi="Arial" w:cs="Arial"/>
          <w:b w:val="0"/>
          <w:bCs w:val="0"/>
          <w:i w:val="0"/>
          <w:iCs w:val="0"/>
          <w:color w:val="auto"/>
          <w:sz w:val="24"/>
        </w:rPr>
        <w:t>Breadboard</w:t>
      </w:r>
      <w:proofErr w:type="spellEnd"/>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Webserver aan wasmachine koppelen.</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Programma kunnen draaien op RTOS</w:t>
      </w:r>
    </w:p>
    <w:p w:rsidR="00622700" w:rsidRPr="00622700" w:rsidRDefault="00622700" w:rsidP="00622700">
      <w:pPr>
        <w:pStyle w:val="Geenafstand"/>
        <w:numPr>
          <w:ilvl w:val="1"/>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 xml:space="preserve">Testen wasmachine emulator werking </w:t>
      </w:r>
    </w:p>
    <w:p w:rsidR="00622700" w:rsidRPr="00622700" w:rsidRDefault="00622700" w:rsidP="00622700">
      <w:pPr>
        <w:pStyle w:val="Geenafstand"/>
        <w:numPr>
          <w:ilvl w:val="0"/>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WVTTK</w:t>
      </w:r>
    </w:p>
    <w:p w:rsidR="00821380" w:rsidRPr="00622700" w:rsidRDefault="00622700" w:rsidP="00622700">
      <w:pPr>
        <w:pStyle w:val="Geenafstand"/>
        <w:numPr>
          <w:ilvl w:val="0"/>
          <w:numId w:val="15"/>
        </w:numPr>
        <w:rPr>
          <w:rStyle w:val="Intensievebenadrukking"/>
          <w:rFonts w:ascii="Arial" w:hAnsi="Arial" w:cs="Arial"/>
          <w:b w:val="0"/>
          <w:bCs w:val="0"/>
          <w:i w:val="0"/>
          <w:iCs w:val="0"/>
          <w:color w:val="auto"/>
          <w:sz w:val="24"/>
        </w:rPr>
      </w:pPr>
      <w:r w:rsidRPr="00622700">
        <w:rPr>
          <w:rStyle w:val="Intensievebenadrukking"/>
          <w:rFonts w:ascii="Arial" w:hAnsi="Arial" w:cs="Arial"/>
          <w:b w:val="0"/>
          <w:bCs w:val="0"/>
          <w:i w:val="0"/>
          <w:iCs w:val="0"/>
          <w:color w:val="auto"/>
          <w:sz w:val="24"/>
        </w:rPr>
        <w:t>Terugkoppeling Notulist</w:t>
      </w:r>
      <w:r w:rsidR="00821380" w:rsidRPr="00622700">
        <w:rPr>
          <w:rStyle w:val="Intensievebenadrukking"/>
          <w:rFonts w:ascii="Arial" w:hAnsi="Arial" w:cs="Arial"/>
          <w:b w:val="0"/>
          <w:bCs w:val="0"/>
          <w:i w:val="0"/>
          <w:iCs w:val="0"/>
          <w:color w:val="auto"/>
          <w:sz w:val="24"/>
        </w:rPr>
        <w:br/>
      </w:r>
    </w:p>
    <w:p w:rsidR="008C75EF" w:rsidRPr="008C75EF" w:rsidRDefault="0025302A" w:rsidP="008C75EF">
      <w:pPr>
        <w:pStyle w:val="Ondertitel"/>
        <w:rPr>
          <w:rStyle w:val="Intensievebenadrukking"/>
          <w:rFonts w:ascii="Arial" w:hAnsi="Arial" w:cs="Arial"/>
          <w:sz w:val="32"/>
        </w:rPr>
      </w:pPr>
      <w:r>
        <w:rPr>
          <w:rStyle w:val="Intensievebenadrukking"/>
          <w:rFonts w:ascii="Arial" w:hAnsi="Arial" w:cs="Arial"/>
          <w:sz w:val="32"/>
        </w:rPr>
        <w:t>Vaststelling presentielijst</w:t>
      </w:r>
    </w:p>
    <w:p w:rsidR="0053401F" w:rsidRDefault="0025302A" w:rsidP="0053401F">
      <w:pPr>
        <w:rPr>
          <w:rStyle w:val="Intensievebenadrukking"/>
          <w:rFonts w:ascii="Arial" w:hAnsi="Arial" w:cs="Arial"/>
          <w:b w:val="0"/>
          <w:i w:val="0"/>
          <w:color w:val="auto"/>
        </w:rPr>
      </w:pPr>
      <w:r>
        <w:rPr>
          <w:rStyle w:val="Intensievebenadrukking"/>
          <w:rFonts w:ascii="Arial" w:hAnsi="Arial" w:cs="Arial"/>
          <w:b w:val="0"/>
          <w:i w:val="0"/>
          <w:color w:val="auto"/>
        </w:rPr>
        <w:t>Iedereen is aanwezig</w:t>
      </w:r>
      <w:r w:rsidR="00486190">
        <w:rPr>
          <w:rStyle w:val="Intensievebenadrukking"/>
          <w:rFonts w:ascii="Arial" w:hAnsi="Arial" w:cs="Arial"/>
          <w:b w:val="0"/>
          <w:i w:val="0"/>
          <w:color w:val="auto"/>
        </w:rPr>
        <w:t>.</w:t>
      </w:r>
    </w:p>
    <w:p w:rsidR="008C75EF" w:rsidRDefault="008C75EF" w:rsidP="00FC27CF">
      <w:pPr>
        <w:pStyle w:val="Geenafstand"/>
        <w:rPr>
          <w:rStyle w:val="Intensievebenadrukking"/>
          <w:rFonts w:ascii="Arial" w:hAnsi="Arial" w:cs="Arial"/>
          <w:b w:val="0"/>
          <w:i w:val="0"/>
          <w:sz w:val="24"/>
        </w:rPr>
      </w:pPr>
    </w:p>
    <w:p w:rsidR="0025302A" w:rsidRPr="008C75EF" w:rsidRDefault="0025302A" w:rsidP="0025302A">
      <w:pPr>
        <w:pStyle w:val="Ondertitel"/>
        <w:rPr>
          <w:rStyle w:val="Intensievebenadrukking"/>
          <w:rFonts w:ascii="Arial" w:hAnsi="Arial" w:cs="Arial"/>
          <w:sz w:val="32"/>
        </w:rPr>
      </w:pPr>
      <w:r>
        <w:rPr>
          <w:rStyle w:val="Intensievebenadrukking"/>
          <w:rFonts w:ascii="Arial" w:hAnsi="Arial" w:cs="Arial"/>
          <w:sz w:val="32"/>
        </w:rPr>
        <w:t>Goedkeuring notulen vorige vergadering</w:t>
      </w:r>
    </w:p>
    <w:p w:rsidR="0025302A" w:rsidRPr="002076CF" w:rsidRDefault="0025302A" w:rsidP="0025302A">
      <w:pPr>
        <w:pStyle w:val="Geenafstand"/>
        <w:rPr>
          <w:rStyle w:val="Intensievebenadrukking"/>
          <w:rFonts w:ascii="Arial" w:hAnsi="Arial" w:cs="Arial"/>
          <w:b w:val="0"/>
          <w:i w:val="0"/>
          <w:color w:val="auto"/>
          <w:sz w:val="24"/>
        </w:rPr>
      </w:pPr>
      <w:r w:rsidRPr="002076CF">
        <w:rPr>
          <w:rStyle w:val="Intensievebenadrukking"/>
          <w:rFonts w:ascii="Arial" w:hAnsi="Arial" w:cs="Arial"/>
          <w:b w:val="0"/>
          <w:i w:val="0"/>
          <w:color w:val="auto"/>
          <w:sz w:val="24"/>
        </w:rPr>
        <w:t>De notulen zijn goedgekeurd.</w:t>
      </w:r>
    </w:p>
    <w:p w:rsidR="0025302A" w:rsidRPr="008C75EF" w:rsidRDefault="0025302A" w:rsidP="0025302A">
      <w:pPr>
        <w:pStyle w:val="Geenafstand"/>
        <w:rPr>
          <w:rStyle w:val="Intensievebenadrukking"/>
          <w:rFonts w:ascii="Arial" w:hAnsi="Arial" w:cs="Arial"/>
          <w:b w:val="0"/>
          <w:i w:val="0"/>
          <w:sz w:val="24"/>
        </w:rPr>
      </w:pPr>
    </w:p>
    <w:p w:rsidR="0055743E" w:rsidRPr="009E781D" w:rsidRDefault="00022E35" w:rsidP="009E781D">
      <w:pPr>
        <w:rPr>
          <w:rStyle w:val="Intensievebenadrukking"/>
          <w:rFonts w:ascii="Arial" w:hAnsi="Arial" w:cs="Arial"/>
          <w:i w:val="0"/>
          <w:sz w:val="32"/>
        </w:rPr>
      </w:pPr>
      <w:r>
        <w:rPr>
          <w:rStyle w:val="Intensievebenadrukking"/>
          <w:rFonts w:ascii="Arial" w:hAnsi="Arial" w:cs="Arial"/>
          <w:i w:val="0"/>
          <w:sz w:val="32"/>
        </w:rPr>
        <w:t>Gedane zaken</w:t>
      </w:r>
    </w:p>
    <w:p w:rsidR="001B00F9" w:rsidRDefault="001B00F9">
      <w:pPr>
        <w:rPr>
          <w:rStyle w:val="Intensievebenadrukking"/>
          <w:rFonts w:ascii="Arial" w:hAnsi="Arial" w:cs="Arial"/>
          <w:b w:val="0"/>
          <w:bCs w:val="0"/>
          <w:i w:val="0"/>
          <w:iCs w:val="0"/>
          <w:color w:val="auto"/>
        </w:rPr>
      </w:pPr>
    </w:p>
    <w:p w:rsidR="009264A1" w:rsidRDefault="009264A1">
      <w:pPr>
        <w:rPr>
          <w:rStyle w:val="Intensievebenadrukking"/>
          <w:rFonts w:ascii="Arial" w:hAnsi="Arial" w:cs="Arial"/>
          <w:i w:val="0"/>
          <w:sz w:val="32"/>
        </w:rPr>
      </w:pPr>
    </w:p>
    <w:p w:rsidR="003978D8" w:rsidRPr="00FC27CF" w:rsidRDefault="0025302A" w:rsidP="003978D8">
      <w:pPr>
        <w:rPr>
          <w:rStyle w:val="Intensievebenadrukking"/>
          <w:rFonts w:ascii="Arial" w:hAnsi="Arial" w:cs="Arial"/>
          <w:i w:val="0"/>
          <w:sz w:val="32"/>
        </w:rPr>
      </w:pPr>
      <w:r>
        <w:rPr>
          <w:rStyle w:val="Intensievebenadrukking"/>
          <w:rFonts w:ascii="Arial" w:hAnsi="Arial" w:cs="Arial"/>
          <w:i w:val="0"/>
          <w:sz w:val="32"/>
        </w:rPr>
        <w:t>Reviews</w:t>
      </w:r>
    </w:p>
    <w:p w:rsidR="001B00F9" w:rsidRDefault="001B00F9" w:rsidP="00612F99">
      <w:pPr>
        <w:rPr>
          <w:rStyle w:val="Intensievebenadrukking"/>
          <w:rFonts w:ascii="Arial" w:hAnsi="Arial" w:cs="Arial"/>
          <w:b w:val="0"/>
          <w:bCs w:val="0"/>
          <w:i w:val="0"/>
          <w:iCs w:val="0"/>
          <w:color w:val="auto"/>
        </w:rPr>
      </w:pPr>
    </w:p>
    <w:p w:rsidR="00B16529" w:rsidRDefault="00B16529">
      <w:pPr>
        <w:rPr>
          <w:rStyle w:val="Intensievebenadrukking"/>
          <w:rFonts w:ascii="Arial" w:hAnsi="Arial" w:cs="Arial"/>
          <w:i w:val="0"/>
          <w:sz w:val="32"/>
        </w:rPr>
      </w:pPr>
      <w:r>
        <w:rPr>
          <w:rStyle w:val="Intensievebenadrukking"/>
          <w:rFonts w:ascii="Arial" w:hAnsi="Arial" w:cs="Arial"/>
          <w:i w:val="0"/>
          <w:sz w:val="32"/>
        </w:rPr>
        <w:lastRenderedPageBreak/>
        <w:br w:type="page"/>
      </w:r>
    </w:p>
    <w:p w:rsidR="001B00F9" w:rsidRPr="009E781D" w:rsidRDefault="001B00F9" w:rsidP="001B00F9">
      <w:pPr>
        <w:rPr>
          <w:rStyle w:val="Intensievebenadrukking"/>
          <w:rFonts w:ascii="Arial" w:hAnsi="Arial" w:cs="Arial"/>
          <w:i w:val="0"/>
          <w:sz w:val="32"/>
        </w:rPr>
      </w:pPr>
      <w:r>
        <w:rPr>
          <w:rStyle w:val="Intensievebenadrukking"/>
          <w:rFonts w:ascii="Arial" w:hAnsi="Arial" w:cs="Arial"/>
          <w:i w:val="0"/>
          <w:sz w:val="32"/>
        </w:rPr>
        <w:lastRenderedPageBreak/>
        <w:t>Solution Architecture</w:t>
      </w:r>
    </w:p>
    <w:p w:rsidR="001B00F9" w:rsidRDefault="00B16529" w:rsidP="001B00F9">
      <w:pPr>
        <w:rPr>
          <w:rStyle w:val="Intensievebenadrukking"/>
          <w:rFonts w:ascii="Arial" w:hAnsi="Arial" w:cs="Arial"/>
          <w:b w:val="0"/>
          <w:bCs w:val="0"/>
          <w:i w:val="0"/>
          <w:iCs w:val="0"/>
          <w:color w:val="auto"/>
        </w:rPr>
      </w:pPr>
      <w:bookmarkStart w:id="1" w:name="_GoBack"/>
      <w:r>
        <w:rPr>
          <w:rStyle w:val="Intensievebenadrukking"/>
          <w:rFonts w:ascii="Arial" w:hAnsi="Arial" w:cs="Arial"/>
          <w:b w:val="0"/>
          <w:bCs w:val="0"/>
          <w:i w:val="0"/>
          <w:iCs w:val="0"/>
          <w:color w:val="auto"/>
        </w:rPr>
        <w:t xml:space="preserve">De solution architecture </w:t>
      </w:r>
    </w:p>
    <w:bookmarkEnd w:id="1"/>
    <w:p w:rsidR="004F5D45" w:rsidRDefault="004F5D45" w:rsidP="001B00F9">
      <w:pPr>
        <w:rPr>
          <w:rStyle w:val="Intensievebenadrukking"/>
          <w:rFonts w:ascii="Arial" w:hAnsi="Arial" w:cs="Arial"/>
          <w:b w:val="0"/>
          <w:bCs w:val="0"/>
          <w:i w:val="0"/>
          <w:iCs w:val="0"/>
          <w:color w:val="auto"/>
        </w:rPr>
      </w:pPr>
    </w:p>
    <w:p w:rsidR="004F5D45" w:rsidRPr="009E781D" w:rsidRDefault="004F5D45" w:rsidP="004F5D45">
      <w:pPr>
        <w:rPr>
          <w:rStyle w:val="Intensievebenadrukking"/>
          <w:rFonts w:ascii="Arial" w:hAnsi="Arial" w:cs="Arial"/>
          <w:i w:val="0"/>
          <w:sz w:val="32"/>
        </w:rPr>
      </w:pPr>
      <w:r>
        <w:rPr>
          <w:rStyle w:val="Intensievebenadrukking"/>
          <w:rFonts w:ascii="Arial" w:hAnsi="Arial" w:cs="Arial"/>
          <w:i w:val="0"/>
          <w:sz w:val="32"/>
        </w:rPr>
        <w:t>Planning komende weken</w:t>
      </w:r>
    </w:p>
    <w:p w:rsidR="004F5D45" w:rsidRDefault="004F5D45" w:rsidP="004F5D45">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Een gedetailleerde planning maken voor de resterende weken van dit project. Hierin worden dan de producteisen die gemaakt worden a.d.h.v. MoSCoW ingepland en eventueel belangrijke testen en documenten die ook opgeleverd moeten worden. Er kan verder ook naar het PVA gekeken worden voor de structurering van de planning.</w:t>
      </w:r>
    </w:p>
    <w:p w:rsidR="003978D8" w:rsidRDefault="003978D8" w:rsidP="00EA784A">
      <w:pPr>
        <w:rPr>
          <w:rStyle w:val="Intensievebenadrukking"/>
          <w:rFonts w:ascii="Arial" w:hAnsi="Arial" w:cs="Arial"/>
          <w:b w:val="0"/>
          <w:bCs w:val="0"/>
          <w:i w:val="0"/>
          <w:iCs w:val="0"/>
          <w:color w:val="auto"/>
        </w:rPr>
      </w:pPr>
    </w:p>
    <w:p w:rsidR="00E93A83" w:rsidRPr="009E781D" w:rsidRDefault="00E93A83" w:rsidP="00E93A83">
      <w:pPr>
        <w:rPr>
          <w:rStyle w:val="Intensievebenadrukking"/>
          <w:rFonts w:ascii="Arial" w:hAnsi="Arial" w:cs="Arial"/>
          <w:i w:val="0"/>
          <w:sz w:val="32"/>
        </w:rPr>
      </w:pPr>
      <w:r>
        <w:rPr>
          <w:rStyle w:val="Intensievebenadrukking"/>
          <w:rFonts w:ascii="Arial" w:hAnsi="Arial" w:cs="Arial"/>
          <w:i w:val="0"/>
          <w:sz w:val="32"/>
        </w:rPr>
        <w:t>Klassendiagram</w:t>
      </w:r>
    </w:p>
    <w:p w:rsidR="00E93A83" w:rsidRDefault="00DC353D" w:rsidP="00E93A83">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 xml:space="preserve">Voor het klassendiagram mag alleen het RTOS informatie sturen naar de interface van de wasmachine. Als startpunt moet er gekeken worden naar alle use cases. Hier wordt in het begin per use case een controller object van gemaakt. </w:t>
      </w:r>
      <w:r w:rsidR="00EE10C8">
        <w:rPr>
          <w:rStyle w:val="Intensievebenadrukking"/>
          <w:rFonts w:ascii="Arial" w:hAnsi="Arial" w:cs="Arial"/>
          <w:b w:val="0"/>
          <w:bCs w:val="0"/>
          <w:i w:val="0"/>
          <w:iCs w:val="0"/>
          <w:color w:val="auto"/>
        </w:rPr>
        <w:t>Deze worden later eventueel samengevoegd a.d.h.v. functionaliteit.  Er wordt gekeken naar het listener pattern als communicatie van de sensoren naar het wasprogramma. Het gebruik van de websocket wordt in het klassendiagram gekeken naar de powerpoint slides. Als praktische code implementatie zou de chatserver van netwerkprogrammeren een goed voorbeeld zijn.</w:t>
      </w:r>
      <w:r>
        <w:rPr>
          <w:rStyle w:val="Intensievebenadrukking"/>
          <w:rFonts w:ascii="Arial" w:hAnsi="Arial" w:cs="Arial"/>
          <w:b w:val="0"/>
          <w:bCs w:val="0"/>
          <w:i w:val="0"/>
          <w:iCs w:val="0"/>
          <w:color w:val="auto"/>
        </w:rPr>
        <w:t xml:space="preserve"> </w:t>
      </w:r>
    </w:p>
    <w:p w:rsidR="00E93A83" w:rsidRPr="00821380" w:rsidRDefault="00E93A83" w:rsidP="00E93A83">
      <w:pPr>
        <w:rPr>
          <w:rStyle w:val="Intensievebenadrukking"/>
          <w:rFonts w:ascii="Arial" w:hAnsi="Arial" w:cs="Arial"/>
          <w:b w:val="0"/>
          <w:bCs w:val="0"/>
          <w:i w:val="0"/>
          <w:iCs w:val="0"/>
          <w:color w:val="auto"/>
        </w:rPr>
      </w:pPr>
    </w:p>
    <w:p w:rsidR="00FC27CF" w:rsidRPr="00FC27CF" w:rsidRDefault="0055743E" w:rsidP="00FC27CF">
      <w:pPr>
        <w:rPr>
          <w:rStyle w:val="Intensievebenadrukking"/>
          <w:rFonts w:ascii="Arial" w:hAnsi="Arial" w:cs="Arial"/>
          <w:i w:val="0"/>
          <w:sz w:val="32"/>
        </w:rPr>
      </w:pPr>
      <w:r>
        <w:rPr>
          <w:rStyle w:val="Intensievebenadrukking"/>
          <w:rFonts w:ascii="Arial" w:hAnsi="Arial" w:cs="Arial"/>
          <w:i w:val="0"/>
          <w:sz w:val="32"/>
        </w:rPr>
        <w:t>Wat verder ter tafel komt</w:t>
      </w:r>
    </w:p>
    <w:p w:rsidR="009B2F19" w:rsidRDefault="00EE10C8" w:rsidP="0055743E">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Er zijn geen verdere opmerkingen.</w:t>
      </w:r>
    </w:p>
    <w:p w:rsidR="003978D8" w:rsidRDefault="003978D8" w:rsidP="0055743E">
      <w:pPr>
        <w:rPr>
          <w:rStyle w:val="Intensievebenadrukking"/>
          <w:rFonts w:ascii="Arial" w:hAnsi="Arial" w:cs="Arial"/>
          <w:b w:val="0"/>
          <w:bCs w:val="0"/>
          <w:i w:val="0"/>
          <w:iCs w:val="0"/>
          <w:color w:val="auto"/>
        </w:rPr>
      </w:pPr>
    </w:p>
    <w:p w:rsidR="003978D8" w:rsidRPr="00FC27CF" w:rsidRDefault="003978D8" w:rsidP="003978D8">
      <w:pPr>
        <w:rPr>
          <w:rStyle w:val="Intensievebenadrukking"/>
          <w:rFonts w:ascii="Arial" w:hAnsi="Arial" w:cs="Arial"/>
          <w:i w:val="0"/>
          <w:sz w:val="32"/>
        </w:rPr>
      </w:pPr>
      <w:r>
        <w:rPr>
          <w:rStyle w:val="Intensievebenadrukking"/>
          <w:rFonts w:ascii="Arial" w:hAnsi="Arial" w:cs="Arial"/>
          <w:i w:val="0"/>
          <w:sz w:val="32"/>
        </w:rPr>
        <w:t>Terugkoppeling Notulist</w:t>
      </w:r>
    </w:p>
    <w:p w:rsidR="003978D8" w:rsidRDefault="00EE10C8" w:rsidP="0055743E">
      <w:pPr>
        <w:rPr>
          <w:rStyle w:val="Intensievebenadrukking"/>
          <w:rFonts w:ascii="Arial" w:hAnsi="Arial" w:cs="Arial"/>
          <w:b w:val="0"/>
          <w:bCs w:val="0"/>
          <w:i w:val="0"/>
          <w:iCs w:val="0"/>
          <w:color w:val="auto"/>
        </w:rPr>
      </w:pPr>
      <w:r>
        <w:rPr>
          <w:rStyle w:val="Intensievebenadrukking"/>
          <w:rFonts w:ascii="Arial" w:hAnsi="Arial" w:cs="Arial"/>
          <w:b w:val="0"/>
          <w:bCs w:val="0"/>
          <w:i w:val="0"/>
          <w:iCs w:val="0"/>
          <w:color w:val="auto"/>
        </w:rPr>
        <w:t>Goed.</w:t>
      </w:r>
    </w:p>
    <w:p w:rsidR="00821380" w:rsidRDefault="00821380" w:rsidP="0055743E">
      <w:pPr>
        <w:rPr>
          <w:rStyle w:val="Intensievebenadrukking"/>
          <w:rFonts w:ascii="Arial" w:hAnsi="Arial" w:cs="Arial"/>
          <w:b w:val="0"/>
          <w:bCs w:val="0"/>
          <w:i w:val="0"/>
          <w:iCs w:val="0"/>
          <w:color w:val="auto"/>
        </w:rPr>
      </w:pPr>
    </w:p>
    <w:p w:rsidR="0055743E" w:rsidRPr="00FC27CF" w:rsidRDefault="0055743E" w:rsidP="0055743E">
      <w:pPr>
        <w:rPr>
          <w:rStyle w:val="Intensievebenadrukking"/>
          <w:rFonts w:ascii="Arial" w:hAnsi="Arial" w:cs="Arial"/>
          <w:i w:val="0"/>
          <w:sz w:val="32"/>
        </w:rPr>
      </w:pPr>
      <w:r>
        <w:rPr>
          <w:rStyle w:val="Intensievebenadrukking"/>
          <w:rFonts w:ascii="Arial" w:hAnsi="Arial" w:cs="Arial"/>
          <w:i w:val="0"/>
          <w:sz w:val="32"/>
        </w:rPr>
        <w:t>Sluiting</w:t>
      </w:r>
    </w:p>
    <w:p w:rsidR="002B773D" w:rsidRPr="00297205" w:rsidRDefault="00F43D0C" w:rsidP="002B773D">
      <w:pPr>
        <w:rPr>
          <w:rFonts w:ascii="Arial" w:hAnsi="Arial" w:cs="Arial"/>
        </w:rPr>
      </w:pPr>
      <w:r>
        <w:rPr>
          <w:rStyle w:val="Intensievebenadrukking"/>
          <w:rFonts w:ascii="Arial" w:hAnsi="Arial" w:cs="Arial"/>
          <w:b w:val="0"/>
          <w:bCs w:val="0"/>
          <w:i w:val="0"/>
          <w:iCs w:val="0"/>
          <w:color w:val="auto"/>
        </w:rPr>
        <w:t>Joost sluit de vergadering om ….</w:t>
      </w:r>
    </w:p>
    <w:p w:rsidR="002B773D" w:rsidRPr="002B773D" w:rsidRDefault="002B773D" w:rsidP="002B773D">
      <w:pPr>
        <w:rPr>
          <w:rFonts w:ascii="Arial" w:hAnsi="Arial" w:cs="Arial"/>
        </w:rPr>
      </w:pPr>
    </w:p>
    <w:p w:rsidR="00D7594C" w:rsidRPr="002B773D" w:rsidRDefault="00D7594C" w:rsidP="002B773D">
      <w:pPr>
        <w:jc w:val="both"/>
        <w:rPr>
          <w:rFonts w:ascii="Arial" w:hAnsi="Arial" w:cs="Arial"/>
          <w:sz w:val="18"/>
          <w:szCs w:val="18"/>
        </w:rPr>
      </w:pPr>
    </w:p>
    <w:sectPr w:rsidR="00D7594C" w:rsidRPr="002B773D" w:rsidSect="00A965A3">
      <w:footerReference w:type="default" r:id="rId10"/>
      <w:headerReference w:type="first" r:id="rId11"/>
      <w:footerReference w:type="first" r:id="rId12"/>
      <w:pgSz w:w="11906" w:h="16838" w:code="9"/>
      <w:pgMar w:top="540" w:right="2227" w:bottom="800" w:left="1140" w:header="620" w:footer="39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DBD" w:rsidRDefault="00C83DBD">
      <w:r>
        <w:separator/>
      </w:r>
    </w:p>
  </w:endnote>
  <w:endnote w:type="continuationSeparator" w:id="0">
    <w:p w:rsidR="00C83DBD" w:rsidRDefault="00C83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trPr>
        <w:trHeight w:val="800"/>
      </w:trPr>
      <w:tc>
        <w:tcPr>
          <w:tcW w:w="5240" w:type="dxa"/>
        </w:tcPr>
        <w:p w:rsidR="00F41A90" w:rsidRPr="00FD6CEA" w:rsidRDefault="00F41A90" w:rsidP="005114C5">
          <w:pPr>
            <w:pStyle w:val="Huisstijl-Adres"/>
          </w:pPr>
          <w:bookmarkStart w:id="2" w:name="bmBedrijfsgegevens2" w:colFirst="0" w:colLast="0"/>
          <w:bookmarkStart w:id="3" w:name="bmPagina2" w:colFirst="3" w:colLast="3"/>
          <w:bookmarkStart w:id="4" w:name="bmVoettekst2" w:colFirst="1" w:colLast="1"/>
        </w:p>
      </w:tc>
      <w:tc>
        <w:tcPr>
          <w:tcW w:w="3300" w:type="dxa"/>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41A90" w:rsidP="00FD6CEA">
          <w:pPr>
            <w:pStyle w:val="Huisstijl-Kopje"/>
          </w:pPr>
        </w:p>
      </w:tc>
    </w:tr>
    <w:bookmarkEnd w:id="2"/>
    <w:bookmarkEnd w:id="3"/>
    <w:bookmarkEnd w:id="4"/>
  </w:tbl>
  <w:p w:rsidR="00F41A90" w:rsidRDefault="00F41A90">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A90" w:rsidRDefault="00F41A90"/>
  <w:tbl>
    <w:tblPr>
      <w:tblW w:w="9920" w:type="dxa"/>
      <w:tblLayout w:type="fixed"/>
      <w:tblCellMar>
        <w:left w:w="0" w:type="dxa"/>
        <w:right w:w="0" w:type="dxa"/>
      </w:tblCellMar>
      <w:tblLook w:val="0000" w:firstRow="0" w:lastRow="0" w:firstColumn="0" w:lastColumn="0" w:noHBand="0" w:noVBand="0"/>
    </w:tblPr>
    <w:tblGrid>
      <w:gridCol w:w="5240"/>
      <w:gridCol w:w="3300"/>
      <w:gridCol w:w="380"/>
      <w:gridCol w:w="1000"/>
    </w:tblGrid>
    <w:tr w:rsidR="00F41A90" w:rsidTr="00FD6CEA">
      <w:trPr>
        <w:trHeight w:val="800"/>
      </w:trPr>
      <w:tc>
        <w:tcPr>
          <w:tcW w:w="5240" w:type="dxa"/>
        </w:tcPr>
        <w:p w:rsidR="00F41A90" w:rsidRPr="00FD6CEA" w:rsidRDefault="00F41A90" w:rsidP="005114C5">
          <w:pPr>
            <w:pStyle w:val="Huisstijl-Adres"/>
          </w:pPr>
          <w:bookmarkStart w:id="11" w:name="bmBedrijfsgegevens1" w:colFirst="0" w:colLast="0"/>
          <w:bookmarkStart w:id="12" w:name="bmPagina1" w:colFirst="3" w:colLast="3"/>
          <w:bookmarkStart w:id="13" w:name="bmVoettekst1" w:colFirst="1" w:colLast="1"/>
        </w:p>
      </w:tc>
      <w:tc>
        <w:tcPr>
          <w:tcW w:w="3300" w:type="dxa"/>
          <w:vAlign w:val="bottom"/>
        </w:tcPr>
        <w:p w:rsidR="00F41A90" w:rsidRDefault="00F41A90">
          <w:pPr>
            <w:pStyle w:val="Huisstijl-Adres"/>
          </w:pPr>
        </w:p>
      </w:tc>
      <w:tc>
        <w:tcPr>
          <w:tcW w:w="380" w:type="dxa"/>
        </w:tcPr>
        <w:p w:rsidR="00F41A90" w:rsidRDefault="00F41A90">
          <w:pPr>
            <w:pStyle w:val="Huisstijl-Adres"/>
          </w:pPr>
        </w:p>
      </w:tc>
      <w:tc>
        <w:tcPr>
          <w:tcW w:w="1000" w:type="dxa"/>
        </w:tcPr>
        <w:p w:rsidR="00F41A90" w:rsidRDefault="00F97F51" w:rsidP="00FD6CEA">
          <w:pPr>
            <w:pStyle w:val="Huisstijl-Kopje"/>
          </w:pPr>
          <w:r>
            <w:fldChar w:fldCharType="begin"/>
          </w:r>
          <w:r w:rsidR="002917C7">
            <w:instrText xml:space="preserve"> PAGE  \* MERGEFORMAT </w:instrText>
          </w:r>
          <w:r>
            <w:fldChar w:fldCharType="separate"/>
          </w:r>
          <w:r w:rsidR="00F43D0C">
            <w:t>1</w:t>
          </w:r>
          <w:r>
            <w:fldChar w:fldCharType="end"/>
          </w:r>
          <w:r w:rsidR="00F41A90">
            <w:t>/</w:t>
          </w:r>
          <w:r w:rsidR="00C83DBD">
            <w:fldChar w:fldCharType="begin"/>
          </w:r>
          <w:r w:rsidR="00C83DBD">
            <w:instrText xml:space="preserve"> NUMPAGES  \* MERGEFORMAT </w:instrText>
          </w:r>
          <w:r w:rsidR="00C83DBD">
            <w:fldChar w:fldCharType="separate"/>
          </w:r>
          <w:r w:rsidR="00F43D0C">
            <w:t>3</w:t>
          </w:r>
          <w:r w:rsidR="00C83DBD">
            <w:fldChar w:fldCharType="end"/>
          </w:r>
        </w:p>
      </w:tc>
    </w:tr>
    <w:bookmarkEnd w:id="11"/>
    <w:bookmarkEnd w:id="12"/>
    <w:bookmarkEnd w:id="13"/>
  </w:tbl>
  <w:p w:rsidR="00F41A90" w:rsidRDefault="00F41A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DBD" w:rsidRDefault="00C83DBD">
      <w:r>
        <w:separator/>
      </w:r>
    </w:p>
  </w:footnote>
  <w:footnote w:type="continuationSeparator" w:id="0">
    <w:p w:rsidR="00C83DBD" w:rsidRDefault="00C83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671" w:type="dxa"/>
      <w:tblLayout w:type="fixed"/>
      <w:tblCellMar>
        <w:left w:w="0" w:type="dxa"/>
        <w:right w:w="0" w:type="dxa"/>
      </w:tblCellMar>
      <w:tblLook w:val="0000" w:firstRow="0" w:lastRow="0" w:firstColumn="0" w:lastColumn="0" w:noHBand="0" w:noVBand="0"/>
    </w:tblPr>
    <w:tblGrid>
      <w:gridCol w:w="3933"/>
      <w:gridCol w:w="1380"/>
      <w:gridCol w:w="2194"/>
      <w:gridCol w:w="3164"/>
    </w:tblGrid>
    <w:tr w:rsidR="00F41A90" w:rsidTr="00A965A3">
      <w:trPr>
        <w:cantSplit/>
        <w:trHeight w:hRule="exact" w:val="754"/>
      </w:trPr>
      <w:tc>
        <w:tcPr>
          <w:tcW w:w="5313" w:type="dxa"/>
          <w:gridSpan w:val="2"/>
        </w:tcPr>
        <w:p w:rsidR="00F41A90" w:rsidRDefault="00F41A90" w:rsidP="00FD6CEA">
          <w:pPr>
            <w:pStyle w:val="Huisstijl-Kopje"/>
            <w:spacing w:line="240" w:lineRule="auto"/>
          </w:pPr>
          <w:bookmarkStart w:id="5" w:name="bmLogo1" w:colFirst="2" w:colLast="2"/>
          <w:bookmarkStart w:id="6" w:name="bmSjabloonnaam1" w:colFirst="0" w:colLast="0"/>
          <w:r>
            <w:drawing>
              <wp:inline distT="0" distB="0" distL="0" distR="0" wp14:anchorId="434D2A74" wp14:editId="02627E0F">
                <wp:extent cx="1034415" cy="239395"/>
                <wp:effectExtent l="19050" t="0" r="0" b="0"/>
                <wp:docPr id="1" name="Afbeelding 1" descr="C:\Program files\DigiOffice\Programs\WhiteOffice\Logo\Koppen\Notulen\01 Notul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DigiOffice\Programs\WhiteOffice\Logo\Koppen\Notulen\01 Notulen.tif"/>
                        <pic:cNvPicPr>
                          <a:picLocks noChangeAspect="1" noChangeArrowheads="1"/>
                        </pic:cNvPicPr>
                      </pic:nvPicPr>
                      <pic:blipFill>
                        <a:blip r:embed="rId1"/>
                        <a:srcRect/>
                        <a:stretch>
                          <a:fillRect/>
                        </a:stretch>
                      </pic:blipFill>
                      <pic:spPr bwMode="auto">
                        <a:xfrm>
                          <a:off x="0" y="0"/>
                          <a:ext cx="1034415" cy="239395"/>
                        </a:xfrm>
                        <a:prstGeom prst="rect">
                          <a:avLst/>
                        </a:prstGeom>
                        <a:noFill/>
                        <a:ln w="9525">
                          <a:noFill/>
                          <a:miter lim="800000"/>
                          <a:headEnd/>
                          <a:tailEnd/>
                        </a:ln>
                      </pic:spPr>
                    </pic:pic>
                  </a:graphicData>
                </a:graphic>
              </wp:inline>
            </w:drawing>
          </w:r>
        </w:p>
      </w:tc>
      <w:tc>
        <w:tcPr>
          <w:tcW w:w="2194" w:type="dxa"/>
        </w:tcPr>
        <w:p w:rsidR="00F41A90" w:rsidRDefault="00F41A90">
          <w:pPr>
            <w:pStyle w:val="Huisstijl-Kopje"/>
          </w:pPr>
        </w:p>
      </w:tc>
      <w:tc>
        <w:tcPr>
          <w:tcW w:w="3164" w:type="dxa"/>
        </w:tcPr>
        <w:p w:rsidR="00F41A90" w:rsidRDefault="00F41A90" w:rsidP="00FD6CEA">
          <w:pPr>
            <w:pStyle w:val="Huisstijl-Kopje"/>
            <w:spacing w:line="240" w:lineRule="auto"/>
          </w:pPr>
        </w:p>
      </w:tc>
    </w:tr>
    <w:bookmarkEnd w:id="5"/>
    <w:bookmarkEnd w:id="6"/>
    <w:tr w:rsidR="00F41A90" w:rsidTr="00A965A3">
      <w:trPr>
        <w:cantSplit/>
        <w:trHeight w:hRule="exact" w:val="71"/>
      </w:trPr>
      <w:tc>
        <w:tcPr>
          <w:tcW w:w="3933" w:type="dxa"/>
        </w:tcPr>
        <w:p w:rsidR="00F41A90" w:rsidRDefault="00F41A90">
          <w:pPr>
            <w:pStyle w:val="Huisstijl-Kopje"/>
          </w:pPr>
        </w:p>
      </w:tc>
      <w:tc>
        <w:tcPr>
          <w:tcW w:w="3574" w:type="dxa"/>
          <w:gridSpan w:val="2"/>
        </w:tcPr>
        <w:p w:rsidR="00F41A90" w:rsidRDefault="00F41A90">
          <w:pPr>
            <w:pStyle w:val="Huisstijl-Kopje"/>
          </w:pPr>
        </w:p>
      </w:tc>
      <w:tc>
        <w:tcPr>
          <w:tcW w:w="3164" w:type="dxa"/>
        </w:tcPr>
        <w:p w:rsidR="00F41A90" w:rsidRDefault="00F41A90">
          <w:pPr>
            <w:pStyle w:val="Huisstijl-Kopje"/>
          </w:pPr>
        </w:p>
      </w:tc>
    </w:tr>
    <w:tr w:rsidR="00F41A90" w:rsidTr="00A965A3">
      <w:trPr>
        <w:cantSplit/>
        <w:trHeight w:val="377"/>
      </w:trPr>
      <w:tc>
        <w:tcPr>
          <w:tcW w:w="3933" w:type="dxa"/>
        </w:tcPr>
        <w:p w:rsidR="00F41A90" w:rsidRDefault="00F41A90" w:rsidP="00FD6CEA">
          <w:pPr>
            <w:pStyle w:val="Huisstijl-Kopje"/>
          </w:pPr>
          <w:bookmarkStart w:id="7" w:name="bmGegevens1" w:colFirst="0" w:colLast="0"/>
          <w:bookmarkStart w:id="8" w:name="bmGegevensRechts1" w:colFirst="1" w:colLast="1"/>
          <w:bookmarkStart w:id="9" w:name="bmLogoAdres1" w:colFirst="2" w:colLast="2"/>
          <w:r>
            <w:t>Aanwezig</w:t>
          </w:r>
        </w:p>
        <w:p w:rsidR="004E45B5" w:rsidRDefault="0025302A" w:rsidP="00FD6CEA">
          <w:pPr>
            <w:pStyle w:val="Huisstijl-Kopje"/>
            <w:rPr>
              <w:b w:val="0"/>
            </w:rPr>
          </w:pPr>
          <w:r>
            <w:rPr>
              <w:b w:val="0"/>
            </w:rPr>
            <w:t>Zehna, Jo</w:t>
          </w:r>
          <w:r w:rsidR="00D45919">
            <w:rPr>
              <w:b w:val="0"/>
            </w:rPr>
            <w:t>ost, Koen, Jessy</w:t>
          </w:r>
        </w:p>
        <w:p w:rsidR="00A965A3" w:rsidRDefault="00A965A3" w:rsidP="00FD6CEA">
          <w:pPr>
            <w:pStyle w:val="Huisstijl-Kopje"/>
          </w:pPr>
        </w:p>
        <w:p w:rsidR="00F41A90" w:rsidRDefault="00F41A90" w:rsidP="00FD6CEA">
          <w:pPr>
            <w:pStyle w:val="Huisstijl-Kopje"/>
          </w:pPr>
          <w:r>
            <w:t>Afwezig</w:t>
          </w:r>
        </w:p>
        <w:p w:rsidR="00A965A3" w:rsidRDefault="00A965A3" w:rsidP="00FD6CEA">
          <w:pPr>
            <w:pStyle w:val="Huisstijl-Gegeven"/>
          </w:pPr>
          <w:r>
            <w:t>geen</w:t>
          </w:r>
        </w:p>
        <w:p w:rsidR="00F41A90" w:rsidRPr="00A965A3" w:rsidRDefault="00F41A90" w:rsidP="00A965A3">
          <w:pPr>
            <w:rPr>
              <w:rFonts w:ascii="Arial" w:hAnsi="Arial" w:cs="Arial"/>
              <w:sz w:val="16"/>
              <w:lang w:eastAsia="nl-NL"/>
            </w:rPr>
          </w:pPr>
        </w:p>
        <w:p w:rsidR="00A965A3" w:rsidRDefault="00A965A3" w:rsidP="00A965A3">
          <w:pPr>
            <w:rPr>
              <w:rFonts w:ascii="Arial" w:hAnsi="Arial" w:cs="Arial"/>
              <w:sz w:val="16"/>
              <w:lang w:eastAsia="nl-NL"/>
            </w:rPr>
          </w:pPr>
          <w:r>
            <w:rPr>
              <w:rFonts w:ascii="Arial" w:hAnsi="Arial" w:cs="Arial"/>
              <w:b/>
              <w:sz w:val="16"/>
              <w:lang w:eastAsia="nl-NL"/>
            </w:rPr>
            <w:t>Locatie</w:t>
          </w:r>
        </w:p>
        <w:p w:rsidR="00A965A3" w:rsidRPr="00A965A3" w:rsidRDefault="00D45919" w:rsidP="00A965A3">
          <w:pPr>
            <w:rPr>
              <w:rFonts w:ascii="Arial" w:hAnsi="Arial" w:cs="Arial"/>
              <w:sz w:val="16"/>
              <w:lang w:eastAsia="nl-NL"/>
            </w:rPr>
          </w:pPr>
          <w:r>
            <w:rPr>
              <w:rFonts w:ascii="Arial" w:hAnsi="Arial" w:cs="Arial"/>
              <w:sz w:val="16"/>
              <w:lang w:eastAsia="nl-NL"/>
            </w:rPr>
            <w:t>D0</w:t>
          </w:r>
          <w:r w:rsidR="00622700">
            <w:rPr>
              <w:rFonts w:ascii="Arial" w:hAnsi="Arial" w:cs="Arial"/>
              <w:sz w:val="16"/>
              <w:lang w:eastAsia="nl-NL"/>
            </w:rPr>
            <w:t>7</w:t>
          </w:r>
          <w:r>
            <w:rPr>
              <w:rFonts w:ascii="Arial" w:hAnsi="Arial" w:cs="Arial"/>
              <w:sz w:val="16"/>
              <w:lang w:eastAsia="nl-NL"/>
            </w:rPr>
            <w:t>.</w:t>
          </w:r>
          <w:r w:rsidR="00622700">
            <w:rPr>
              <w:rFonts w:ascii="Arial" w:hAnsi="Arial" w:cs="Arial"/>
              <w:sz w:val="16"/>
              <w:lang w:eastAsia="nl-NL"/>
            </w:rPr>
            <w:t>11</w:t>
          </w:r>
        </w:p>
        <w:p w:rsidR="00A965A3" w:rsidRPr="00A965A3" w:rsidRDefault="00A965A3" w:rsidP="00A965A3">
          <w:pPr>
            <w:rPr>
              <w:rFonts w:ascii="Arial" w:hAnsi="Arial" w:cs="Arial"/>
              <w:sz w:val="16"/>
              <w:lang w:eastAsia="nl-NL"/>
            </w:rPr>
          </w:pPr>
        </w:p>
      </w:tc>
      <w:tc>
        <w:tcPr>
          <w:tcW w:w="3574" w:type="dxa"/>
          <w:gridSpan w:val="2"/>
        </w:tcPr>
        <w:p w:rsidR="00F41A90" w:rsidRDefault="00F41A90" w:rsidP="00FD6CEA">
          <w:pPr>
            <w:pStyle w:val="Huisstijl-Kopje"/>
          </w:pPr>
          <w:r>
            <w:t>Kenmerk</w:t>
          </w:r>
        </w:p>
        <w:p w:rsidR="00F41A90" w:rsidRDefault="00024AED" w:rsidP="00FD6CEA">
          <w:pPr>
            <w:pStyle w:val="Huisstijl-Kopje"/>
          </w:pPr>
          <w:r>
            <w:t xml:space="preserve">Teamvergadering </w:t>
          </w:r>
        </w:p>
        <w:p w:rsidR="00F41A90" w:rsidRDefault="00F41A90" w:rsidP="00FD6CEA">
          <w:pPr>
            <w:pStyle w:val="Huisstijl-Kopje"/>
          </w:pPr>
        </w:p>
        <w:p w:rsidR="00F41A90" w:rsidRDefault="00F41A90" w:rsidP="00FD6CEA">
          <w:pPr>
            <w:pStyle w:val="Huisstijl-Kopje"/>
          </w:pPr>
          <w:r>
            <w:t>Van</w:t>
          </w:r>
        </w:p>
        <w:p w:rsidR="00F41A90" w:rsidRDefault="00D13F68" w:rsidP="00FD6CEA">
          <w:pPr>
            <w:pStyle w:val="Huisstijl-Gegeven"/>
          </w:pPr>
          <w:r>
            <w:t>N</w:t>
          </w:r>
          <w:r w:rsidR="00F30AC0">
            <w:t>otulist</w:t>
          </w:r>
          <w:r w:rsidR="004E45B5">
            <w:t xml:space="preserve"> Zehna</w:t>
          </w:r>
        </w:p>
        <w:p w:rsidR="00F41A90" w:rsidRDefault="00F41A90" w:rsidP="00FD6CEA">
          <w:pPr>
            <w:pStyle w:val="Huisstijl-Gegeven"/>
          </w:pPr>
        </w:p>
        <w:p w:rsidR="00F41A90" w:rsidRDefault="00C6236E" w:rsidP="00FD6CEA">
          <w:pPr>
            <w:pStyle w:val="Huisstijl-Kopje"/>
          </w:pPr>
          <w:r>
            <w:t>Datum</w:t>
          </w:r>
          <w:r w:rsidR="00F41A90">
            <w:t xml:space="preserve"> vergadering</w:t>
          </w:r>
        </w:p>
        <w:p w:rsidR="00F41A90" w:rsidRDefault="00622700" w:rsidP="00622700">
          <w:pPr>
            <w:pStyle w:val="Huisstijl-Gegeven"/>
          </w:pPr>
          <w:r>
            <w:t>11</w:t>
          </w:r>
          <w:r w:rsidR="0025302A">
            <w:t>-1</w:t>
          </w:r>
          <w:r w:rsidR="00A965A3">
            <w:t>-201</w:t>
          </w:r>
          <w:r>
            <w:t>6</w:t>
          </w:r>
        </w:p>
      </w:tc>
      <w:tc>
        <w:tcPr>
          <w:tcW w:w="3164" w:type="dxa"/>
          <w:vMerge w:val="restart"/>
        </w:tcPr>
        <w:p w:rsidR="00F41A90" w:rsidRDefault="00F41A90" w:rsidP="00FD6CEA">
          <w:pPr>
            <w:pStyle w:val="Huisstijl-Kopje"/>
            <w:spacing w:line="240" w:lineRule="auto"/>
          </w:pPr>
        </w:p>
      </w:tc>
    </w:tr>
    <w:tr w:rsidR="00F41A90" w:rsidTr="00A965A3">
      <w:trPr>
        <w:cantSplit/>
        <w:trHeight w:val="47"/>
      </w:trPr>
      <w:tc>
        <w:tcPr>
          <w:tcW w:w="5313" w:type="dxa"/>
          <w:gridSpan w:val="2"/>
        </w:tcPr>
        <w:p w:rsidR="00A965A3" w:rsidRPr="00A965A3" w:rsidRDefault="00F41A90" w:rsidP="00A965A3">
          <w:pPr>
            <w:pStyle w:val="Huisstijl-Kopje"/>
            <w:tabs>
              <w:tab w:val="left" w:pos="3945"/>
            </w:tabs>
          </w:pPr>
          <w:bookmarkStart w:id="10" w:name="bmOnderwerp1" w:colFirst="0" w:colLast="0"/>
          <w:bookmarkEnd w:id="7"/>
          <w:bookmarkEnd w:id="8"/>
          <w:bookmarkEnd w:id="9"/>
          <w:r>
            <w:t>Bijeenkomst</w:t>
          </w:r>
          <w:r w:rsidR="00A965A3">
            <w:tab/>
            <w:t>Tijd</w:t>
          </w:r>
        </w:p>
        <w:p w:rsidR="00F41A90" w:rsidRDefault="00F30AC0" w:rsidP="00622700">
          <w:pPr>
            <w:pStyle w:val="Huisstijl-Gegeven"/>
            <w:tabs>
              <w:tab w:val="left" w:pos="3945"/>
            </w:tabs>
          </w:pPr>
          <w:r>
            <w:t>Tea</w:t>
          </w:r>
          <w:r w:rsidR="00D13F68">
            <w:t>m</w:t>
          </w:r>
          <w:r w:rsidR="00F41A90">
            <w:t xml:space="preserve">vergadering </w:t>
          </w:r>
          <w:r w:rsidR="00821380">
            <w:tab/>
            <w:t>1</w:t>
          </w:r>
          <w:r w:rsidR="00622700">
            <w:t>0:10</w:t>
          </w:r>
        </w:p>
      </w:tc>
      <w:tc>
        <w:tcPr>
          <w:tcW w:w="2194" w:type="dxa"/>
        </w:tcPr>
        <w:p w:rsidR="00F41A90" w:rsidRDefault="00F41A90">
          <w:pPr>
            <w:pStyle w:val="Huisstijl-Kopje"/>
          </w:pPr>
        </w:p>
      </w:tc>
      <w:tc>
        <w:tcPr>
          <w:tcW w:w="3164" w:type="dxa"/>
          <w:vMerge/>
        </w:tcPr>
        <w:p w:rsidR="00F41A90" w:rsidRDefault="00F41A90">
          <w:pPr>
            <w:pStyle w:val="Huisstijl-Kopje"/>
          </w:pPr>
        </w:p>
      </w:tc>
    </w:tr>
    <w:bookmarkEnd w:id="10"/>
  </w:tbl>
  <w:p w:rsidR="00F41A90" w:rsidRDefault="00F41A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B4A5B"/>
    <w:multiLevelType w:val="hybridMultilevel"/>
    <w:tmpl w:val="0DACE822"/>
    <w:lvl w:ilvl="0" w:tplc="D6FAB5E8">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010E3B"/>
    <w:multiLevelType w:val="hybridMultilevel"/>
    <w:tmpl w:val="3C642060"/>
    <w:lvl w:ilvl="0" w:tplc="BF7696B6">
      <w:start w:val="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8B6B7A"/>
    <w:multiLevelType w:val="hybridMultilevel"/>
    <w:tmpl w:val="06681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197306"/>
    <w:multiLevelType w:val="hybridMultilevel"/>
    <w:tmpl w:val="AB8ED32C"/>
    <w:lvl w:ilvl="0" w:tplc="04130019">
      <w:start w:val="1"/>
      <w:numFmt w:val="lowerLetter"/>
      <w:lvlText w:val="%1."/>
      <w:lvlJc w:val="left"/>
      <w:pPr>
        <w:ind w:left="720" w:hanging="360"/>
      </w:pPr>
      <w:rPr>
        <w:rFonts w:hint="default"/>
      </w:rPr>
    </w:lvl>
    <w:lvl w:ilvl="1" w:tplc="FEC6BBA2">
      <w:start w:val="1"/>
      <w:numFmt w:val="lowerLetter"/>
      <w:lvlText w:val="%2."/>
      <w:lvlJc w:val="left"/>
      <w:pPr>
        <w:ind w:left="1440" w:hanging="360"/>
      </w:pPr>
      <w:rPr>
        <w:rFonts w:ascii="Arial" w:eastAsia="Times New Roman"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C22888"/>
    <w:multiLevelType w:val="hybridMultilevel"/>
    <w:tmpl w:val="3800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97471A"/>
    <w:multiLevelType w:val="hybridMultilevel"/>
    <w:tmpl w:val="A93AC18A"/>
    <w:lvl w:ilvl="0" w:tplc="C89EED0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7C7426"/>
    <w:multiLevelType w:val="multilevel"/>
    <w:tmpl w:val="C034434C"/>
    <w:numStyleLink w:val="Agendanummering"/>
  </w:abstractNum>
  <w:abstractNum w:abstractNumId="7" w15:restartNumberingAfterBreak="0">
    <w:nsid w:val="3D18720F"/>
    <w:multiLevelType w:val="hybridMultilevel"/>
    <w:tmpl w:val="7B38B9EE"/>
    <w:lvl w:ilvl="0" w:tplc="B194159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A0A1DDE"/>
    <w:multiLevelType w:val="hybridMultilevel"/>
    <w:tmpl w:val="23FCEB6A"/>
    <w:lvl w:ilvl="0" w:tplc="A1420C96">
      <w:start w:val="1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F7914B0"/>
    <w:multiLevelType w:val="hybridMultilevel"/>
    <w:tmpl w:val="BF0CD03C"/>
    <w:lvl w:ilvl="0" w:tplc="EFE0E4EC">
      <w:start w:val="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031103"/>
    <w:multiLevelType w:val="multilevel"/>
    <w:tmpl w:val="C034434C"/>
    <w:styleLink w:val="Agendanummering"/>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right"/>
      <w:pPr>
        <w:tabs>
          <w:tab w:val="num" w:pos="2126"/>
        </w:tabs>
        <w:ind w:left="2127" w:hanging="709"/>
      </w:pPr>
      <w:rPr>
        <w:rFonts w:hint="default"/>
      </w:rPr>
    </w:lvl>
    <w:lvl w:ilvl="3">
      <w:start w:val="1"/>
      <w:numFmt w:val="bullet"/>
      <w:lvlText w:val="-"/>
      <w:lvlJc w:val="left"/>
      <w:pPr>
        <w:tabs>
          <w:tab w:val="num" w:pos="2835"/>
        </w:tabs>
        <w:ind w:left="2836" w:hanging="709"/>
      </w:pPr>
      <w:rPr>
        <w:rFonts w:ascii="Calibri" w:hAnsi="Calibri" w:hint="default"/>
      </w:rPr>
    </w:lvl>
    <w:lvl w:ilvl="4">
      <w:start w:val="1"/>
      <w:numFmt w:val="bullet"/>
      <w:lvlText w:val="-"/>
      <w:lvlJc w:val="left"/>
      <w:pPr>
        <w:tabs>
          <w:tab w:val="num" w:pos="3544"/>
        </w:tabs>
        <w:ind w:left="3545" w:hanging="709"/>
      </w:pPr>
      <w:rPr>
        <w:rFonts w:ascii="Calibri" w:hAnsi="Calibri" w:hint="default"/>
      </w:rPr>
    </w:lvl>
    <w:lvl w:ilvl="5">
      <w:start w:val="1"/>
      <w:numFmt w:val="bullet"/>
      <w:lvlText w:val="-"/>
      <w:lvlJc w:val="left"/>
      <w:pPr>
        <w:tabs>
          <w:tab w:val="num" w:pos="4253"/>
        </w:tabs>
        <w:ind w:left="4254" w:hanging="709"/>
      </w:pPr>
      <w:rPr>
        <w:rFonts w:ascii="Calibri" w:hAnsi="Calibri" w:hint="default"/>
      </w:rPr>
    </w:lvl>
    <w:lvl w:ilvl="6">
      <w:start w:val="1"/>
      <w:numFmt w:val="bullet"/>
      <w:lvlText w:val="-"/>
      <w:lvlJc w:val="left"/>
      <w:pPr>
        <w:tabs>
          <w:tab w:val="num" w:pos="4961"/>
        </w:tabs>
        <w:ind w:left="4963" w:hanging="709"/>
      </w:pPr>
      <w:rPr>
        <w:rFonts w:ascii="Calibri" w:hAnsi="Calibri" w:hint="default"/>
      </w:rPr>
    </w:lvl>
    <w:lvl w:ilvl="7">
      <w:start w:val="1"/>
      <w:numFmt w:val="bullet"/>
      <w:lvlText w:val="-"/>
      <w:lvlJc w:val="left"/>
      <w:pPr>
        <w:tabs>
          <w:tab w:val="num" w:pos="5670"/>
        </w:tabs>
        <w:ind w:left="5672" w:hanging="709"/>
      </w:pPr>
      <w:rPr>
        <w:rFonts w:ascii="Calibri" w:hAnsi="Calibri" w:hint="default"/>
      </w:rPr>
    </w:lvl>
    <w:lvl w:ilvl="8">
      <w:start w:val="1"/>
      <w:numFmt w:val="bullet"/>
      <w:lvlText w:val="-"/>
      <w:lvlJc w:val="left"/>
      <w:pPr>
        <w:tabs>
          <w:tab w:val="num" w:pos="6379"/>
        </w:tabs>
        <w:ind w:left="6381" w:hanging="709"/>
      </w:pPr>
      <w:rPr>
        <w:rFonts w:ascii="Calibri" w:hAnsi="Calibri" w:hint="default"/>
      </w:rPr>
    </w:lvl>
  </w:abstractNum>
  <w:abstractNum w:abstractNumId="11" w15:restartNumberingAfterBreak="0">
    <w:nsid w:val="6D2169FD"/>
    <w:multiLevelType w:val="hybridMultilevel"/>
    <w:tmpl w:val="2CD20200"/>
    <w:lvl w:ilvl="0" w:tplc="CB16BD2E">
      <w:start w:val="3"/>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55C174C"/>
    <w:multiLevelType w:val="hybridMultilevel"/>
    <w:tmpl w:val="DF80AFCC"/>
    <w:lvl w:ilvl="0" w:tplc="E090A8DE">
      <w:start w:val="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9093021"/>
    <w:multiLevelType w:val="hybridMultilevel"/>
    <w:tmpl w:val="184428B0"/>
    <w:lvl w:ilvl="0" w:tplc="D8D64AAC">
      <w:start w:val="5"/>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B7216C8"/>
    <w:multiLevelType w:val="hybridMultilevel"/>
    <w:tmpl w:val="B844B034"/>
    <w:lvl w:ilvl="0" w:tplc="ABEC170E">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2"/>
  </w:num>
  <w:num w:numId="5">
    <w:abstractNumId w:val="12"/>
  </w:num>
  <w:num w:numId="6">
    <w:abstractNumId w:val="13"/>
  </w:num>
  <w:num w:numId="7">
    <w:abstractNumId w:val="9"/>
  </w:num>
  <w:num w:numId="8">
    <w:abstractNumId w:val="8"/>
  </w:num>
  <w:num w:numId="9">
    <w:abstractNumId w:val="5"/>
  </w:num>
  <w:num w:numId="10">
    <w:abstractNumId w:val="10"/>
  </w:num>
  <w:num w:numId="11">
    <w:abstractNumId w:val="6"/>
  </w:num>
  <w:num w:numId="12">
    <w:abstractNumId w:val="3"/>
  </w:num>
  <w:num w:numId="13">
    <w:abstractNumId w:val="4"/>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40"/>
  <w:hyphenationZone w:val="425"/>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anmaakDatum" w:val="23-11-2010"/>
    <w:docVar w:name="_AanmaakGebruiker" w:val="sandra.rellum"/>
    <w:docVar w:name="_KlantCode" w:val="HU"/>
    <w:docVar w:name="_LicCode" w:val="HU"/>
    <w:docVar w:name="_Versie" w:val="2010.2.1"/>
    <w:docVar w:name="Aanhef" w:val="Geachte dames, heren,"/>
    <w:docVar w:name="AfdelingID" w:val="0"/>
    <w:docVar w:name="AfdelingTekst" w:val="Hogeschool Utrecht, FNT cluster ICT"/>
    <w:docVar w:name="Afwezig" w:val="Ellen Steenvoorden (ES), Koos van Wensen (KW)"/>
    <w:docVar w:name="Bedrijf" w:val="FNT - Faculteit Natuur &amp; Techniek"/>
    <w:docVar w:name="BedrijfID" w:val="60"/>
    <w:docVar w:name="BijlageCC" w:val="0"/>
    <w:docVar w:name="Contactpersoon" w:val="S. Rellum"/>
    <w:docVar w:name="ContactpersoonVoluit" w:val="S. Rellum"/>
    <w:docVar w:name="Datum" w:val="23-11-2010"/>
    <w:docVar w:name="DocPubliceerStatus" w:val="0"/>
    <w:docVar w:name="GebrDRContactID" w:val="0"/>
    <w:docVar w:name="Kop" w:val="01 Notulen.tif"/>
    <w:docVar w:name="Lijst" w:val="Roy Kurver (RK), Marten Wensink (MW), Jan Zuurbier (JZ), Henk Plessius (HP), Daoued Urdu (DU), Joris Mens (JM), Adrie van Doesburg (AvD)"/>
    <w:docVar w:name="MergeLayout" w:val="RelatieBeheer"/>
    <w:docVar w:name="MergeStatus" w:val="0"/>
    <w:docVar w:name="Onderwerp" w:val="11 november 2010"/>
    <w:docVar w:name="Sjabloon" w:val="Notulen"/>
    <w:docVar w:name="SjabloonID" w:val="7"/>
    <w:docVar w:name="SjabloonType" w:val="MEMO"/>
    <w:docVar w:name="Taal" w:val="NL"/>
    <w:docVar w:name="VergDatum" w:val="11-11-2010"/>
    <w:docVar w:name="VergTijd" w:val="16.00 uur"/>
    <w:docVar w:name="Vestiging" w:val="Nijenoord 1"/>
    <w:docVar w:name="VestigingID" w:val="11"/>
    <w:docVar w:name="VestigingOmschr" w:val="Nijenoord 1, Utrecht"/>
    <w:docVar w:name="VoorAkkoordNaam_Status" w:val="0"/>
    <w:docVar w:name="Wijzig" w:val="1"/>
  </w:docVars>
  <w:rsids>
    <w:rsidRoot w:val="00D2662F"/>
    <w:rsid w:val="00001101"/>
    <w:rsid w:val="00005187"/>
    <w:rsid w:val="00011786"/>
    <w:rsid w:val="00014978"/>
    <w:rsid w:val="000171F8"/>
    <w:rsid w:val="00017F01"/>
    <w:rsid w:val="0002156C"/>
    <w:rsid w:val="000226D5"/>
    <w:rsid w:val="00022E35"/>
    <w:rsid w:val="00024AED"/>
    <w:rsid w:val="00027503"/>
    <w:rsid w:val="000316C8"/>
    <w:rsid w:val="00050F72"/>
    <w:rsid w:val="00052EEC"/>
    <w:rsid w:val="00052F27"/>
    <w:rsid w:val="000612AE"/>
    <w:rsid w:val="000772A8"/>
    <w:rsid w:val="00077C99"/>
    <w:rsid w:val="0008245D"/>
    <w:rsid w:val="00086C64"/>
    <w:rsid w:val="00092F3D"/>
    <w:rsid w:val="0009491D"/>
    <w:rsid w:val="000A07E5"/>
    <w:rsid w:val="000B5B6B"/>
    <w:rsid w:val="000B6F19"/>
    <w:rsid w:val="000C03B3"/>
    <w:rsid w:val="000C51DD"/>
    <w:rsid w:val="000D49D5"/>
    <w:rsid w:val="000D5BBB"/>
    <w:rsid w:val="000D6C49"/>
    <w:rsid w:val="000E4D78"/>
    <w:rsid w:val="000E68DD"/>
    <w:rsid w:val="000F70D0"/>
    <w:rsid w:val="00101862"/>
    <w:rsid w:val="001034A2"/>
    <w:rsid w:val="001048D9"/>
    <w:rsid w:val="00105478"/>
    <w:rsid w:val="0010575B"/>
    <w:rsid w:val="00107A89"/>
    <w:rsid w:val="001110DD"/>
    <w:rsid w:val="00116AA8"/>
    <w:rsid w:val="0012163D"/>
    <w:rsid w:val="001226B6"/>
    <w:rsid w:val="001274B4"/>
    <w:rsid w:val="00131258"/>
    <w:rsid w:val="001364AA"/>
    <w:rsid w:val="001371A6"/>
    <w:rsid w:val="00140639"/>
    <w:rsid w:val="00145087"/>
    <w:rsid w:val="0015132C"/>
    <w:rsid w:val="00151C4C"/>
    <w:rsid w:val="00152094"/>
    <w:rsid w:val="001552FC"/>
    <w:rsid w:val="001638D4"/>
    <w:rsid w:val="001666BB"/>
    <w:rsid w:val="001670E8"/>
    <w:rsid w:val="001711F5"/>
    <w:rsid w:val="001713F8"/>
    <w:rsid w:val="00173734"/>
    <w:rsid w:val="00175104"/>
    <w:rsid w:val="00185084"/>
    <w:rsid w:val="00185977"/>
    <w:rsid w:val="00186239"/>
    <w:rsid w:val="00186B3F"/>
    <w:rsid w:val="00187CDA"/>
    <w:rsid w:val="00192614"/>
    <w:rsid w:val="00193AFD"/>
    <w:rsid w:val="00196675"/>
    <w:rsid w:val="00197811"/>
    <w:rsid w:val="001A1B24"/>
    <w:rsid w:val="001A1B6F"/>
    <w:rsid w:val="001A345A"/>
    <w:rsid w:val="001A3D0F"/>
    <w:rsid w:val="001A4001"/>
    <w:rsid w:val="001A4C9D"/>
    <w:rsid w:val="001A4E19"/>
    <w:rsid w:val="001B00F9"/>
    <w:rsid w:val="001B632E"/>
    <w:rsid w:val="001B6700"/>
    <w:rsid w:val="001C0BCD"/>
    <w:rsid w:val="001D066F"/>
    <w:rsid w:val="001D3231"/>
    <w:rsid w:val="001E4525"/>
    <w:rsid w:val="001E552E"/>
    <w:rsid w:val="001E6869"/>
    <w:rsid w:val="001E72FD"/>
    <w:rsid w:val="001F0F47"/>
    <w:rsid w:val="001F3F09"/>
    <w:rsid w:val="00202287"/>
    <w:rsid w:val="002076CF"/>
    <w:rsid w:val="00211DE6"/>
    <w:rsid w:val="002143E9"/>
    <w:rsid w:val="00214C09"/>
    <w:rsid w:val="0021726D"/>
    <w:rsid w:val="002244A0"/>
    <w:rsid w:val="002366F7"/>
    <w:rsid w:val="00244804"/>
    <w:rsid w:val="0025119A"/>
    <w:rsid w:val="002519C1"/>
    <w:rsid w:val="0025302A"/>
    <w:rsid w:val="002538F0"/>
    <w:rsid w:val="00256517"/>
    <w:rsid w:val="00274B41"/>
    <w:rsid w:val="0028762C"/>
    <w:rsid w:val="002917C7"/>
    <w:rsid w:val="002921AB"/>
    <w:rsid w:val="0029287A"/>
    <w:rsid w:val="00292B91"/>
    <w:rsid w:val="00294655"/>
    <w:rsid w:val="00297205"/>
    <w:rsid w:val="002A27D8"/>
    <w:rsid w:val="002B40C7"/>
    <w:rsid w:val="002B5AFE"/>
    <w:rsid w:val="002B65B8"/>
    <w:rsid w:val="002B773D"/>
    <w:rsid w:val="002B797B"/>
    <w:rsid w:val="002B7A38"/>
    <w:rsid w:val="002C1641"/>
    <w:rsid w:val="002D0436"/>
    <w:rsid w:val="002D3276"/>
    <w:rsid w:val="002D6122"/>
    <w:rsid w:val="002E0486"/>
    <w:rsid w:val="002E0B45"/>
    <w:rsid w:val="002E3DB7"/>
    <w:rsid w:val="002F5637"/>
    <w:rsid w:val="002F64DF"/>
    <w:rsid w:val="003018AD"/>
    <w:rsid w:val="00302F3B"/>
    <w:rsid w:val="00307142"/>
    <w:rsid w:val="003128FB"/>
    <w:rsid w:val="00315515"/>
    <w:rsid w:val="003279CE"/>
    <w:rsid w:val="003328ED"/>
    <w:rsid w:val="00334D09"/>
    <w:rsid w:val="00344470"/>
    <w:rsid w:val="00344BFB"/>
    <w:rsid w:val="00344E76"/>
    <w:rsid w:val="003502A0"/>
    <w:rsid w:val="00356829"/>
    <w:rsid w:val="003643BF"/>
    <w:rsid w:val="00375C9C"/>
    <w:rsid w:val="00381600"/>
    <w:rsid w:val="0038212F"/>
    <w:rsid w:val="0038233F"/>
    <w:rsid w:val="003823D4"/>
    <w:rsid w:val="00385527"/>
    <w:rsid w:val="00386760"/>
    <w:rsid w:val="00395D32"/>
    <w:rsid w:val="003978D8"/>
    <w:rsid w:val="003B70D8"/>
    <w:rsid w:val="003C2DDE"/>
    <w:rsid w:val="003C5AF1"/>
    <w:rsid w:val="003D0E63"/>
    <w:rsid w:val="003E045D"/>
    <w:rsid w:val="003E1F8B"/>
    <w:rsid w:val="003E1FCD"/>
    <w:rsid w:val="003E3F26"/>
    <w:rsid w:val="003E6988"/>
    <w:rsid w:val="003E790F"/>
    <w:rsid w:val="003F1F82"/>
    <w:rsid w:val="003F3812"/>
    <w:rsid w:val="003F6C4A"/>
    <w:rsid w:val="003F7257"/>
    <w:rsid w:val="004008B7"/>
    <w:rsid w:val="0040279B"/>
    <w:rsid w:val="00405528"/>
    <w:rsid w:val="00405C72"/>
    <w:rsid w:val="00406C30"/>
    <w:rsid w:val="0041052B"/>
    <w:rsid w:val="00416658"/>
    <w:rsid w:val="00416B53"/>
    <w:rsid w:val="00416E39"/>
    <w:rsid w:val="00422278"/>
    <w:rsid w:val="00426A63"/>
    <w:rsid w:val="004275A1"/>
    <w:rsid w:val="0042789F"/>
    <w:rsid w:val="00431343"/>
    <w:rsid w:val="0043633D"/>
    <w:rsid w:val="0044717D"/>
    <w:rsid w:val="00450976"/>
    <w:rsid w:val="00450E14"/>
    <w:rsid w:val="00452848"/>
    <w:rsid w:val="004566E0"/>
    <w:rsid w:val="00460B81"/>
    <w:rsid w:val="0046396D"/>
    <w:rsid w:val="00467A9D"/>
    <w:rsid w:val="0047034C"/>
    <w:rsid w:val="00472A62"/>
    <w:rsid w:val="00473949"/>
    <w:rsid w:val="00476963"/>
    <w:rsid w:val="00486190"/>
    <w:rsid w:val="00494E66"/>
    <w:rsid w:val="00497EC2"/>
    <w:rsid w:val="004A2CAD"/>
    <w:rsid w:val="004A39E7"/>
    <w:rsid w:val="004A79D1"/>
    <w:rsid w:val="004B44D4"/>
    <w:rsid w:val="004B5575"/>
    <w:rsid w:val="004B66E5"/>
    <w:rsid w:val="004C1089"/>
    <w:rsid w:val="004C1897"/>
    <w:rsid w:val="004C33E5"/>
    <w:rsid w:val="004C5645"/>
    <w:rsid w:val="004C5A25"/>
    <w:rsid w:val="004C6150"/>
    <w:rsid w:val="004D582E"/>
    <w:rsid w:val="004E024B"/>
    <w:rsid w:val="004E45B5"/>
    <w:rsid w:val="004E7851"/>
    <w:rsid w:val="004F08F3"/>
    <w:rsid w:val="004F5D45"/>
    <w:rsid w:val="00502C05"/>
    <w:rsid w:val="00504B80"/>
    <w:rsid w:val="0050754E"/>
    <w:rsid w:val="005114C5"/>
    <w:rsid w:val="00511AC8"/>
    <w:rsid w:val="005214A9"/>
    <w:rsid w:val="00525E75"/>
    <w:rsid w:val="00530825"/>
    <w:rsid w:val="00533F32"/>
    <w:rsid w:val="0053401F"/>
    <w:rsid w:val="0053418D"/>
    <w:rsid w:val="005355B4"/>
    <w:rsid w:val="005424F3"/>
    <w:rsid w:val="00544C81"/>
    <w:rsid w:val="00550741"/>
    <w:rsid w:val="0055411C"/>
    <w:rsid w:val="0055743E"/>
    <w:rsid w:val="00557A92"/>
    <w:rsid w:val="00570871"/>
    <w:rsid w:val="00570E8B"/>
    <w:rsid w:val="00572843"/>
    <w:rsid w:val="00574C72"/>
    <w:rsid w:val="00582A6A"/>
    <w:rsid w:val="00585B3B"/>
    <w:rsid w:val="00585BD3"/>
    <w:rsid w:val="00592248"/>
    <w:rsid w:val="0059257C"/>
    <w:rsid w:val="005944A9"/>
    <w:rsid w:val="005966C4"/>
    <w:rsid w:val="005A085E"/>
    <w:rsid w:val="005A2CFA"/>
    <w:rsid w:val="005A46AC"/>
    <w:rsid w:val="005A7A25"/>
    <w:rsid w:val="005A7ADA"/>
    <w:rsid w:val="005B2E95"/>
    <w:rsid w:val="005B6419"/>
    <w:rsid w:val="005C099B"/>
    <w:rsid w:val="005D5F91"/>
    <w:rsid w:val="005E48B0"/>
    <w:rsid w:val="005F6CA4"/>
    <w:rsid w:val="005F7183"/>
    <w:rsid w:val="00605A41"/>
    <w:rsid w:val="0061057F"/>
    <w:rsid w:val="00610FCF"/>
    <w:rsid w:val="00612F99"/>
    <w:rsid w:val="00616979"/>
    <w:rsid w:val="00622031"/>
    <w:rsid w:val="00622700"/>
    <w:rsid w:val="006336FE"/>
    <w:rsid w:val="006372F6"/>
    <w:rsid w:val="00637846"/>
    <w:rsid w:val="00643DF2"/>
    <w:rsid w:val="00651425"/>
    <w:rsid w:val="00653134"/>
    <w:rsid w:val="00653FD1"/>
    <w:rsid w:val="00655873"/>
    <w:rsid w:val="00657100"/>
    <w:rsid w:val="00661180"/>
    <w:rsid w:val="006629B4"/>
    <w:rsid w:val="006647CB"/>
    <w:rsid w:val="006653EB"/>
    <w:rsid w:val="00670BB6"/>
    <w:rsid w:val="00671228"/>
    <w:rsid w:val="00675293"/>
    <w:rsid w:val="00675479"/>
    <w:rsid w:val="00680123"/>
    <w:rsid w:val="0068463B"/>
    <w:rsid w:val="006918B6"/>
    <w:rsid w:val="00693980"/>
    <w:rsid w:val="006A1172"/>
    <w:rsid w:val="006A38E4"/>
    <w:rsid w:val="006B1A1E"/>
    <w:rsid w:val="006C76CE"/>
    <w:rsid w:val="006D2799"/>
    <w:rsid w:val="006D2E9F"/>
    <w:rsid w:val="006D3769"/>
    <w:rsid w:val="006E26CB"/>
    <w:rsid w:val="006E2B5C"/>
    <w:rsid w:val="006E3BA2"/>
    <w:rsid w:val="006E3CAC"/>
    <w:rsid w:val="006E5297"/>
    <w:rsid w:val="006E75D4"/>
    <w:rsid w:val="006F5DBF"/>
    <w:rsid w:val="007111DD"/>
    <w:rsid w:val="0071170C"/>
    <w:rsid w:val="00713EE3"/>
    <w:rsid w:val="00714797"/>
    <w:rsid w:val="00716134"/>
    <w:rsid w:val="00716ADC"/>
    <w:rsid w:val="00720731"/>
    <w:rsid w:val="0072236C"/>
    <w:rsid w:val="00722E2F"/>
    <w:rsid w:val="0072306B"/>
    <w:rsid w:val="00724375"/>
    <w:rsid w:val="00727D50"/>
    <w:rsid w:val="00732959"/>
    <w:rsid w:val="00742B5D"/>
    <w:rsid w:val="00745428"/>
    <w:rsid w:val="00745863"/>
    <w:rsid w:val="00754878"/>
    <w:rsid w:val="00761CF3"/>
    <w:rsid w:val="00764C3A"/>
    <w:rsid w:val="0076622A"/>
    <w:rsid w:val="0076665C"/>
    <w:rsid w:val="00771F27"/>
    <w:rsid w:val="007737BF"/>
    <w:rsid w:val="00775127"/>
    <w:rsid w:val="00780486"/>
    <w:rsid w:val="00780E03"/>
    <w:rsid w:val="00781FB9"/>
    <w:rsid w:val="00786B93"/>
    <w:rsid w:val="007931D7"/>
    <w:rsid w:val="007935FA"/>
    <w:rsid w:val="00797823"/>
    <w:rsid w:val="007A0148"/>
    <w:rsid w:val="007A3BCA"/>
    <w:rsid w:val="007A752F"/>
    <w:rsid w:val="007A784F"/>
    <w:rsid w:val="007B4074"/>
    <w:rsid w:val="007C209A"/>
    <w:rsid w:val="007C7832"/>
    <w:rsid w:val="007C7B0C"/>
    <w:rsid w:val="007D338E"/>
    <w:rsid w:val="007D6949"/>
    <w:rsid w:val="007E1759"/>
    <w:rsid w:val="007F2632"/>
    <w:rsid w:val="007F621D"/>
    <w:rsid w:val="00802F1E"/>
    <w:rsid w:val="00807428"/>
    <w:rsid w:val="008144A4"/>
    <w:rsid w:val="0081542C"/>
    <w:rsid w:val="00817AD9"/>
    <w:rsid w:val="00821380"/>
    <w:rsid w:val="008220EB"/>
    <w:rsid w:val="00823AC8"/>
    <w:rsid w:val="0083229E"/>
    <w:rsid w:val="0083349A"/>
    <w:rsid w:val="00835D3C"/>
    <w:rsid w:val="008363B3"/>
    <w:rsid w:val="00841A1A"/>
    <w:rsid w:val="00845795"/>
    <w:rsid w:val="00846DF4"/>
    <w:rsid w:val="00854C2C"/>
    <w:rsid w:val="00855458"/>
    <w:rsid w:val="00860453"/>
    <w:rsid w:val="00866555"/>
    <w:rsid w:val="008720C2"/>
    <w:rsid w:val="00876E2D"/>
    <w:rsid w:val="00877039"/>
    <w:rsid w:val="008819B5"/>
    <w:rsid w:val="00884A5B"/>
    <w:rsid w:val="008854CE"/>
    <w:rsid w:val="00891571"/>
    <w:rsid w:val="00892A7C"/>
    <w:rsid w:val="008969F2"/>
    <w:rsid w:val="008A239E"/>
    <w:rsid w:val="008B0026"/>
    <w:rsid w:val="008B7F2C"/>
    <w:rsid w:val="008C1392"/>
    <w:rsid w:val="008C75EF"/>
    <w:rsid w:val="008D7148"/>
    <w:rsid w:val="008E0DDC"/>
    <w:rsid w:val="008E6B16"/>
    <w:rsid w:val="008E6EDE"/>
    <w:rsid w:val="008F2F65"/>
    <w:rsid w:val="00902D00"/>
    <w:rsid w:val="00903D93"/>
    <w:rsid w:val="00906BEB"/>
    <w:rsid w:val="009121A3"/>
    <w:rsid w:val="009264A1"/>
    <w:rsid w:val="00935610"/>
    <w:rsid w:val="00960E23"/>
    <w:rsid w:val="0096448E"/>
    <w:rsid w:val="009655EC"/>
    <w:rsid w:val="00967292"/>
    <w:rsid w:val="009700C8"/>
    <w:rsid w:val="0097102F"/>
    <w:rsid w:val="0097258E"/>
    <w:rsid w:val="009765D2"/>
    <w:rsid w:val="009769F7"/>
    <w:rsid w:val="00981656"/>
    <w:rsid w:val="0098233B"/>
    <w:rsid w:val="009823B0"/>
    <w:rsid w:val="00982D26"/>
    <w:rsid w:val="0098385E"/>
    <w:rsid w:val="009865C3"/>
    <w:rsid w:val="00987C40"/>
    <w:rsid w:val="0099285B"/>
    <w:rsid w:val="0099424E"/>
    <w:rsid w:val="009B1CD3"/>
    <w:rsid w:val="009B2F19"/>
    <w:rsid w:val="009B4848"/>
    <w:rsid w:val="009B5E28"/>
    <w:rsid w:val="009C13AE"/>
    <w:rsid w:val="009C19D8"/>
    <w:rsid w:val="009C1BB7"/>
    <w:rsid w:val="009C6539"/>
    <w:rsid w:val="009C6B45"/>
    <w:rsid w:val="009D7171"/>
    <w:rsid w:val="009E0360"/>
    <w:rsid w:val="009E5073"/>
    <w:rsid w:val="009E5F6D"/>
    <w:rsid w:val="009E781D"/>
    <w:rsid w:val="009F017E"/>
    <w:rsid w:val="009F05AC"/>
    <w:rsid w:val="009F45F1"/>
    <w:rsid w:val="009F4DCF"/>
    <w:rsid w:val="009F4EAD"/>
    <w:rsid w:val="009F7564"/>
    <w:rsid w:val="00A1358C"/>
    <w:rsid w:val="00A148BE"/>
    <w:rsid w:val="00A201D8"/>
    <w:rsid w:val="00A2067F"/>
    <w:rsid w:val="00A24E6E"/>
    <w:rsid w:val="00A273E6"/>
    <w:rsid w:val="00A30982"/>
    <w:rsid w:val="00A3670F"/>
    <w:rsid w:val="00A400B9"/>
    <w:rsid w:val="00A47BBF"/>
    <w:rsid w:val="00A537E3"/>
    <w:rsid w:val="00A55CF9"/>
    <w:rsid w:val="00A576FC"/>
    <w:rsid w:val="00A6051A"/>
    <w:rsid w:val="00A60C11"/>
    <w:rsid w:val="00A67F10"/>
    <w:rsid w:val="00A77B8C"/>
    <w:rsid w:val="00A77C6F"/>
    <w:rsid w:val="00A77D3D"/>
    <w:rsid w:val="00A81A2A"/>
    <w:rsid w:val="00A90F57"/>
    <w:rsid w:val="00A95045"/>
    <w:rsid w:val="00A965A3"/>
    <w:rsid w:val="00AA35E0"/>
    <w:rsid w:val="00AA5C04"/>
    <w:rsid w:val="00AB1FBD"/>
    <w:rsid w:val="00AE0626"/>
    <w:rsid w:val="00AE2558"/>
    <w:rsid w:val="00AE4CC9"/>
    <w:rsid w:val="00AF19A4"/>
    <w:rsid w:val="00AF2310"/>
    <w:rsid w:val="00AF5703"/>
    <w:rsid w:val="00AF5E28"/>
    <w:rsid w:val="00B00A9F"/>
    <w:rsid w:val="00B037D6"/>
    <w:rsid w:val="00B13756"/>
    <w:rsid w:val="00B16529"/>
    <w:rsid w:val="00B2234B"/>
    <w:rsid w:val="00B250F1"/>
    <w:rsid w:val="00B350B6"/>
    <w:rsid w:val="00B37D6B"/>
    <w:rsid w:val="00B37D99"/>
    <w:rsid w:val="00B4161D"/>
    <w:rsid w:val="00B41BE5"/>
    <w:rsid w:val="00B46C4F"/>
    <w:rsid w:val="00B506E2"/>
    <w:rsid w:val="00B50A09"/>
    <w:rsid w:val="00B51640"/>
    <w:rsid w:val="00B54510"/>
    <w:rsid w:val="00B612A9"/>
    <w:rsid w:val="00B70910"/>
    <w:rsid w:val="00B81742"/>
    <w:rsid w:val="00B85E27"/>
    <w:rsid w:val="00B901E0"/>
    <w:rsid w:val="00B956BF"/>
    <w:rsid w:val="00BA0908"/>
    <w:rsid w:val="00BA74BC"/>
    <w:rsid w:val="00BB0809"/>
    <w:rsid w:val="00BB1485"/>
    <w:rsid w:val="00BB4445"/>
    <w:rsid w:val="00BD0DED"/>
    <w:rsid w:val="00BD5B21"/>
    <w:rsid w:val="00BE1056"/>
    <w:rsid w:val="00BE10D3"/>
    <w:rsid w:val="00BE3949"/>
    <w:rsid w:val="00BF2624"/>
    <w:rsid w:val="00BF3750"/>
    <w:rsid w:val="00BF5116"/>
    <w:rsid w:val="00C04ACB"/>
    <w:rsid w:val="00C1155E"/>
    <w:rsid w:val="00C11DAA"/>
    <w:rsid w:val="00C12246"/>
    <w:rsid w:val="00C12902"/>
    <w:rsid w:val="00C154D0"/>
    <w:rsid w:val="00C16862"/>
    <w:rsid w:val="00C16CA5"/>
    <w:rsid w:val="00C20074"/>
    <w:rsid w:val="00C20CF7"/>
    <w:rsid w:val="00C21774"/>
    <w:rsid w:val="00C37C45"/>
    <w:rsid w:val="00C40ACC"/>
    <w:rsid w:val="00C40C0A"/>
    <w:rsid w:val="00C415EE"/>
    <w:rsid w:val="00C4718A"/>
    <w:rsid w:val="00C50B03"/>
    <w:rsid w:val="00C56301"/>
    <w:rsid w:val="00C57BBA"/>
    <w:rsid w:val="00C6236E"/>
    <w:rsid w:val="00C63BBA"/>
    <w:rsid w:val="00C66E2D"/>
    <w:rsid w:val="00C74000"/>
    <w:rsid w:val="00C7442D"/>
    <w:rsid w:val="00C74BC0"/>
    <w:rsid w:val="00C76BD7"/>
    <w:rsid w:val="00C80B7D"/>
    <w:rsid w:val="00C83DBD"/>
    <w:rsid w:val="00C840BF"/>
    <w:rsid w:val="00C86175"/>
    <w:rsid w:val="00C9430F"/>
    <w:rsid w:val="00C94965"/>
    <w:rsid w:val="00CA0B3E"/>
    <w:rsid w:val="00CA1664"/>
    <w:rsid w:val="00CA51D9"/>
    <w:rsid w:val="00CA7770"/>
    <w:rsid w:val="00CC05A9"/>
    <w:rsid w:val="00CC1AE7"/>
    <w:rsid w:val="00CC1F7D"/>
    <w:rsid w:val="00CC6986"/>
    <w:rsid w:val="00CD5A7F"/>
    <w:rsid w:val="00CE1DF7"/>
    <w:rsid w:val="00CE529F"/>
    <w:rsid w:val="00CE601F"/>
    <w:rsid w:val="00D0185A"/>
    <w:rsid w:val="00D05E79"/>
    <w:rsid w:val="00D06971"/>
    <w:rsid w:val="00D071D6"/>
    <w:rsid w:val="00D07529"/>
    <w:rsid w:val="00D07965"/>
    <w:rsid w:val="00D13763"/>
    <w:rsid w:val="00D13F68"/>
    <w:rsid w:val="00D21065"/>
    <w:rsid w:val="00D22FDB"/>
    <w:rsid w:val="00D23853"/>
    <w:rsid w:val="00D23FB9"/>
    <w:rsid w:val="00D251A3"/>
    <w:rsid w:val="00D2620B"/>
    <w:rsid w:val="00D2662F"/>
    <w:rsid w:val="00D338F1"/>
    <w:rsid w:val="00D420C5"/>
    <w:rsid w:val="00D45919"/>
    <w:rsid w:val="00D47199"/>
    <w:rsid w:val="00D5749F"/>
    <w:rsid w:val="00D57E4D"/>
    <w:rsid w:val="00D61852"/>
    <w:rsid w:val="00D61EAD"/>
    <w:rsid w:val="00D625F0"/>
    <w:rsid w:val="00D73FB6"/>
    <w:rsid w:val="00D7594C"/>
    <w:rsid w:val="00D77A7B"/>
    <w:rsid w:val="00D8760D"/>
    <w:rsid w:val="00D9141E"/>
    <w:rsid w:val="00D9293B"/>
    <w:rsid w:val="00D939E0"/>
    <w:rsid w:val="00D94AAD"/>
    <w:rsid w:val="00D96541"/>
    <w:rsid w:val="00D97284"/>
    <w:rsid w:val="00DA024D"/>
    <w:rsid w:val="00DA1081"/>
    <w:rsid w:val="00DA3483"/>
    <w:rsid w:val="00DA50C9"/>
    <w:rsid w:val="00DB133F"/>
    <w:rsid w:val="00DB3464"/>
    <w:rsid w:val="00DB3F02"/>
    <w:rsid w:val="00DB64EA"/>
    <w:rsid w:val="00DB684D"/>
    <w:rsid w:val="00DB68CE"/>
    <w:rsid w:val="00DC353D"/>
    <w:rsid w:val="00DC3B2C"/>
    <w:rsid w:val="00DC4CD7"/>
    <w:rsid w:val="00DC6332"/>
    <w:rsid w:val="00DD4999"/>
    <w:rsid w:val="00DD7420"/>
    <w:rsid w:val="00DD758C"/>
    <w:rsid w:val="00DD79B5"/>
    <w:rsid w:val="00DE046F"/>
    <w:rsid w:val="00DE3726"/>
    <w:rsid w:val="00DF09D0"/>
    <w:rsid w:val="00DF10E6"/>
    <w:rsid w:val="00DF7268"/>
    <w:rsid w:val="00E00DC5"/>
    <w:rsid w:val="00E106F7"/>
    <w:rsid w:val="00E110D8"/>
    <w:rsid w:val="00E11BAD"/>
    <w:rsid w:val="00E158F1"/>
    <w:rsid w:val="00E22E64"/>
    <w:rsid w:val="00E23263"/>
    <w:rsid w:val="00E23D6C"/>
    <w:rsid w:val="00E23D7B"/>
    <w:rsid w:val="00E27EFD"/>
    <w:rsid w:val="00E336F6"/>
    <w:rsid w:val="00E33FB8"/>
    <w:rsid w:val="00E367A8"/>
    <w:rsid w:val="00E37309"/>
    <w:rsid w:val="00E37971"/>
    <w:rsid w:val="00E4210C"/>
    <w:rsid w:val="00E43C54"/>
    <w:rsid w:val="00E545C2"/>
    <w:rsid w:val="00E57990"/>
    <w:rsid w:val="00E6128A"/>
    <w:rsid w:val="00E62258"/>
    <w:rsid w:val="00E769AB"/>
    <w:rsid w:val="00E813D6"/>
    <w:rsid w:val="00E814EF"/>
    <w:rsid w:val="00E86F03"/>
    <w:rsid w:val="00E87313"/>
    <w:rsid w:val="00E90A55"/>
    <w:rsid w:val="00E93A83"/>
    <w:rsid w:val="00E955DF"/>
    <w:rsid w:val="00E959DB"/>
    <w:rsid w:val="00E97E8A"/>
    <w:rsid w:val="00EA784A"/>
    <w:rsid w:val="00EB1D3D"/>
    <w:rsid w:val="00EB3982"/>
    <w:rsid w:val="00EB3DF3"/>
    <w:rsid w:val="00EB7007"/>
    <w:rsid w:val="00EC4E6F"/>
    <w:rsid w:val="00ED3592"/>
    <w:rsid w:val="00ED5387"/>
    <w:rsid w:val="00EE10C8"/>
    <w:rsid w:val="00EE4088"/>
    <w:rsid w:val="00EE6364"/>
    <w:rsid w:val="00EE7681"/>
    <w:rsid w:val="00EF1B6E"/>
    <w:rsid w:val="00EF39DC"/>
    <w:rsid w:val="00EF57DB"/>
    <w:rsid w:val="00EF625E"/>
    <w:rsid w:val="00EF67FE"/>
    <w:rsid w:val="00F01E3F"/>
    <w:rsid w:val="00F022E2"/>
    <w:rsid w:val="00F1282D"/>
    <w:rsid w:val="00F30AC0"/>
    <w:rsid w:val="00F35AB8"/>
    <w:rsid w:val="00F36BBF"/>
    <w:rsid w:val="00F40079"/>
    <w:rsid w:val="00F4133E"/>
    <w:rsid w:val="00F41A90"/>
    <w:rsid w:val="00F43D0C"/>
    <w:rsid w:val="00F44697"/>
    <w:rsid w:val="00F4698F"/>
    <w:rsid w:val="00F54906"/>
    <w:rsid w:val="00F60DCA"/>
    <w:rsid w:val="00F67696"/>
    <w:rsid w:val="00F75433"/>
    <w:rsid w:val="00F801BD"/>
    <w:rsid w:val="00F80E97"/>
    <w:rsid w:val="00F83D5A"/>
    <w:rsid w:val="00F83D9A"/>
    <w:rsid w:val="00F9050E"/>
    <w:rsid w:val="00F93C92"/>
    <w:rsid w:val="00F97F51"/>
    <w:rsid w:val="00FA459D"/>
    <w:rsid w:val="00FA7036"/>
    <w:rsid w:val="00FA709D"/>
    <w:rsid w:val="00FA7AB2"/>
    <w:rsid w:val="00FB0D72"/>
    <w:rsid w:val="00FB1384"/>
    <w:rsid w:val="00FC1458"/>
    <w:rsid w:val="00FC27CF"/>
    <w:rsid w:val="00FD2E29"/>
    <w:rsid w:val="00FD5A1E"/>
    <w:rsid w:val="00FD6CEA"/>
    <w:rsid w:val="00FD7740"/>
    <w:rsid w:val="00FE0DC6"/>
    <w:rsid w:val="00FE5E40"/>
    <w:rsid w:val="00FE6D3B"/>
    <w:rsid w:val="00FF0216"/>
    <w:rsid w:val="00FF06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CF5F6F4-768B-48E8-BF16-7216DF5D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D6CEA"/>
    <w:rPr>
      <w:sz w:val="24"/>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185084"/>
    <w:pPr>
      <w:tabs>
        <w:tab w:val="center" w:pos="4153"/>
        <w:tab w:val="right" w:pos="8306"/>
      </w:tabs>
      <w:spacing w:line="240" w:lineRule="atLeast"/>
    </w:pPr>
    <w:rPr>
      <w:rFonts w:ascii="Arial" w:hAnsi="Arial"/>
      <w:sz w:val="18"/>
      <w:szCs w:val="20"/>
      <w:lang w:eastAsia="nl-NL"/>
    </w:rPr>
  </w:style>
  <w:style w:type="paragraph" w:customStyle="1" w:styleId="Huisstijl-Kopje">
    <w:name w:val="Huisstijl-Kopje"/>
    <w:basedOn w:val="Huisstijl-Gegeven"/>
    <w:rsid w:val="00185084"/>
    <w:rPr>
      <w:b/>
    </w:rPr>
  </w:style>
  <w:style w:type="paragraph" w:customStyle="1" w:styleId="Huisstijl-Gegeven">
    <w:name w:val="Huisstijl-Gegeven"/>
    <w:basedOn w:val="Standaard"/>
    <w:rsid w:val="00185084"/>
    <w:pPr>
      <w:spacing w:line="200" w:lineRule="exact"/>
    </w:pPr>
    <w:rPr>
      <w:rFonts w:ascii="Arial" w:hAnsi="Arial"/>
      <w:noProof/>
      <w:sz w:val="16"/>
      <w:szCs w:val="20"/>
      <w:lang w:eastAsia="nl-NL"/>
    </w:rPr>
  </w:style>
  <w:style w:type="paragraph" w:customStyle="1" w:styleId="Huisstijl-Adres">
    <w:name w:val="Huisstijl-Adres"/>
    <w:basedOn w:val="Huisstijl-Gegeven"/>
    <w:rsid w:val="00185084"/>
  </w:style>
  <w:style w:type="paragraph" w:styleId="Voettekst">
    <w:name w:val="footer"/>
    <w:basedOn w:val="Standaard"/>
    <w:rsid w:val="00185084"/>
    <w:pPr>
      <w:tabs>
        <w:tab w:val="center" w:pos="4153"/>
        <w:tab w:val="right" w:pos="8306"/>
      </w:tabs>
      <w:spacing w:line="240" w:lineRule="atLeast"/>
    </w:pPr>
    <w:rPr>
      <w:rFonts w:ascii="Arial" w:hAnsi="Arial"/>
      <w:sz w:val="18"/>
      <w:szCs w:val="20"/>
      <w:lang w:eastAsia="nl-NL"/>
    </w:rPr>
  </w:style>
  <w:style w:type="paragraph" w:styleId="Ballontekst">
    <w:name w:val="Balloon Text"/>
    <w:basedOn w:val="Standaard"/>
    <w:link w:val="BallontekstChar"/>
    <w:rsid w:val="001B632E"/>
    <w:rPr>
      <w:rFonts w:ascii="Tahoma" w:hAnsi="Tahoma" w:cs="Tahoma"/>
      <w:sz w:val="16"/>
      <w:szCs w:val="16"/>
    </w:rPr>
  </w:style>
  <w:style w:type="paragraph" w:customStyle="1" w:styleId="Huisstijl-Naw">
    <w:name w:val="Huisstijl-Naw"/>
    <w:basedOn w:val="Standaard"/>
    <w:rsid w:val="00185084"/>
    <w:pPr>
      <w:spacing w:line="240" w:lineRule="atLeast"/>
    </w:pPr>
    <w:rPr>
      <w:rFonts w:ascii="Arial" w:hAnsi="Arial"/>
      <w:noProof/>
      <w:sz w:val="18"/>
      <w:szCs w:val="20"/>
      <w:lang w:eastAsia="nl-NL"/>
    </w:rPr>
  </w:style>
  <w:style w:type="character" w:customStyle="1" w:styleId="BallontekstChar">
    <w:name w:val="Ballontekst Char"/>
    <w:basedOn w:val="Standaardalinea-lettertype"/>
    <w:link w:val="Ballontekst"/>
    <w:rsid w:val="001B632E"/>
    <w:rPr>
      <w:rFonts w:ascii="Tahoma" w:hAnsi="Tahoma" w:cs="Tahoma"/>
      <w:sz w:val="16"/>
      <w:szCs w:val="16"/>
      <w:lang w:eastAsia="en-US"/>
    </w:rPr>
  </w:style>
  <w:style w:type="paragraph" w:styleId="Lijstalinea">
    <w:name w:val="List Paragraph"/>
    <w:basedOn w:val="Standaard"/>
    <w:uiPriority w:val="34"/>
    <w:qFormat/>
    <w:rsid w:val="001B632E"/>
    <w:pPr>
      <w:ind w:left="720"/>
      <w:contextualSpacing/>
    </w:pPr>
  </w:style>
  <w:style w:type="paragraph" w:styleId="Geenafstand">
    <w:name w:val="No Spacing"/>
    <w:basedOn w:val="Standaard"/>
    <w:uiPriority w:val="1"/>
    <w:qFormat/>
    <w:rsid w:val="00D9141E"/>
    <w:rPr>
      <w:rFonts w:ascii="Calibri" w:eastAsiaTheme="minorHAnsi" w:hAnsi="Calibri"/>
      <w:sz w:val="22"/>
      <w:szCs w:val="22"/>
    </w:rPr>
  </w:style>
  <w:style w:type="table" w:styleId="Tabelraster">
    <w:name w:val="Table Grid"/>
    <w:basedOn w:val="Standaardtabel"/>
    <w:rsid w:val="00EF6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Agendanummering">
    <w:name w:val="Agendanummering"/>
    <w:basedOn w:val="Geenlijst"/>
    <w:uiPriority w:val="99"/>
    <w:rsid w:val="002244A0"/>
    <w:pPr>
      <w:numPr>
        <w:numId w:val="10"/>
      </w:numPr>
    </w:pPr>
  </w:style>
  <w:style w:type="paragraph" w:styleId="Revisie">
    <w:name w:val="Revision"/>
    <w:hidden/>
    <w:uiPriority w:val="99"/>
    <w:semiHidden/>
    <w:rsid w:val="00BE3949"/>
    <w:rPr>
      <w:sz w:val="24"/>
      <w:szCs w:val="24"/>
      <w:lang w:eastAsia="en-US"/>
    </w:rPr>
  </w:style>
  <w:style w:type="paragraph" w:styleId="Titel">
    <w:name w:val="Title"/>
    <w:basedOn w:val="Standaard"/>
    <w:link w:val="TitelChar"/>
    <w:qFormat/>
    <w:rsid w:val="002B773D"/>
    <w:pPr>
      <w:spacing w:before="240" w:after="240"/>
      <w:ind w:left="709"/>
      <w:jc w:val="center"/>
      <w:outlineLvl w:val="0"/>
    </w:pPr>
    <w:rPr>
      <w:rFonts w:ascii="Arial" w:hAnsi="Arial" w:cs="Arial"/>
      <w:b/>
      <w:bCs/>
      <w:kern w:val="28"/>
      <w:sz w:val="48"/>
      <w:szCs w:val="32"/>
      <w:lang w:eastAsia="nl-NL"/>
    </w:rPr>
  </w:style>
  <w:style w:type="character" w:customStyle="1" w:styleId="TitelChar">
    <w:name w:val="Titel Char"/>
    <w:basedOn w:val="Standaardalinea-lettertype"/>
    <w:link w:val="Titel"/>
    <w:rsid w:val="002B773D"/>
    <w:rPr>
      <w:rFonts w:ascii="Arial" w:hAnsi="Arial" w:cs="Arial"/>
      <w:b/>
      <w:bCs/>
      <w:kern w:val="28"/>
      <w:sz w:val="48"/>
      <w:szCs w:val="32"/>
    </w:rPr>
  </w:style>
  <w:style w:type="character" w:styleId="Tekstvantijdelijkeaanduiding">
    <w:name w:val="Placeholder Text"/>
    <w:basedOn w:val="Standaardalinea-lettertype"/>
    <w:uiPriority w:val="99"/>
    <w:semiHidden/>
    <w:rsid w:val="00BB1485"/>
    <w:rPr>
      <w:color w:val="808080"/>
    </w:rPr>
  </w:style>
  <w:style w:type="paragraph" w:styleId="Ondertitel">
    <w:name w:val="Subtitle"/>
    <w:basedOn w:val="Standaard"/>
    <w:next w:val="Standaard"/>
    <w:link w:val="OndertitelChar"/>
    <w:qFormat/>
    <w:rsid w:val="00FC27CF"/>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rsid w:val="00FC27CF"/>
    <w:rPr>
      <w:rFonts w:asciiTheme="majorHAnsi" w:eastAsiaTheme="majorEastAsia" w:hAnsiTheme="majorHAnsi" w:cstheme="majorBidi"/>
      <w:i/>
      <w:iCs/>
      <w:color w:val="4F81BD" w:themeColor="accent1"/>
      <w:spacing w:val="15"/>
      <w:sz w:val="24"/>
      <w:szCs w:val="24"/>
      <w:lang w:eastAsia="en-US"/>
    </w:rPr>
  </w:style>
  <w:style w:type="character" w:styleId="Titelvanboek">
    <w:name w:val="Book Title"/>
    <w:basedOn w:val="Standaardalinea-lettertype"/>
    <w:uiPriority w:val="33"/>
    <w:qFormat/>
    <w:rsid w:val="00FC27CF"/>
    <w:rPr>
      <w:b/>
      <w:bCs/>
      <w:smallCaps/>
      <w:spacing w:val="5"/>
    </w:rPr>
  </w:style>
  <w:style w:type="character" w:styleId="Intensieveverwijzing">
    <w:name w:val="Intense Reference"/>
    <w:basedOn w:val="Standaardalinea-lettertype"/>
    <w:uiPriority w:val="32"/>
    <w:qFormat/>
    <w:rsid w:val="00FC27CF"/>
    <w:rPr>
      <w:b/>
      <w:bCs/>
      <w:smallCaps/>
      <w:color w:val="C0504D" w:themeColor="accent2"/>
      <w:spacing w:val="5"/>
      <w:u w:val="single"/>
    </w:rPr>
  </w:style>
  <w:style w:type="character" w:styleId="Intensievebenadrukking">
    <w:name w:val="Intense Emphasis"/>
    <w:basedOn w:val="Standaardalinea-lettertype"/>
    <w:uiPriority w:val="21"/>
    <w:qFormat/>
    <w:rsid w:val="00FC27C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95412">
      <w:bodyDiv w:val="1"/>
      <w:marLeft w:val="0"/>
      <w:marRight w:val="0"/>
      <w:marTop w:val="0"/>
      <w:marBottom w:val="0"/>
      <w:divBdr>
        <w:top w:val="none" w:sz="0" w:space="0" w:color="auto"/>
        <w:left w:val="none" w:sz="0" w:space="0" w:color="auto"/>
        <w:bottom w:val="none" w:sz="0" w:space="0" w:color="auto"/>
        <w:right w:val="none" w:sz="0" w:space="0" w:color="auto"/>
      </w:divBdr>
    </w:div>
    <w:div w:id="786464544">
      <w:bodyDiv w:val="1"/>
      <w:marLeft w:val="0"/>
      <w:marRight w:val="0"/>
      <w:marTop w:val="0"/>
      <w:marBottom w:val="0"/>
      <w:divBdr>
        <w:top w:val="none" w:sz="0" w:space="0" w:color="auto"/>
        <w:left w:val="none" w:sz="0" w:space="0" w:color="auto"/>
        <w:bottom w:val="none" w:sz="0" w:space="0" w:color="auto"/>
        <w:right w:val="none" w:sz="0" w:space="0" w:color="auto"/>
      </w:divBdr>
    </w:div>
    <w:div w:id="1713993280">
      <w:bodyDiv w:val="1"/>
      <w:marLeft w:val="0"/>
      <w:marRight w:val="0"/>
      <w:marTop w:val="0"/>
      <w:marBottom w:val="0"/>
      <w:divBdr>
        <w:top w:val="none" w:sz="0" w:space="0" w:color="auto"/>
        <w:left w:val="none" w:sz="0" w:space="0" w:color="auto"/>
        <w:bottom w:val="none" w:sz="0" w:space="0" w:color="auto"/>
        <w:right w:val="none" w:sz="0" w:space="0" w:color="auto"/>
      </w:divBdr>
      <w:divsChild>
        <w:div w:id="1846168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Algemeen.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EBEA441D1B4A43841B988BB8CE649B" ma:contentTypeVersion="" ma:contentTypeDescription="Een nieuw document maken." ma:contentTypeScope="" ma:versionID="5f1c7734d736eff258aded4365bb64e2">
  <xsd:schema xmlns:xsd="http://www.w3.org/2001/XMLSchema" xmlns:xs="http://www.w3.org/2001/XMLSchema" xmlns:p="http://schemas.microsoft.com/office/2006/metadata/properties" targetNamespace="http://schemas.microsoft.com/office/2006/metadata/properties" ma:root="true" ma:fieldsID="ad5eb0301eb10bde77930f821fe2e88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97A039-4D0E-49DF-A6F6-3456B9A544F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9CD2FB-09E1-4DB0-AFB1-2D0255B23F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0DBA75D-3E13-4830-AD78-E47DE22E9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Algemeen</Template>
  <TotalTime>59</TotalTime>
  <Pages>1</Pages>
  <Words>288</Words>
  <Characters>1584</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agenda-notulen-weeklogs</vt:lpstr>
      <vt:lpstr>agenda-notulen-weeklogs</vt:lpstr>
    </vt:vector>
  </TitlesOfParts>
  <Company>FNT - Faculteit Natuur &amp; Techniek</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agenda-notulen-weeklogs</dc:title>
  <dc:creator>teamdocument</dc:creator>
  <cp:lastModifiedBy>Joost Wagensveld</cp:lastModifiedBy>
  <cp:revision>4</cp:revision>
  <cp:lastPrinted>2012-04-26T10:59:00Z</cp:lastPrinted>
  <dcterms:created xsi:type="dcterms:W3CDTF">2016-01-21T13:38:00Z</dcterms:created>
  <dcterms:modified xsi:type="dcterms:W3CDTF">2016-01-21T14:47:00Z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0x01010081EBEA441D1B4A43841B988BB8CE649B</vt:lpwstr>
  </property>
</Properties>
</file>