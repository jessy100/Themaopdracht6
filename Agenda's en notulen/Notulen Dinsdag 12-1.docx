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932FDE">
        <w:rPr>
          <w:rFonts w:ascii="Arial" w:hAnsi="Arial" w:cs="Arial"/>
        </w:rPr>
        <w:t>11:00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Opening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Vaststelling presentielijst</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Goedkeuring van notulen van vorige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Gedane zaken</w:t>
      </w:r>
    </w:p>
    <w:p w:rsidR="00EC753F" w:rsidRDefault="00EC753F"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EC753F" w:rsidRDefault="00EC753F"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Webserver</w:t>
      </w:r>
    </w:p>
    <w:p w:rsidR="00EC753F" w:rsidRPr="00622700" w:rsidRDefault="00EC753F"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Rtos testen</w:t>
      </w:r>
    </w:p>
    <w:p w:rsidR="00622700" w:rsidRDefault="00622700" w:rsidP="00EC753F">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Openstaande punten</w:t>
      </w:r>
    </w:p>
    <w:p w:rsidR="00EC753F" w:rsidRPr="00622700" w:rsidRDefault="00EC753F" w:rsidP="00EC753F">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LPC1114FN28/102 aansluiten op Breadboard</w:t>
      </w:r>
    </w:p>
    <w:p w:rsidR="00EC753F" w:rsidRPr="00622700" w:rsidRDefault="00EC753F" w:rsidP="00EC753F">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Webserver aan wasmachine koppelen.</w:t>
      </w:r>
    </w:p>
    <w:p w:rsidR="00EC753F" w:rsidRPr="00622700" w:rsidRDefault="00EC753F" w:rsidP="00EC753F">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Programma kunnen draaien op RTOS</w:t>
      </w:r>
    </w:p>
    <w:p w:rsidR="00622700" w:rsidRPr="00622700" w:rsidRDefault="00EC753F" w:rsidP="00EC753F">
      <w:pPr>
        <w:pStyle w:val="NoSpacing"/>
        <w:numPr>
          <w:ilvl w:val="1"/>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 xml:space="preserve">Testen wasmachine emulator werking </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WVTTK</w:t>
      </w:r>
    </w:p>
    <w:p w:rsidR="0082138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Terugkoppeling Notulist</w:t>
      </w:r>
      <w:r w:rsidR="00821380" w:rsidRPr="00622700">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EC753F" w:rsidRDefault="00EC753F" w:rsidP="00EC753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solution Architecture is door Joost en Koen  afgemaakt voor zover momenteel mogelijk is. Hier zal door Joost later naar gekeken worden.</w:t>
      </w:r>
    </w:p>
    <w:p w:rsidR="00EC753F" w:rsidRDefault="00EC753F" w:rsidP="00EC753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Webserver draait op de Raspberry Pi en stuurt zijn ip-adres door naar een door het team bereikbaar e-mailadres om de webpagina te openen.</w:t>
      </w:r>
    </w:p>
    <w:p w:rsidR="00EC753F" w:rsidRDefault="00EC753F" w:rsidP="00EC753F">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kunnen Rtos tasks gestart worden met basisfunctionaliteit.</w:t>
      </w:r>
    </w:p>
    <w:p w:rsidR="0083599E" w:rsidRDefault="0083599E" w:rsidP="0083599E">
      <w:pPr>
        <w:rPr>
          <w:rStyle w:val="IntenseEmphasis"/>
          <w:rFonts w:ascii="Arial" w:hAnsi="Arial" w:cs="Arial"/>
          <w:b w:val="0"/>
          <w:bCs w:val="0"/>
          <w:i w:val="0"/>
          <w:iCs w:val="0"/>
          <w:color w:val="auto"/>
        </w:rPr>
      </w:pPr>
      <w:bookmarkStart w:id="1" w:name="_GoBack"/>
      <w:bookmarkEnd w:id="1"/>
    </w:p>
    <w:p w:rsidR="008020EC" w:rsidRPr="008020EC" w:rsidRDefault="00CA78D2" w:rsidP="004F5D45">
      <w:pPr>
        <w:rPr>
          <w:rStyle w:val="IntenseEmphasis"/>
          <w:rFonts w:ascii="Arial" w:hAnsi="Arial" w:cs="Arial"/>
          <w:i w:val="0"/>
          <w:sz w:val="32"/>
        </w:rPr>
      </w:pPr>
      <w:r>
        <w:rPr>
          <w:rStyle w:val="IntenseEmphasis"/>
          <w:rFonts w:ascii="Arial" w:hAnsi="Arial" w:cs="Arial"/>
          <w:i w:val="0"/>
          <w:sz w:val="32"/>
        </w:rPr>
        <w:t>LPC114 aansluiten op breadboard</w:t>
      </w:r>
    </w:p>
    <w:p w:rsidR="004F5D45" w:rsidRDefault="00CA78D2"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Het breadboard </w:t>
      </w:r>
      <w:r w:rsidR="00493CD5">
        <w:rPr>
          <w:rStyle w:val="IntenseEmphasis"/>
          <w:rFonts w:ascii="Arial" w:hAnsi="Arial" w:cs="Arial"/>
          <w:b w:val="0"/>
          <w:bCs w:val="0"/>
          <w:i w:val="0"/>
          <w:iCs w:val="0"/>
          <w:color w:val="auto"/>
        </w:rPr>
        <w:t>in elkaar prikken</w:t>
      </w:r>
      <w:r>
        <w:rPr>
          <w:rStyle w:val="IntenseEmphasis"/>
          <w:rFonts w:ascii="Arial" w:hAnsi="Arial" w:cs="Arial"/>
          <w:b w:val="0"/>
          <w:bCs w:val="0"/>
          <w:i w:val="0"/>
          <w:iCs w:val="0"/>
          <w:color w:val="auto"/>
        </w:rPr>
        <w:t xml:space="preserve"> a.d.h.v. de documentatie die op sharepoint staat.Verder wordt de emulatiesoftware op de lpc gezet en alle draadjes aan het breadboard gekoppeld.</w:t>
      </w:r>
      <w:r w:rsidR="003F4CE0">
        <w:rPr>
          <w:rStyle w:val="IntenseEmphasis"/>
          <w:rFonts w:ascii="Arial" w:hAnsi="Arial" w:cs="Arial"/>
          <w:b w:val="0"/>
          <w:bCs w:val="0"/>
          <w:i w:val="0"/>
          <w:iCs w:val="0"/>
          <w:color w:val="auto"/>
        </w:rPr>
        <w:t xml:space="preserve"> Zodat deze de basisfunctionalitiet van de wasmachine kan uitvoeren.</w:t>
      </w:r>
      <w:r w:rsidR="0079094F">
        <w:rPr>
          <w:rStyle w:val="IntenseEmphasis"/>
          <w:rFonts w:ascii="Arial" w:hAnsi="Arial" w:cs="Arial"/>
          <w:b w:val="0"/>
          <w:bCs w:val="0"/>
          <w:i w:val="0"/>
          <w:iCs w:val="0"/>
          <w:color w:val="auto"/>
        </w:rPr>
        <w:t xml:space="preserve"> Dit zal vandaag door Joost en Koen gedaan worden.</w:t>
      </w:r>
    </w:p>
    <w:p w:rsidR="003F4CE0" w:rsidRDefault="003F4CE0" w:rsidP="004F5D45">
      <w:pPr>
        <w:rPr>
          <w:rStyle w:val="IntenseEmphasis"/>
          <w:rFonts w:ascii="Arial" w:hAnsi="Arial" w:cs="Arial"/>
          <w:b w:val="0"/>
          <w:bCs w:val="0"/>
          <w:i w:val="0"/>
          <w:iCs w:val="0"/>
          <w:color w:val="auto"/>
        </w:rPr>
      </w:pPr>
    </w:p>
    <w:p w:rsidR="003F4CE0" w:rsidRPr="009E781D" w:rsidRDefault="003F4CE0" w:rsidP="003F4CE0">
      <w:pPr>
        <w:rPr>
          <w:rStyle w:val="IntenseEmphasis"/>
          <w:rFonts w:ascii="Arial" w:hAnsi="Arial" w:cs="Arial"/>
          <w:i w:val="0"/>
          <w:sz w:val="32"/>
        </w:rPr>
      </w:pPr>
      <w:r>
        <w:rPr>
          <w:rStyle w:val="IntenseEmphasis"/>
          <w:rFonts w:ascii="Arial" w:hAnsi="Arial" w:cs="Arial"/>
          <w:i w:val="0"/>
          <w:sz w:val="32"/>
        </w:rPr>
        <w:t>Webserver aan wasmachine koppelen</w:t>
      </w:r>
    </w:p>
    <w:p w:rsidR="003F4CE0" w:rsidRDefault="0079094F" w:rsidP="003F4CE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webserver stuurt nu een string door gescheiden door tekens om aan te geven welke soort was er gedraaid moet worden. m</w:t>
      </w:r>
    </w:p>
    <w:p w:rsidR="003978D8" w:rsidRDefault="003978D8" w:rsidP="00EA784A">
      <w:pPr>
        <w:rPr>
          <w:rStyle w:val="IntenseEmphasis"/>
          <w:rFonts w:ascii="Arial" w:hAnsi="Arial" w:cs="Arial"/>
          <w:b w:val="0"/>
          <w:bCs w:val="0"/>
          <w:i w:val="0"/>
          <w:iCs w:val="0"/>
          <w:color w:val="auto"/>
        </w:rPr>
      </w:pPr>
    </w:p>
    <w:p w:rsidR="003112BD" w:rsidRPr="009E781D" w:rsidRDefault="003112BD" w:rsidP="003112BD">
      <w:pPr>
        <w:rPr>
          <w:rStyle w:val="IntenseEmphasis"/>
          <w:rFonts w:ascii="Arial" w:hAnsi="Arial" w:cs="Arial"/>
          <w:i w:val="0"/>
          <w:sz w:val="32"/>
        </w:rPr>
      </w:pPr>
      <w:r>
        <w:rPr>
          <w:rStyle w:val="IntenseEmphasis"/>
          <w:rFonts w:ascii="Arial" w:hAnsi="Arial" w:cs="Arial"/>
          <w:i w:val="0"/>
          <w:sz w:val="32"/>
        </w:rPr>
        <w:t>Programma kunnen draaien op RTOS</w:t>
      </w:r>
    </w:p>
    <w:p w:rsidR="003112BD" w:rsidRDefault="00E942DE" w:rsidP="003112B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kan al een RTOS task op de raspberry gedraaid worden. Er moet echter nog wel verder gekeken worden hoe meerdere tasks die tegelijk zouden draaien functioneren. Verder</w:t>
      </w:r>
    </w:p>
    <w:p w:rsidR="003112BD" w:rsidRDefault="003112BD" w:rsidP="003112BD">
      <w:pPr>
        <w:rPr>
          <w:rStyle w:val="IntenseEmphasis"/>
          <w:rFonts w:ascii="Arial" w:hAnsi="Arial" w:cs="Arial"/>
          <w:b w:val="0"/>
          <w:bCs w:val="0"/>
          <w:i w:val="0"/>
          <w:iCs w:val="0"/>
          <w:color w:val="auto"/>
        </w:rPr>
      </w:pPr>
    </w:p>
    <w:p w:rsidR="00E93A83" w:rsidRPr="009E781D" w:rsidRDefault="003112BD" w:rsidP="00E93A83">
      <w:pPr>
        <w:rPr>
          <w:rStyle w:val="IntenseEmphasis"/>
          <w:rFonts w:ascii="Arial" w:hAnsi="Arial" w:cs="Arial"/>
          <w:i w:val="0"/>
          <w:sz w:val="32"/>
        </w:rPr>
      </w:pPr>
      <w:r>
        <w:rPr>
          <w:rStyle w:val="IntenseEmphasis"/>
          <w:rFonts w:ascii="Arial" w:hAnsi="Arial" w:cs="Arial"/>
          <w:i w:val="0"/>
          <w:sz w:val="32"/>
        </w:rPr>
        <w:t>Testen wasmachine emulator werking</w:t>
      </w:r>
    </w:p>
    <w:p w:rsidR="00E93A83" w:rsidRDefault="00656A7E"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wasmachine-emulator wordt getest m.b.v. een programma dat door Marten is gemaakt wat meegeleverd was met het software pakket. </w:t>
      </w:r>
      <w:r w:rsidR="00BA6443">
        <w:rPr>
          <w:rStyle w:val="IntenseEmphasis"/>
          <w:rFonts w:ascii="Arial" w:hAnsi="Arial" w:cs="Arial"/>
          <w:b w:val="0"/>
          <w:bCs w:val="0"/>
          <w:i w:val="0"/>
          <w:iCs w:val="0"/>
          <w:color w:val="auto"/>
        </w:rPr>
        <w:t>Als alle componenten goed zijn aangesloten zal het programma ook correct werken en zal er voor de rest niet meer aan geknoeid hoeven worden.</w:t>
      </w:r>
    </w:p>
    <w:p w:rsidR="0079094F" w:rsidRDefault="0079094F"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Nadat Joost en Koen het breadboard in elkaar hebben geprikt wordt dit programma gerund om te kijken of alles ook daadwerkelijk goed aangesloten is. Ook is het handig om dit te doen om te kijken of alle onderdelen goed functioneren.</w:t>
      </w:r>
    </w:p>
    <w:p w:rsidR="00656A7E" w:rsidRPr="00821380" w:rsidRDefault="00656A7E"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EC6C21" w:rsidRDefault="00AD0AC7"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w:t>
      </w:r>
      <w:r w:rsidR="00156470">
        <w:rPr>
          <w:rStyle w:val="IntenseEmphasis"/>
          <w:rFonts w:ascii="Arial" w:hAnsi="Arial" w:cs="Arial"/>
          <w:b w:val="0"/>
          <w:bCs w:val="0"/>
          <w:i w:val="0"/>
          <w:iCs w:val="0"/>
          <w:color w:val="auto"/>
        </w:rPr>
        <w:t>een</w:t>
      </w:r>
    </w:p>
    <w:p w:rsidR="00F44893" w:rsidRDefault="00F44893" w:rsidP="003978D8">
      <w:pPr>
        <w:rPr>
          <w:rStyle w:val="IntenseEmphasis"/>
          <w:rFonts w:ascii="Arial" w:hAnsi="Arial" w:cs="Arial"/>
          <w:i w:val="0"/>
          <w:sz w:val="32"/>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D7594C" w:rsidRPr="00656A7E" w:rsidRDefault="00F43D0C" w:rsidP="00656A7E">
      <w:pPr>
        <w:rPr>
          <w:rFonts w:ascii="Arial" w:hAnsi="Arial" w:cs="Arial"/>
        </w:rPr>
      </w:pPr>
      <w:r>
        <w:rPr>
          <w:rStyle w:val="IntenseEmphasis"/>
          <w:rFonts w:ascii="Arial" w:hAnsi="Arial" w:cs="Arial"/>
          <w:b w:val="0"/>
          <w:bCs w:val="0"/>
          <w:i w:val="0"/>
          <w:iCs w:val="0"/>
          <w:color w:val="auto"/>
        </w:rPr>
        <w:t>Joost sluit de vergadering om</w:t>
      </w:r>
      <w:r w:rsidR="00B258B4">
        <w:rPr>
          <w:rStyle w:val="IntenseEmphasis"/>
          <w:rFonts w:ascii="Arial" w:hAnsi="Arial" w:cs="Arial"/>
          <w:b w:val="0"/>
          <w:bCs w:val="0"/>
          <w:i w:val="0"/>
          <w:iCs w:val="0"/>
          <w:color w:val="auto"/>
        </w:rPr>
        <w:t xml:space="preserve"> 11</w:t>
      </w:r>
      <w:r w:rsidR="00BA6443">
        <w:rPr>
          <w:rStyle w:val="IntenseEmphasis"/>
          <w:rFonts w:ascii="Arial" w:hAnsi="Arial" w:cs="Arial"/>
          <w:b w:val="0"/>
          <w:bCs w:val="0"/>
          <w:i w:val="0"/>
          <w:iCs w:val="0"/>
          <w:color w:val="auto"/>
        </w:rPr>
        <w:t>:</w:t>
      </w:r>
      <w:r w:rsidR="00B258B4">
        <w:rPr>
          <w:rStyle w:val="IntenseEmphasis"/>
          <w:rFonts w:ascii="Arial" w:hAnsi="Arial" w:cs="Arial"/>
          <w:b w:val="0"/>
          <w:bCs w:val="0"/>
          <w:i w:val="0"/>
          <w:iCs w:val="0"/>
          <w:color w:val="auto"/>
        </w:rPr>
        <w:t>20</w:t>
      </w:r>
    </w:p>
    <w:sectPr w:rsidR="00D7594C" w:rsidRPr="00656A7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43A" w:rsidRDefault="0057643A">
      <w:r>
        <w:separator/>
      </w:r>
    </w:p>
  </w:endnote>
  <w:endnote w:type="continuationSeparator" w:id="0">
    <w:p w:rsidR="0057643A" w:rsidRDefault="0057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895F2A">
            <w:t>1</w:t>
          </w:r>
          <w:r>
            <w:fldChar w:fldCharType="end"/>
          </w:r>
          <w:r w:rsidR="00F41A90">
            <w:t>/</w:t>
          </w:r>
          <w:r w:rsidR="0057643A">
            <w:fldChar w:fldCharType="begin"/>
          </w:r>
          <w:r w:rsidR="0057643A">
            <w:instrText xml:space="preserve"> NUMPAGES  \* MERGEFORMAT </w:instrText>
          </w:r>
          <w:r w:rsidR="0057643A">
            <w:fldChar w:fldCharType="separate"/>
          </w:r>
          <w:r w:rsidR="00895F2A">
            <w:t>2</w:t>
          </w:r>
          <w:r w:rsidR="0057643A">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43A" w:rsidRDefault="0057643A">
      <w:r>
        <w:separator/>
      </w:r>
    </w:p>
  </w:footnote>
  <w:footnote w:type="continuationSeparator" w:id="0">
    <w:p w:rsidR="0057643A" w:rsidRDefault="00576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023FEFD" wp14:editId="2FFA1657">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w:t>
          </w:r>
          <w:r w:rsidR="00622700">
            <w:rPr>
              <w:rFonts w:ascii="Arial" w:hAnsi="Arial" w:cs="Arial"/>
              <w:sz w:val="16"/>
              <w:lang w:eastAsia="nl-NL"/>
            </w:rPr>
            <w:t>7</w:t>
          </w:r>
          <w:r>
            <w:rPr>
              <w:rFonts w:ascii="Arial" w:hAnsi="Arial" w:cs="Arial"/>
              <w:sz w:val="16"/>
              <w:lang w:eastAsia="nl-NL"/>
            </w:rPr>
            <w:t>.</w:t>
          </w:r>
          <w:r w:rsidR="00622700">
            <w:rPr>
              <w:rFonts w:ascii="Arial" w:hAnsi="Arial" w:cs="Arial"/>
              <w:sz w:val="16"/>
              <w:lang w:eastAsia="nl-NL"/>
            </w:rPr>
            <w:t>11</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32FDE" w:rsidP="00622700">
          <w:pPr>
            <w:pStyle w:val="Huisstijl-Gegeven"/>
          </w:pPr>
          <w:r>
            <w:t>12</w:t>
          </w:r>
          <w:r w:rsidR="0025302A">
            <w:t>-1</w:t>
          </w:r>
          <w:r w:rsidR="00A965A3">
            <w:t>-201</w:t>
          </w:r>
          <w:r w:rsidR="00622700">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622700">
            <w:t>0:10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56470"/>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B1"/>
    <w:rsid w:val="00211DE6"/>
    <w:rsid w:val="002143E9"/>
    <w:rsid w:val="00214C09"/>
    <w:rsid w:val="0021726D"/>
    <w:rsid w:val="002244A0"/>
    <w:rsid w:val="002366F7"/>
    <w:rsid w:val="00244804"/>
    <w:rsid w:val="0025119A"/>
    <w:rsid w:val="002519C1"/>
    <w:rsid w:val="0025302A"/>
    <w:rsid w:val="002538F0"/>
    <w:rsid w:val="002552DC"/>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12BD"/>
    <w:rsid w:val="00311E7F"/>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4CE0"/>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805"/>
    <w:rsid w:val="00450976"/>
    <w:rsid w:val="00450E14"/>
    <w:rsid w:val="00452848"/>
    <w:rsid w:val="004566E0"/>
    <w:rsid w:val="00460B81"/>
    <w:rsid w:val="0046396D"/>
    <w:rsid w:val="00467A9D"/>
    <w:rsid w:val="0047034C"/>
    <w:rsid w:val="00472A62"/>
    <w:rsid w:val="00473949"/>
    <w:rsid w:val="00476963"/>
    <w:rsid w:val="00486190"/>
    <w:rsid w:val="00493CD5"/>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7643A"/>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72F6"/>
    <w:rsid w:val="00637846"/>
    <w:rsid w:val="00643DF2"/>
    <w:rsid w:val="00651425"/>
    <w:rsid w:val="00653134"/>
    <w:rsid w:val="00653FD1"/>
    <w:rsid w:val="00655873"/>
    <w:rsid w:val="00656A7E"/>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094F"/>
    <w:rsid w:val="007931D7"/>
    <w:rsid w:val="007935FA"/>
    <w:rsid w:val="00797823"/>
    <w:rsid w:val="007A0148"/>
    <w:rsid w:val="007A3BCA"/>
    <w:rsid w:val="007A752F"/>
    <w:rsid w:val="007A784F"/>
    <w:rsid w:val="007B4074"/>
    <w:rsid w:val="007C209A"/>
    <w:rsid w:val="007C7832"/>
    <w:rsid w:val="007C7A21"/>
    <w:rsid w:val="007C7B0C"/>
    <w:rsid w:val="007D338E"/>
    <w:rsid w:val="007D399B"/>
    <w:rsid w:val="007D6949"/>
    <w:rsid w:val="007E1759"/>
    <w:rsid w:val="007F2632"/>
    <w:rsid w:val="007F3274"/>
    <w:rsid w:val="007F621D"/>
    <w:rsid w:val="008020EC"/>
    <w:rsid w:val="00802F1E"/>
    <w:rsid w:val="00807428"/>
    <w:rsid w:val="008144A4"/>
    <w:rsid w:val="0081542C"/>
    <w:rsid w:val="00817AD9"/>
    <w:rsid w:val="00821380"/>
    <w:rsid w:val="008220EB"/>
    <w:rsid w:val="00823AC8"/>
    <w:rsid w:val="0083229E"/>
    <w:rsid w:val="0083349A"/>
    <w:rsid w:val="0083599E"/>
    <w:rsid w:val="00835D3C"/>
    <w:rsid w:val="008363B3"/>
    <w:rsid w:val="00841A1A"/>
    <w:rsid w:val="00845795"/>
    <w:rsid w:val="00846DF4"/>
    <w:rsid w:val="008505EA"/>
    <w:rsid w:val="00854C2C"/>
    <w:rsid w:val="00855458"/>
    <w:rsid w:val="00860453"/>
    <w:rsid w:val="00866555"/>
    <w:rsid w:val="008720C2"/>
    <w:rsid w:val="00876E2D"/>
    <w:rsid w:val="00877039"/>
    <w:rsid w:val="008819B5"/>
    <w:rsid w:val="00884A5B"/>
    <w:rsid w:val="008854CE"/>
    <w:rsid w:val="00891571"/>
    <w:rsid w:val="00892A7C"/>
    <w:rsid w:val="00895F2A"/>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2FDE"/>
    <w:rsid w:val="00935610"/>
    <w:rsid w:val="00956843"/>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5605"/>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24E2"/>
    <w:rsid w:val="00AA35E0"/>
    <w:rsid w:val="00AA5C04"/>
    <w:rsid w:val="00AB1FBD"/>
    <w:rsid w:val="00AD0AC7"/>
    <w:rsid w:val="00AE0626"/>
    <w:rsid w:val="00AE2558"/>
    <w:rsid w:val="00AE4CC9"/>
    <w:rsid w:val="00AF19A4"/>
    <w:rsid w:val="00AF2310"/>
    <w:rsid w:val="00AF5703"/>
    <w:rsid w:val="00AF5E28"/>
    <w:rsid w:val="00B00A9F"/>
    <w:rsid w:val="00B037D6"/>
    <w:rsid w:val="00B13756"/>
    <w:rsid w:val="00B16529"/>
    <w:rsid w:val="00B2234B"/>
    <w:rsid w:val="00B250F1"/>
    <w:rsid w:val="00B258B4"/>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6443"/>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A78D2"/>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6D28"/>
    <w:rsid w:val="00DF7268"/>
    <w:rsid w:val="00E00DC5"/>
    <w:rsid w:val="00E106F7"/>
    <w:rsid w:val="00E110D8"/>
    <w:rsid w:val="00E11BAD"/>
    <w:rsid w:val="00E158F1"/>
    <w:rsid w:val="00E22E64"/>
    <w:rsid w:val="00E23263"/>
    <w:rsid w:val="00E23D6C"/>
    <w:rsid w:val="00E23D7B"/>
    <w:rsid w:val="00E24936"/>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42DE"/>
    <w:rsid w:val="00E955DF"/>
    <w:rsid w:val="00E959DB"/>
    <w:rsid w:val="00E97E8A"/>
    <w:rsid w:val="00EA784A"/>
    <w:rsid w:val="00EB1D3D"/>
    <w:rsid w:val="00EB3982"/>
    <w:rsid w:val="00EB3DF3"/>
    <w:rsid w:val="00EB7007"/>
    <w:rsid w:val="00EC4E6F"/>
    <w:rsid w:val="00EC6C21"/>
    <w:rsid w:val="00EC753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3D0C"/>
    <w:rsid w:val="00F44697"/>
    <w:rsid w:val="00F44893"/>
    <w:rsid w:val="00F4698F"/>
    <w:rsid w:val="00F54906"/>
    <w:rsid w:val="00F60DCA"/>
    <w:rsid w:val="00F63F4E"/>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C35A5"/>
    <w:rsid w:val="00FD2E29"/>
    <w:rsid w:val="00FD5A1E"/>
    <w:rsid w:val="00FD6CEA"/>
    <w:rsid w:val="00FD7740"/>
    <w:rsid w:val="00FE0DC6"/>
    <w:rsid w:val="00FE5E40"/>
    <w:rsid w:val="00FE6D3B"/>
    <w:rsid w:val="00FF0216"/>
    <w:rsid w:val="00FF06C6"/>
    <w:rsid w:val="00FF1C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DBA75D-3E13-4830-AD78-E47DE22E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Algemeen</Template>
  <TotalTime>186</TotalTime>
  <Pages>2</Pages>
  <Words>340</Words>
  <Characters>1872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42</cp:revision>
  <cp:lastPrinted>2012-04-26T10:59:00Z</cp:lastPrinted>
  <dcterms:created xsi:type="dcterms:W3CDTF">2016-01-21T13:38:00Z</dcterms:created>
  <dcterms:modified xsi:type="dcterms:W3CDTF">2016-01-22T19:52:00Z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