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>Ruimte: //nog niet bekend</w:t>
      </w:r>
      <w:r>
        <w:rPr>
          <w:lang w:val="nl-NL"/>
        </w:rPr>
        <w:br/>
        <w:t>23</w:t>
      </w:r>
      <w:r w:rsidR="003809BD">
        <w:rPr>
          <w:lang w:val="nl-NL"/>
        </w:rPr>
        <w:t>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A16AEB">
        <w:rPr>
          <w:lang w:val="nl-NL"/>
        </w:rPr>
        <w:t>4</w:t>
      </w:r>
      <w:bookmarkStart w:id="0" w:name="_GoBack"/>
      <w:bookmarkEnd w:id="0"/>
      <w:r w:rsidR="003809BD">
        <w:rPr>
          <w:lang w:val="nl-NL"/>
        </w:rPr>
        <w:t>:30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A16AEB" w:rsidRPr="00E83437" w:rsidRDefault="00A16AE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jstnummering2"/>
        <w:rPr>
          <w:lang w:val="nl-NL"/>
        </w:rPr>
      </w:pPr>
      <w:r w:rsidRPr="003809BD">
        <w:rPr>
          <w:lang w:val="nl-NL"/>
        </w:rPr>
        <w:t>Plan van aanpak</w:t>
      </w:r>
    </w:p>
    <w:p w:rsidR="00A16AEB" w:rsidRDefault="00A16AEB" w:rsidP="00A1237A">
      <w:pPr>
        <w:pStyle w:val="Lijstnummering2"/>
      </w:pPr>
      <w:r w:rsidRPr="00A16AEB">
        <w:t>Requirement Architecture</w:t>
      </w:r>
    </w:p>
    <w:p w:rsidR="00A16AEB" w:rsidRPr="00A16AEB" w:rsidRDefault="00A16AEB" w:rsidP="00A16AEB">
      <w:pPr>
        <w:pStyle w:val="Lijstnummering2"/>
        <w:rPr>
          <w:lang w:val="nl-NL"/>
        </w:rPr>
      </w:pPr>
      <w:r>
        <w:rPr>
          <w:lang w:val="nl-NL"/>
        </w:rPr>
        <w:t>Interview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603248" w:rsidRPr="00603248" w:rsidRDefault="003809BD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Hoorcollege bespreken</w:t>
      </w:r>
      <w:r w:rsidR="00A16AEB">
        <w:rPr>
          <w:lang w:val="nl-NL"/>
        </w:rPr>
        <w:t xml:space="preserve"> (als er nu wel iets te bespreken is)</w:t>
      </w:r>
    </w:p>
    <w:p w:rsidR="003809BD" w:rsidRDefault="003809BD" w:rsidP="00A16AEB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0CE9BE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3809BD"/>
    <w:rsid w:val="005D36C1"/>
    <w:rsid w:val="00603248"/>
    <w:rsid w:val="007F0239"/>
    <w:rsid w:val="00933848"/>
    <w:rsid w:val="00A16AEB"/>
    <w:rsid w:val="00B422DE"/>
    <w:rsid w:val="00C83599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F5F2177C-D2F4-4B22-B42C-5164D93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53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10</cp:revision>
  <cp:lastPrinted>2002-03-20T21:04:00Z</cp:lastPrinted>
  <dcterms:created xsi:type="dcterms:W3CDTF">2015-11-16T09:22:00Z</dcterms:created>
  <dcterms:modified xsi:type="dcterms:W3CDTF">2015-11-23T00:08:00Z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