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</w:t>
      </w:r>
      <w:r w:rsidR="00AD4AFD">
        <w:rPr>
          <w:lang w:val="nl-NL"/>
        </w:rPr>
        <w:t>7</w:t>
      </w:r>
      <w:r w:rsidR="002B7071" w:rsidRPr="002B7071">
        <w:rPr>
          <w:lang w:val="nl-NL"/>
        </w:rPr>
        <w:t>.</w:t>
      </w:r>
      <w:r w:rsidR="00796957">
        <w:rPr>
          <w:lang w:val="nl-NL"/>
        </w:rPr>
        <w:t>10</w:t>
      </w:r>
      <w:r w:rsidR="003A392B">
        <w:rPr>
          <w:lang w:val="nl-NL"/>
        </w:rPr>
        <w:br/>
      </w:r>
      <w:r w:rsidR="00AD4AFD">
        <w:rPr>
          <w:lang w:val="nl-NL"/>
        </w:rPr>
        <w:t>1</w:t>
      </w:r>
      <w:r w:rsidR="00796957">
        <w:rPr>
          <w:lang w:val="nl-NL"/>
        </w:rPr>
        <w:t>2</w:t>
      </w:r>
      <w:r w:rsidR="00AD4AFD">
        <w:rPr>
          <w:lang w:val="nl-NL"/>
        </w:rPr>
        <w:t>-1-16</w:t>
      </w:r>
    </w:p>
    <w:p w:rsidR="0001070F" w:rsidRPr="00E83437" w:rsidRDefault="00AD4AFD">
      <w:pPr>
        <w:pStyle w:val="Tijd"/>
        <w:rPr>
          <w:lang w:val="nl-NL"/>
        </w:rPr>
      </w:pPr>
      <w:r>
        <w:rPr>
          <w:lang w:val="nl-NL"/>
        </w:rPr>
        <w:t>11:00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  <w:r w:rsidR="00AD5DE2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  <w:r w:rsidR="00AD5DE2">
        <w:rPr>
          <w:lang w:val="nl-NL"/>
        </w:rPr>
        <w:br/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AD5DE2">
        <w:rPr>
          <w:lang w:val="nl-NL"/>
        </w:rPr>
        <w:br/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271D5D" w:rsidRDefault="00271D5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Klassendiagram</w:t>
      </w:r>
    </w:p>
    <w:p w:rsidR="00913B0E" w:rsidRDefault="00913B0E" w:rsidP="00913B0E">
      <w:pPr>
        <w:pStyle w:val="Lijstnummering2"/>
        <w:numPr>
          <w:ilvl w:val="0"/>
          <w:numId w:val="0"/>
        </w:numPr>
        <w:ind w:left="540"/>
        <w:rPr>
          <w:lang w:val="nl-NL"/>
        </w:rPr>
      </w:pPr>
      <w:r>
        <w:rPr>
          <w:lang w:val="nl-NL"/>
        </w:rPr>
        <w:t xml:space="preserve">Koen: </w:t>
      </w:r>
      <w:bookmarkStart w:id="0" w:name="_GoBack"/>
      <w:bookmarkEnd w:id="0"/>
      <w:r>
        <w:rPr>
          <w:lang w:val="nl-NL"/>
        </w:rPr>
        <w:t>Klassendiagram moet nog een keer gecheckt worden aan het eind van projectweek 2.</w:t>
      </w:r>
    </w:p>
    <w:p w:rsidR="00271D5D" w:rsidRDefault="00AD4AF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Riviews allemaal verwerkt</w:t>
      </w:r>
    </w:p>
    <w:p w:rsidR="00913B0E" w:rsidRPr="00913B0E" w:rsidRDefault="00AD4AFD" w:rsidP="00913B0E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Planning projectweken</w:t>
      </w:r>
    </w:p>
    <w:p w:rsidR="00D0689B" w:rsidRPr="00AD4AFD" w:rsidRDefault="0072048F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 w:rsidRPr="00AD4AFD">
        <w:rPr>
          <w:lang w:val="nl-NL"/>
        </w:rPr>
        <w:t>Requirement Architecture</w:t>
      </w:r>
      <w:r w:rsidR="00AD5DE2" w:rsidRPr="00AD4AFD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72048F" w:rsidRDefault="0072048F" w:rsidP="00AD4AFD">
      <w:pPr>
        <w:pStyle w:val="Lijstnummering2"/>
        <w:numPr>
          <w:ilvl w:val="0"/>
          <w:numId w:val="15"/>
        </w:numPr>
        <w:tabs>
          <w:tab w:val="clear" w:pos="720"/>
          <w:tab w:val="num" w:pos="540"/>
        </w:tabs>
        <w:ind w:left="540"/>
        <w:rPr>
          <w:lang w:val="nl-NL"/>
        </w:rPr>
      </w:pPr>
      <w:r w:rsidRPr="00AD4AFD">
        <w:rPr>
          <w:lang w:val="nl-NL"/>
        </w:rPr>
        <w:t>Solution Architecture</w:t>
      </w:r>
      <w:r w:rsidR="00AD5DE2" w:rsidRPr="00AD4AFD">
        <w:rPr>
          <w:lang w:val="nl-NL"/>
        </w:rPr>
        <w:br/>
      </w:r>
      <w:r w:rsidR="00AD4AFD" w:rsidRPr="00AD4AFD">
        <w:rPr>
          <w:lang w:val="nl-NL"/>
        </w:rPr>
        <w:t>Dit moet nog verder afgemaakt w</w:t>
      </w:r>
      <w:r w:rsidR="00796957">
        <w:rPr>
          <w:lang w:val="nl-NL"/>
        </w:rPr>
        <w:t>orden. Moet Joost nog naar alles kijken</w:t>
      </w:r>
    </w:p>
    <w:p w:rsidR="00913B0E" w:rsidRDefault="00913B0E" w:rsidP="00913B0E">
      <w:pPr>
        <w:pStyle w:val="Lijstnummering2"/>
        <w:numPr>
          <w:ilvl w:val="0"/>
          <w:numId w:val="0"/>
        </w:numPr>
        <w:ind w:left="540"/>
        <w:rPr>
          <w:lang w:val="nl-NL"/>
        </w:rPr>
      </w:pPr>
      <w:r w:rsidRPr="00913B0E">
        <w:rPr>
          <w:lang w:val="nl-NL"/>
        </w:rPr>
        <w:t>Joost Wagensveld</w:t>
      </w:r>
      <w:r>
        <w:rPr>
          <w:lang w:val="nl-NL"/>
        </w:rPr>
        <w:t xml:space="preserve"> en Koen gaan het STD nog verder afmaken zodat Joost S-P hier naar kan kijken</w:t>
      </w:r>
    </w:p>
    <w:p w:rsidR="00913B0E" w:rsidRPr="00AD4AFD" w:rsidRDefault="00913B0E" w:rsidP="00913B0E">
      <w:pPr>
        <w:pStyle w:val="Lijstnummering2"/>
        <w:numPr>
          <w:ilvl w:val="0"/>
          <w:numId w:val="0"/>
        </w:numPr>
        <w:ind w:left="540"/>
        <w:rPr>
          <w:lang w:val="nl-NL"/>
        </w:rPr>
      </w:pPr>
      <w:r w:rsidRPr="00913B0E">
        <w:rPr>
          <w:lang w:val="nl-NL"/>
        </w:rPr>
        <w:t>Joost Wagensveld</w:t>
      </w:r>
      <w:r>
        <w:rPr>
          <w:lang w:val="nl-NL"/>
        </w:rPr>
        <w:t xml:space="preserve"> gaat een afspraak met joost maken voor een reviewmomentje…</w:t>
      </w:r>
    </w:p>
    <w:p w:rsidR="00913B0E" w:rsidRPr="00913B0E" w:rsidRDefault="0001070F" w:rsidP="00913B0E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913B0E" w:rsidRDefault="00913B0E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>
        <w:rPr>
          <w:lang w:val="nl-NL"/>
        </w:rPr>
        <w:t>Begintijd rest van de weken.</w:t>
      </w:r>
    </w:p>
    <w:p w:rsidR="00913B0E" w:rsidRDefault="00913B0E" w:rsidP="00913B0E">
      <w:pPr>
        <w:pStyle w:val="Lijstnummering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t>Rest van de weken beginnen we rond 10 uur.</w:t>
      </w:r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LPC1114FN28/102 aansluiten op Breadboard</w:t>
      </w:r>
    </w:p>
    <w:p w:rsidR="0036404C" w:rsidRDefault="0036404C" w:rsidP="0036404C">
      <w:pPr>
        <w:pStyle w:val="Lijstnummering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t>De LPC1114FN28/102 ligt nog thuis. Dus nu voornamelijk richten op andere zaken en het bereikbaar krijgen van de PI</w:t>
      </w:r>
    </w:p>
    <w:p w:rsidR="0036404C" w:rsidRPr="00EC32DF" w:rsidRDefault="0036404C" w:rsidP="0036404C">
      <w:pPr>
        <w:pStyle w:val="Lijstnummering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t>Gaan Joost en Koen mee aan de slag morgen.</w:t>
      </w:r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Webserver aan wasmachine koppelen.</w:t>
      </w:r>
    </w:p>
    <w:p w:rsidR="0036404C" w:rsidRDefault="0036404C" w:rsidP="0036404C">
      <w:pPr>
        <w:pStyle w:val="Lijstnummering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lastRenderedPageBreak/>
        <w:t>Jessy gaat aan de slag met de webserver.</w:t>
      </w:r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Programma kunnen draaien op RTOS</w:t>
      </w:r>
    </w:p>
    <w:p w:rsidR="0036404C" w:rsidRDefault="0036404C" w:rsidP="0036404C">
      <w:pPr>
        <w:pStyle w:val="Lijstnummering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t xml:space="preserve">Dit verplaatsen we naar </w:t>
      </w:r>
      <w:r w:rsidR="00913B0E">
        <w:rPr>
          <w:lang w:val="nl-NL"/>
        </w:rPr>
        <w:t>later in de week, zehna gaat kijken hoe het RTOS werkt en aangestuurd moet worden.</w:t>
      </w:r>
    </w:p>
    <w:p w:rsidR="00C22022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Testen wasmachine emulator werking</w:t>
      </w:r>
      <w:r w:rsidR="00C22022">
        <w:rPr>
          <w:lang w:val="nl-NL"/>
        </w:rPr>
        <w:t xml:space="preserve"> </w:t>
      </w:r>
    </w:p>
    <w:p w:rsidR="00913B0E" w:rsidRPr="00C22022" w:rsidRDefault="00913B0E" w:rsidP="00913B0E">
      <w:pPr>
        <w:pStyle w:val="Lijstnummering"/>
        <w:numPr>
          <w:ilvl w:val="0"/>
          <w:numId w:val="0"/>
        </w:numPr>
        <w:spacing w:before="0"/>
        <w:ind w:left="540"/>
        <w:rPr>
          <w:lang w:val="nl-NL"/>
        </w:rPr>
      </w:pPr>
      <w:r>
        <w:rPr>
          <w:lang w:val="nl-NL"/>
        </w:rPr>
        <w:t>Kan ook nog niet.</w:t>
      </w:r>
    </w:p>
    <w:p w:rsidR="00913B0E" w:rsidRPr="00913B0E" w:rsidRDefault="003809BD" w:rsidP="00913B0E">
      <w:pPr>
        <w:pStyle w:val="Lijstnummering"/>
        <w:rPr>
          <w:lang w:val="nl-NL"/>
        </w:rPr>
      </w:pPr>
      <w:r>
        <w:rPr>
          <w:lang w:val="nl-NL"/>
        </w:rPr>
        <w:t>WVTTK</w:t>
      </w:r>
      <w:r w:rsidR="003F58DB">
        <w:rPr>
          <w:lang w:val="nl-NL"/>
        </w:rPr>
        <w:br/>
      </w:r>
      <w:r w:rsidR="00913B0E">
        <w:rPr>
          <w:lang w:val="nl-NL"/>
        </w:rPr>
        <w:t>Joost: Woensdag naar t ziekenhuis. Nog onbekend hoe laat terug.</w:t>
      </w:r>
      <w:r w:rsidR="00913B0E">
        <w:rPr>
          <w:lang w:val="nl-NL"/>
        </w:rPr>
        <w:br/>
        <w:t>Jessy: Weer meer last van mijn rug. Kan zijn dat dit voor uitval gaat zorgen later in de weken. Hopelijk niet.</w:t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  <w:r w:rsidR="003F58DB">
        <w:rPr>
          <w:lang w:val="nl-NL"/>
        </w:rPr>
        <w:br/>
      </w:r>
    </w:p>
    <w:p w:rsidR="004704B4" w:rsidRPr="004704B4" w:rsidRDefault="0001070F" w:rsidP="00640A4C">
      <w:pPr>
        <w:pStyle w:val="Lijstnummering"/>
        <w:rPr>
          <w:lang w:val="nl-NL"/>
        </w:rPr>
      </w:pPr>
      <w:r w:rsidRPr="00AD4AFD">
        <w:rPr>
          <w:lang w:val="nl-NL"/>
        </w:rPr>
        <w:t>Sluiting vergadering</w:t>
      </w:r>
      <w:r w:rsidR="003F58DB" w:rsidRPr="00AD4AFD">
        <w:rPr>
          <w:lang w:val="nl-NL"/>
        </w:rPr>
        <w:br/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EC8097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2"/>
  </w:num>
  <w:num w:numId="13">
    <w:abstractNumId w:val="0"/>
    <w:lvlOverride w:ilvl="0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1F45E5"/>
    <w:rsid w:val="00271D5D"/>
    <w:rsid w:val="002B7071"/>
    <w:rsid w:val="00322967"/>
    <w:rsid w:val="0032419B"/>
    <w:rsid w:val="0036404C"/>
    <w:rsid w:val="003809BD"/>
    <w:rsid w:val="003A1C03"/>
    <w:rsid w:val="003A392B"/>
    <w:rsid w:val="003B5B26"/>
    <w:rsid w:val="003F58DB"/>
    <w:rsid w:val="004704B4"/>
    <w:rsid w:val="00485708"/>
    <w:rsid w:val="005C7607"/>
    <w:rsid w:val="005D36C1"/>
    <w:rsid w:val="005F3233"/>
    <w:rsid w:val="00603248"/>
    <w:rsid w:val="00626293"/>
    <w:rsid w:val="006364CA"/>
    <w:rsid w:val="006B336E"/>
    <w:rsid w:val="0072048F"/>
    <w:rsid w:val="00796957"/>
    <w:rsid w:val="007F0239"/>
    <w:rsid w:val="00801286"/>
    <w:rsid w:val="00913B0E"/>
    <w:rsid w:val="00933848"/>
    <w:rsid w:val="0095360E"/>
    <w:rsid w:val="00A16AEB"/>
    <w:rsid w:val="00AD4AFD"/>
    <w:rsid w:val="00AD5DE2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83437"/>
    <w:rsid w:val="00EC32DF"/>
    <w:rsid w:val="00ED1515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5D378CF0-1BEC-42D9-B8D8-FFBD39AD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15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3</cp:revision>
  <cp:lastPrinted>2002-03-20T21:04:00Z</cp:lastPrinted>
  <dcterms:created xsi:type="dcterms:W3CDTF">2016-01-18T10:35:00Z</dcterms:created>
  <dcterms:modified xsi:type="dcterms:W3CDTF">2016-01-18T10:49:00Z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