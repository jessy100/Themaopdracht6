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A16AEB">
      <w:pPr>
        <w:pStyle w:val="Heading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322967">
        <w:rPr>
          <w:lang w:val="nl-NL"/>
        </w:rPr>
        <w:t>8</w:t>
      </w:r>
      <w:r w:rsidR="002B7071" w:rsidRPr="002B7071">
        <w:rPr>
          <w:lang w:val="nl-NL"/>
        </w:rPr>
        <w:t>.</w:t>
      </w:r>
      <w:r w:rsidR="00C50FC4">
        <w:rPr>
          <w:lang w:val="nl-NL"/>
        </w:rPr>
        <w:t>07</w:t>
      </w:r>
      <w:r w:rsidR="003A392B">
        <w:rPr>
          <w:lang w:val="nl-NL"/>
        </w:rPr>
        <w:br/>
      </w:r>
      <w:r w:rsidR="00322967">
        <w:rPr>
          <w:lang w:val="nl-NL"/>
        </w:rPr>
        <w:t>09</w:t>
      </w:r>
      <w:r w:rsidR="003809BD">
        <w:rPr>
          <w:lang w:val="nl-NL"/>
        </w:rPr>
        <w:t>-1</w:t>
      </w:r>
      <w:r w:rsidR="002B7071">
        <w:rPr>
          <w:lang w:val="nl-NL"/>
        </w:rPr>
        <w:t>2</w:t>
      </w:r>
      <w:r w:rsidR="003809BD">
        <w:rPr>
          <w:lang w:val="nl-NL"/>
        </w:rPr>
        <w:t>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C01FAC">
        <w:rPr>
          <w:lang w:val="nl-NL"/>
        </w:rPr>
        <w:t>2:40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C01FAC">
        <w:rPr>
          <w:lang w:val="nl-NL"/>
        </w:rPr>
        <w:t>Vergad</w:t>
      </w:r>
      <w:r w:rsidR="003809BD">
        <w:rPr>
          <w:lang w:val="nl-NL"/>
        </w:rPr>
        <w:t>ering</w:t>
      </w:r>
      <w:r w:rsidR="00322967">
        <w:rPr>
          <w:lang w:val="nl-NL"/>
        </w:rPr>
        <w:tab/>
      </w:r>
      <w:r w:rsidR="00322967">
        <w:rPr>
          <w:lang w:val="nl-NL"/>
        </w:rPr>
        <w:tab/>
        <w:t>//moet dus vergadering zijn</w:t>
      </w:r>
    </w:p>
    <w:p w:rsidR="0001070F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1F45E5" w:rsidRPr="001F45E5" w:rsidRDefault="0001070F" w:rsidP="001F45E5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  <w:r w:rsidR="00C01FAC">
        <w:rPr>
          <w:lang w:val="nl-NL"/>
        </w:rPr>
        <w:br/>
        <w:t>Joost opent de vergadering om 12:40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  <w:r w:rsidR="00C50FC4">
        <w:rPr>
          <w:lang w:val="nl-NL"/>
        </w:rPr>
        <w:br/>
        <w:t>Iedereen is aanwezig.</w:t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452A11">
        <w:rPr>
          <w:lang w:val="nl-NL"/>
        </w:rPr>
        <w:br/>
        <w:t>goedgekeurd.</w:t>
      </w:r>
    </w:p>
    <w:p w:rsidR="00D0689B" w:rsidRDefault="00A16AEB" w:rsidP="00D0689B">
      <w:pPr>
        <w:pStyle w:val="ListNumber"/>
        <w:rPr>
          <w:lang w:val="nl-NL"/>
        </w:rPr>
      </w:pPr>
      <w:r>
        <w:rPr>
          <w:lang w:val="nl-NL"/>
        </w:rPr>
        <w:t>Gedane zaken</w:t>
      </w:r>
    </w:p>
    <w:p w:rsidR="00D0689B" w:rsidRDefault="00D0689B" w:rsidP="00D0689B">
      <w:pPr>
        <w:pStyle w:val="ListNumber"/>
        <w:numPr>
          <w:ilvl w:val="0"/>
          <w:numId w:val="12"/>
        </w:numPr>
        <w:spacing w:before="0"/>
        <w:rPr>
          <w:lang w:val="nl-NL"/>
        </w:rPr>
      </w:pPr>
      <w:r w:rsidRPr="00D0689B">
        <w:rPr>
          <w:lang w:val="nl-NL"/>
        </w:rPr>
        <w:t>Plan van aanpak</w:t>
      </w:r>
      <w:r w:rsidR="00452A11">
        <w:rPr>
          <w:lang w:val="nl-NL"/>
        </w:rPr>
        <w:br/>
        <w:t xml:space="preserve">Is ingeleverd. </w:t>
      </w:r>
    </w:p>
    <w:p w:rsidR="00C01FAC" w:rsidRPr="00452A11" w:rsidRDefault="00C01FAC" w:rsidP="00D0689B">
      <w:pPr>
        <w:pStyle w:val="ListNumber"/>
        <w:numPr>
          <w:ilvl w:val="0"/>
          <w:numId w:val="12"/>
        </w:numPr>
        <w:spacing w:before="0"/>
        <w:rPr>
          <w:lang w:val="nl-NL"/>
        </w:rPr>
      </w:pPr>
      <w:r w:rsidRPr="00452A11">
        <w:rPr>
          <w:lang w:val="nl-NL"/>
        </w:rPr>
        <w:t>Requirement Architecture</w:t>
      </w:r>
      <w:r w:rsidR="00452A11" w:rsidRPr="00452A11">
        <w:rPr>
          <w:lang w:val="nl-NL"/>
        </w:rPr>
        <w:br/>
        <w:t xml:space="preserve">Use case diagram gemaakt door Joost en Jessy. Activity diagrammen zijn hierbij gemaakt door Jessy en Zehna. </w:t>
      </w:r>
      <w:r w:rsidR="00452A11">
        <w:rPr>
          <w:lang w:val="nl-NL"/>
        </w:rPr>
        <w:t>Koen heeft het constraints model gemaakt.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322967" w:rsidRPr="00322967" w:rsidRDefault="00A16AEB" w:rsidP="00322967">
      <w:pPr>
        <w:pStyle w:val="ListNumber2"/>
        <w:rPr>
          <w:lang w:val="nl-NL"/>
        </w:rPr>
      </w:pPr>
      <w:r w:rsidRPr="001F45E5">
        <w:rPr>
          <w:lang w:val="nl-NL"/>
        </w:rPr>
        <w:t>Requirement Architecture</w:t>
      </w:r>
      <w:r w:rsidR="00CF7B6E">
        <w:rPr>
          <w:lang w:val="nl-NL"/>
        </w:rPr>
        <w:br/>
        <w:t>Moet nog verder aan gewerkt worden. Feedback van Joost op het RA wordt verwerkt die hiervoor gekregen is.</w:t>
      </w:r>
    </w:p>
    <w:p w:rsidR="00485708" w:rsidRPr="00485708" w:rsidRDefault="00485708" w:rsidP="00485708">
      <w:pPr>
        <w:pStyle w:val="ListNumber2"/>
        <w:rPr>
          <w:lang w:val="nl-NL"/>
        </w:rPr>
      </w:pPr>
      <w:r>
        <w:rPr>
          <w:lang w:val="nl-NL"/>
        </w:rPr>
        <w:t>Reviews</w:t>
      </w:r>
      <w:r w:rsidR="000F6C68">
        <w:rPr>
          <w:lang w:val="nl-NL"/>
        </w:rPr>
        <w:br/>
        <w:t>Wat er tot nu toe verkregen is moet bestudeerd en verwerkt worden.</w:t>
      </w:r>
      <w:r w:rsidR="00CF7B6E">
        <w:rPr>
          <w:lang w:val="nl-NL"/>
        </w:rPr>
        <w:br/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95360E" w:rsidRDefault="00322967" w:rsidP="00603248">
      <w:pPr>
        <w:pStyle w:val="ListNumber2"/>
        <w:numPr>
          <w:ilvl w:val="0"/>
          <w:numId w:val="9"/>
        </w:numPr>
        <w:rPr>
          <w:lang w:val="nl-NL"/>
        </w:rPr>
      </w:pPr>
      <w:r>
        <w:rPr>
          <w:lang w:val="nl-NL"/>
        </w:rPr>
        <w:t>Solution Architecture</w:t>
      </w:r>
      <w:r w:rsidR="00CF7B6E">
        <w:rPr>
          <w:lang w:val="nl-NL"/>
        </w:rPr>
        <w:br/>
        <w:t>Mail naar Joost zodat er tijd voor gepland kan worden om persoonlijk feedback te geven op de SA</w:t>
      </w:r>
      <w:r w:rsidR="000F6C68">
        <w:rPr>
          <w:lang w:val="nl-NL"/>
        </w:rPr>
        <w:t xml:space="preserve"> volgende week</w:t>
      </w:r>
      <w:r w:rsidR="00CF7B6E">
        <w:rPr>
          <w:lang w:val="nl-NL"/>
        </w:rPr>
        <w:t>.</w:t>
      </w:r>
    </w:p>
    <w:p w:rsidR="00C01FAC" w:rsidRPr="00C01FAC" w:rsidRDefault="00322967" w:rsidP="007E3267">
      <w:pPr>
        <w:pStyle w:val="ListNumber2"/>
        <w:numPr>
          <w:ilvl w:val="0"/>
          <w:numId w:val="9"/>
        </w:numPr>
        <w:rPr>
          <w:b/>
          <w:lang w:val="nl-NL"/>
        </w:rPr>
      </w:pPr>
      <w:r>
        <w:rPr>
          <w:lang w:val="nl-NL"/>
        </w:rPr>
        <w:t>Planning komende weken</w:t>
      </w:r>
      <w:bookmarkStart w:id="0" w:name="_GoBack"/>
      <w:bookmarkEnd w:id="0"/>
      <w:r w:rsidR="00CF7B6E">
        <w:rPr>
          <w:lang w:val="nl-NL"/>
        </w:rPr>
        <w:br/>
        <w:t>Een gedetailleerde planning voor de resterende weken van dit project. Wat we welke dagen gaan doen. Dit kan a.d.h.v. MoSCoW en het PVA ingepland worden welke producten gemaakt moeten worden.</w:t>
      </w:r>
    </w:p>
    <w:p w:rsidR="00C01FAC" w:rsidRPr="00C01FAC" w:rsidRDefault="00CF7B6E" w:rsidP="00C01FAC">
      <w:pPr>
        <w:pStyle w:val="ListNumber2"/>
        <w:numPr>
          <w:ilvl w:val="0"/>
          <w:numId w:val="9"/>
        </w:numPr>
        <w:rPr>
          <w:b/>
          <w:lang w:val="nl-NL"/>
        </w:rPr>
      </w:pPr>
      <w:r w:rsidRPr="007E3267">
        <w:rPr>
          <w:lang w:val="nl-NL"/>
        </w:rPr>
        <w:t>Klassen diagram</w:t>
      </w:r>
      <w:r>
        <w:rPr>
          <w:lang w:val="nl-NL"/>
        </w:rPr>
        <w:br/>
        <w:t xml:space="preserve">Alleen RTOS mag sturen naar de wasmachine. De controller-objecten van alle </w:t>
      </w:r>
      <w:r>
        <w:rPr>
          <w:lang w:val="nl-NL"/>
        </w:rPr>
        <w:lastRenderedPageBreak/>
        <w:t>use-cases</w:t>
      </w:r>
      <w:r w:rsidR="000F6C68">
        <w:rPr>
          <w:lang w:val="nl-NL"/>
        </w:rPr>
        <w:t xml:space="preserve"> moeten erin verwerkt worden</w:t>
      </w:r>
      <w:r>
        <w:rPr>
          <w:lang w:val="nl-NL"/>
        </w:rPr>
        <w:t>. Listener pattern voor communicatie tussen de sensoren.</w:t>
      </w:r>
      <w:r w:rsidR="000F6C68">
        <w:rPr>
          <w:lang w:val="nl-NL"/>
        </w:rPr>
        <w:t xml:space="preserve"> Voor</w:t>
      </w:r>
      <w:r>
        <w:rPr>
          <w:lang w:val="nl-NL"/>
        </w:rPr>
        <w:t xml:space="preserve"> </w:t>
      </w:r>
      <w:r w:rsidR="000F6C68">
        <w:rPr>
          <w:lang w:val="nl-NL"/>
        </w:rPr>
        <w:t>w</w:t>
      </w:r>
      <w:r>
        <w:rPr>
          <w:lang w:val="nl-NL"/>
        </w:rPr>
        <w:t>ebsocket verder naar voorbeeld kijken naar practicum chatserver.</w:t>
      </w:r>
    </w:p>
    <w:p w:rsidR="000F6C68" w:rsidRPr="000F6C68" w:rsidRDefault="003809BD" w:rsidP="000F6C68">
      <w:pPr>
        <w:pStyle w:val="ListNumber"/>
        <w:rPr>
          <w:lang w:val="nl-NL"/>
        </w:rPr>
      </w:pPr>
      <w:r>
        <w:rPr>
          <w:lang w:val="nl-NL"/>
        </w:rPr>
        <w:t>WVTTK</w:t>
      </w:r>
      <w:r w:rsidR="000F6C68">
        <w:rPr>
          <w:lang w:val="nl-NL"/>
        </w:rPr>
        <w:br/>
        <w:t>niks</w:t>
      </w:r>
    </w:p>
    <w:p w:rsidR="00A16AEB" w:rsidRPr="00A16AEB" w:rsidRDefault="00A16AEB" w:rsidP="00A16AEB">
      <w:pPr>
        <w:pStyle w:val="ListNumber"/>
        <w:rPr>
          <w:lang w:val="nl-NL"/>
        </w:rPr>
      </w:pPr>
      <w:r>
        <w:rPr>
          <w:lang w:val="nl-NL"/>
        </w:rPr>
        <w:t>Terugkoppeling Notulist</w:t>
      </w:r>
      <w:r w:rsidR="000F6C68">
        <w:rPr>
          <w:lang w:val="nl-NL"/>
        </w:rPr>
        <w:br/>
        <w:t>goed</w:t>
      </w:r>
    </w:p>
    <w:p w:rsidR="000F6C68" w:rsidRPr="000F6C68" w:rsidRDefault="0001070F" w:rsidP="000F6C68">
      <w:pPr>
        <w:pStyle w:val="ListNumber"/>
        <w:rPr>
          <w:lang w:val="nl-NL"/>
        </w:rPr>
      </w:pPr>
      <w:r w:rsidRPr="00E83437">
        <w:rPr>
          <w:lang w:val="nl-NL"/>
        </w:rPr>
        <w:t>Sluiting vergadering</w:t>
      </w:r>
      <w:r w:rsidR="000F6C68">
        <w:rPr>
          <w:lang w:val="nl-NL"/>
        </w:rPr>
        <w:br/>
        <w:t>Joost sluit vergadering om 13:05</w:t>
      </w:r>
    </w:p>
    <w:sectPr w:rsidR="000F6C68" w:rsidRPr="000F6C68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842A548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B2510"/>
    <w:rsid w:val="000F6C68"/>
    <w:rsid w:val="001F45E5"/>
    <w:rsid w:val="002B7071"/>
    <w:rsid w:val="00322967"/>
    <w:rsid w:val="003809BD"/>
    <w:rsid w:val="003A392B"/>
    <w:rsid w:val="003B5B26"/>
    <w:rsid w:val="00452A11"/>
    <w:rsid w:val="004704B4"/>
    <w:rsid w:val="00485708"/>
    <w:rsid w:val="005D36C1"/>
    <w:rsid w:val="005F3233"/>
    <w:rsid w:val="00603248"/>
    <w:rsid w:val="007E3267"/>
    <w:rsid w:val="007F0239"/>
    <w:rsid w:val="00933848"/>
    <w:rsid w:val="0095360E"/>
    <w:rsid w:val="00A16AEB"/>
    <w:rsid w:val="00B422DE"/>
    <w:rsid w:val="00B42DFA"/>
    <w:rsid w:val="00C01FAC"/>
    <w:rsid w:val="00C50FC4"/>
    <w:rsid w:val="00C6664E"/>
    <w:rsid w:val="00C83599"/>
    <w:rsid w:val="00CF7B6E"/>
    <w:rsid w:val="00D0689B"/>
    <w:rsid w:val="00D30179"/>
    <w:rsid w:val="00D61492"/>
    <w:rsid w:val="00E83437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33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10</cp:revision>
  <cp:lastPrinted>2002-03-20T21:04:00Z</cp:lastPrinted>
  <dcterms:created xsi:type="dcterms:W3CDTF">2015-12-01T19:29:00Z</dcterms:created>
  <dcterms:modified xsi:type="dcterms:W3CDTF">2015-12-09T12:03:00Z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